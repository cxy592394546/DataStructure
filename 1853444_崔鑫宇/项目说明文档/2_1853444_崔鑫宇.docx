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F936588" w14:textId="77777777" w:rsidR="00B138A1" w:rsidRPr="001E4DF9" w:rsidRDefault="00B138A1" w:rsidP="001D0743">
      <w:pPr>
        <w:rPr>
          <w:lang w:eastAsia="zh-CN"/>
        </w:rPr>
      </w:pPr>
    </w:p>
    <w:p w14:paraId="24AACDFA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47ACB2CE" w14:textId="77777777" w:rsidR="00404CF0" w:rsidRPr="00ED4D76" w:rsidRDefault="00404CF0" w:rsidP="001D0743">
      <w:pPr>
        <w:rPr>
          <w:lang w:eastAsia="zh-CN"/>
        </w:rPr>
      </w:pPr>
    </w:p>
    <w:p w14:paraId="47547183" w14:textId="77777777" w:rsidR="00404CF0" w:rsidRPr="00ED4D76" w:rsidRDefault="00404CF0" w:rsidP="001D0743">
      <w:pPr>
        <w:rPr>
          <w:lang w:eastAsia="zh-CN"/>
        </w:rPr>
      </w:pPr>
    </w:p>
    <w:p w14:paraId="0D937EEB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6E78A60E" w14:textId="63782143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2A4F97">
        <w:rPr>
          <w:rFonts w:ascii="TypeLand 康熙字典體" w:eastAsiaTheme="minorEastAsia" w:hAnsi="TypeLand 康熙字典體" w:hint="eastAsia"/>
          <w:lang w:eastAsia="zh-CN"/>
        </w:rPr>
        <w:t>两个有序链表序列的交集</w:t>
      </w:r>
    </w:p>
    <w:p w14:paraId="25875921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54730C25" w14:textId="77777777" w:rsidR="00AB4DCF" w:rsidRPr="00ED4D76" w:rsidRDefault="00AB4DCF" w:rsidP="001D0743">
      <w:pPr>
        <w:rPr>
          <w:lang w:eastAsia="zh-CN"/>
        </w:rPr>
      </w:pPr>
    </w:p>
    <w:p w14:paraId="5CA5DA61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1B7AD81" w14:textId="77777777" w:rsidR="00B138A1" w:rsidRPr="00ED4D76" w:rsidRDefault="00B138A1" w:rsidP="001D0743">
      <w:pPr>
        <w:rPr>
          <w:lang w:eastAsia="zh-CN"/>
        </w:rPr>
      </w:pPr>
    </w:p>
    <w:p w14:paraId="5E8807C7" w14:textId="77777777" w:rsidR="00B138A1" w:rsidRPr="00ED4D76" w:rsidRDefault="00B138A1" w:rsidP="001D0743">
      <w:pPr>
        <w:rPr>
          <w:lang w:eastAsia="zh-CN"/>
        </w:rPr>
      </w:pPr>
    </w:p>
    <w:p w14:paraId="239F35EF" w14:textId="77777777" w:rsidR="00B138A1" w:rsidRPr="00ED4D76" w:rsidRDefault="00B138A1" w:rsidP="001D0743">
      <w:pPr>
        <w:rPr>
          <w:lang w:eastAsia="zh-CN"/>
        </w:rPr>
      </w:pPr>
    </w:p>
    <w:p w14:paraId="2DE4E718" w14:textId="77777777" w:rsidR="00B138A1" w:rsidRPr="00ED4D76" w:rsidRDefault="00B138A1" w:rsidP="001D0743">
      <w:pPr>
        <w:rPr>
          <w:lang w:eastAsia="zh-CN"/>
        </w:rPr>
      </w:pPr>
    </w:p>
    <w:p w14:paraId="41825252" w14:textId="77777777" w:rsidR="006F1CF2" w:rsidRPr="00ED4D76" w:rsidRDefault="006F1CF2" w:rsidP="001D0743">
      <w:pPr>
        <w:rPr>
          <w:lang w:eastAsia="zh-CN"/>
        </w:rPr>
      </w:pPr>
    </w:p>
    <w:p w14:paraId="3F9CDC05" w14:textId="77777777" w:rsidR="006F1CF2" w:rsidRPr="00ED4D76" w:rsidRDefault="006F1CF2" w:rsidP="001D0743">
      <w:pPr>
        <w:rPr>
          <w:lang w:eastAsia="zh-CN"/>
        </w:rPr>
      </w:pPr>
    </w:p>
    <w:p w14:paraId="7FB1898C" w14:textId="5049E6EF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A4F97">
        <w:rPr>
          <w:rFonts w:ascii="宋体" w:hAnsi="宋体" w:hint="eastAsia"/>
          <w:u w:val="single"/>
          <w:lang w:eastAsia="zh-CN"/>
        </w:rPr>
        <w:t>崔</w:t>
      </w:r>
      <w:r w:rsidR="00AB4DCF" w:rsidRPr="00ED4D76">
        <w:rPr>
          <w:rFonts w:ascii="宋体" w:hAnsi="宋体" w:hint="eastAsia"/>
          <w:u w:val="single"/>
          <w:lang w:eastAsia="zh-CN"/>
        </w:rPr>
        <w:t>鑫</w:t>
      </w:r>
      <w:r w:rsidR="002A4F97">
        <w:rPr>
          <w:rFonts w:ascii="宋体" w:hAnsi="宋体" w:hint="eastAsia"/>
          <w:u w:val="single"/>
          <w:lang w:eastAsia="zh-CN"/>
        </w:rPr>
        <w:t>宇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58F6C8FA" w14:textId="1EC4E85F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2A4F97">
        <w:rPr>
          <w:rFonts w:ascii="宋体" w:hAnsi="宋体" w:hint="eastAsia"/>
          <w:u w:val="single"/>
          <w:lang w:eastAsia="zh-CN"/>
        </w:rPr>
        <w:t>85344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4           </w:t>
      </w:r>
    </w:p>
    <w:p w14:paraId="0E89083F" w14:textId="18795B7C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  <w:r w:rsidR="002A4F97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14:paraId="3A0E222B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4B4197D3" w14:textId="77777777" w:rsidR="00B138A1" w:rsidRPr="00ED4D76" w:rsidRDefault="00B138A1" w:rsidP="001D0743">
      <w:pPr>
        <w:rPr>
          <w:lang w:eastAsia="zh-CN"/>
        </w:rPr>
      </w:pPr>
    </w:p>
    <w:p w14:paraId="2E6A4914" w14:textId="77777777" w:rsidR="006F1CF2" w:rsidRPr="00ED4D76" w:rsidRDefault="006F1CF2" w:rsidP="001D0743">
      <w:pPr>
        <w:rPr>
          <w:lang w:eastAsia="zh-CN"/>
        </w:rPr>
      </w:pPr>
    </w:p>
    <w:p w14:paraId="3E824C6C" w14:textId="77777777" w:rsidR="006F1CF2" w:rsidRPr="00ED4D76" w:rsidRDefault="006F1CF2" w:rsidP="001D0743">
      <w:pPr>
        <w:rPr>
          <w:lang w:eastAsia="zh-CN"/>
        </w:rPr>
      </w:pPr>
    </w:p>
    <w:p w14:paraId="27BAA201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3DE5C0E1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32253A47" w14:textId="77777777" w:rsidR="00056E90" w:rsidRPr="00ED4D76" w:rsidRDefault="00056E90" w:rsidP="001D0743">
      <w:pPr>
        <w:rPr>
          <w:lang w:eastAsia="zh-CN"/>
        </w:rPr>
      </w:pPr>
    </w:p>
    <w:p w14:paraId="23A1BD4B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8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0EE7A052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6FE147F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4F4952CB" w14:textId="596FB680" w:rsidR="002A4F97" w:rsidRDefault="002A4F97" w:rsidP="00C119C2">
      <w:pPr>
        <w:rPr>
          <w:lang w:eastAsia="zh-CN"/>
        </w:rPr>
      </w:pPr>
      <w:bookmarkStart w:id="5" w:name="_Toc484542869"/>
      <w:r>
        <w:rPr>
          <w:rFonts w:hint="eastAsia"/>
          <w:lang w:eastAsia="zh-CN"/>
        </w:rPr>
        <w:t>已知有两个非降序链表序列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，现要构造出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这两个链表的交集新链表</w:t>
      </w:r>
      <w:r>
        <w:rPr>
          <w:rFonts w:hint="eastAsia"/>
          <w:lang w:eastAsia="zh-CN"/>
        </w:rPr>
        <w:t>S3.</w:t>
      </w:r>
    </w:p>
    <w:p w14:paraId="2DB9425D" w14:textId="404440BB" w:rsidR="002A4F97" w:rsidRDefault="002A4F97" w:rsidP="00C119C2">
      <w:pPr>
        <w:rPr>
          <w:lang w:eastAsia="zh-CN"/>
        </w:rPr>
      </w:pPr>
    </w:p>
    <w:p w14:paraId="1574168F" w14:textId="77777777" w:rsidR="002A4F97" w:rsidRDefault="002A4F97" w:rsidP="00C119C2">
      <w:pPr>
        <w:rPr>
          <w:rFonts w:hint="eastAsia"/>
          <w:lang w:eastAsia="zh-CN"/>
        </w:rPr>
      </w:pPr>
    </w:p>
    <w:p w14:paraId="2D2C4635" w14:textId="4AFA0728" w:rsidR="00C119C2" w:rsidRDefault="002A4F97" w:rsidP="008F78B2">
      <w:pPr>
        <w:pStyle w:val="2"/>
        <w:spacing w:before="120"/>
      </w:pPr>
      <w:bookmarkStart w:id="6" w:name="_Toc495668155"/>
      <w:r w:rsidRPr="00C119C2">
        <w:rPr>
          <w:rFonts w:hint="eastAsia"/>
        </w:rPr>
        <w:t xml:space="preserve">1.2 </w:t>
      </w:r>
      <w:bookmarkEnd w:id="5"/>
      <w:r w:rsidRPr="00C119C2">
        <w:rPr>
          <w:rFonts w:hint="eastAsia"/>
        </w:rPr>
        <w:t>功能分析</w:t>
      </w:r>
      <w:bookmarkEnd w:id="6"/>
    </w:p>
    <w:p w14:paraId="168E210B" w14:textId="6B1B44C3" w:rsidR="00C119C2" w:rsidRDefault="002A4F97" w:rsidP="00C119C2">
      <w:pPr>
        <w:rPr>
          <w:lang w:eastAsia="zh-CN"/>
        </w:rPr>
      </w:pPr>
      <w:r>
        <w:rPr>
          <w:rFonts w:hint="eastAsia"/>
          <w:lang w:eastAsia="zh-CN"/>
        </w:rPr>
        <w:t>由项目要求可知，本程序需要可以在两行输入两个由正整数构成的非降序序列，所以该程序必须要具有输入功能。此外，本程序还要求输出功能，以输出序列交集这一新链表。</w:t>
      </w:r>
    </w:p>
    <w:p w14:paraId="659668E7" w14:textId="479F0DDE" w:rsidR="00061434" w:rsidRDefault="00061434" w:rsidP="00C119C2">
      <w:pPr>
        <w:rPr>
          <w:lang w:eastAsia="zh-CN"/>
        </w:rPr>
      </w:pPr>
      <w:r>
        <w:rPr>
          <w:rFonts w:hint="eastAsia"/>
          <w:lang w:eastAsia="zh-CN"/>
        </w:rPr>
        <w:t>综上所述，</w:t>
      </w:r>
      <w:r w:rsidR="00917EEC">
        <w:rPr>
          <w:rFonts w:hint="eastAsia"/>
          <w:lang w:eastAsia="zh-CN"/>
        </w:rPr>
        <w:t>该项目</w:t>
      </w:r>
      <w:r>
        <w:rPr>
          <w:rFonts w:hint="eastAsia"/>
          <w:lang w:eastAsia="zh-CN"/>
        </w:rPr>
        <w:t>至少应该具有输入、输出功能。</w:t>
      </w:r>
    </w:p>
    <w:p w14:paraId="564351D0" w14:textId="77777777" w:rsidR="00061434" w:rsidRDefault="00061434" w:rsidP="00C119C2">
      <w:pPr>
        <w:rPr>
          <w:lang w:eastAsia="zh-CN"/>
        </w:rPr>
      </w:pPr>
    </w:p>
    <w:p w14:paraId="6FA687FA" w14:textId="77777777" w:rsidR="00061434" w:rsidRDefault="00061434" w:rsidP="00C119C2">
      <w:pPr>
        <w:rPr>
          <w:lang w:eastAsia="zh-CN"/>
        </w:rPr>
      </w:pPr>
    </w:p>
    <w:p w14:paraId="62BB85D8" w14:textId="77777777" w:rsidR="00061434" w:rsidRDefault="00061434" w:rsidP="00C119C2">
      <w:pPr>
        <w:rPr>
          <w:lang w:eastAsia="zh-CN"/>
        </w:rPr>
      </w:pPr>
    </w:p>
    <w:p w14:paraId="4F0A8B68" w14:textId="77777777" w:rsidR="00061434" w:rsidRDefault="00061434" w:rsidP="00C119C2">
      <w:pPr>
        <w:rPr>
          <w:lang w:eastAsia="zh-CN"/>
        </w:rPr>
      </w:pPr>
    </w:p>
    <w:p w14:paraId="6292E9C0" w14:textId="77777777" w:rsidR="00061434" w:rsidRDefault="00061434" w:rsidP="00C119C2">
      <w:pPr>
        <w:rPr>
          <w:lang w:eastAsia="zh-CN"/>
        </w:rPr>
      </w:pPr>
    </w:p>
    <w:p w14:paraId="391E43D7" w14:textId="77777777" w:rsidR="00061434" w:rsidRDefault="00061434" w:rsidP="00C119C2">
      <w:pPr>
        <w:rPr>
          <w:lang w:eastAsia="zh-CN"/>
        </w:rPr>
      </w:pPr>
    </w:p>
    <w:p w14:paraId="591D67D2" w14:textId="77777777" w:rsidR="00061434" w:rsidRDefault="00061434" w:rsidP="00C119C2">
      <w:pPr>
        <w:rPr>
          <w:lang w:eastAsia="zh-CN"/>
        </w:rPr>
      </w:pPr>
    </w:p>
    <w:p w14:paraId="5824BF86" w14:textId="3BE3E281" w:rsidR="00061434" w:rsidRDefault="00061434" w:rsidP="00C119C2">
      <w:pPr>
        <w:rPr>
          <w:lang w:eastAsia="zh-CN"/>
        </w:rPr>
      </w:pPr>
    </w:p>
    <w:p w14:paraId="30753513" w14:textId="1B81D4F3" w:rsidR="00917EEC" w:rsidRDefault="00917EEC" w:rsidP="00C119C2">
      <w:pPr>
        <w:rPr>
          <w:lang w:eastAsia="zh-CN"/>
        </w:rPr>
      </w:pPr>
    </w:p>
    <w:p w14:paraId="5ED326D9" w14:textId="6103FA28" w:rsidR="00917EEC" w:rsidRDefault="00917EEC" w:rsidP="00C119C2">
      <w:pPr>
        <w:rPr>
          <w:lang w:eastAsia="zh-CN"/>
        </w:rPr>
      </w:pPr>
    </w:p>
    <w:p w14:paraId="70A0B95A" w14:textId="025C2FC1" w:rsidR="00917EEC" w:rsidRDefault="00917EEC" w:rsidP="00C119C2">
      <w:pPr>
        <w:rPr>
          <w:lang w:eastAsia="zh-CN"/>
        </w:rPr>
      </w:pPr>
    </w:p>
    <w:p w14:paraId="25A0B4D7" w14:textId="63031C8D" w:rsidR="00917EEC" w:rsidRDefault="00917EEC" w:rsidP="00C119C2">
      <w:pPr>
        <w:rPr>
          <w:lang w:eastAsia="zh-CN"/>
        </w:rPr>
      </w:pPr>
    </w:p>
    <w:p w14:paraId="096B34BD" w14:textId="10BD770D" w:rsidR="00917EEC" w:rsidRDefault="00917EEC" w:rsidP="00C119C2">
      <w:pPr>
        <w:rPr>
          <w:lang w:eastAsia="zh-CN"/>
        </w:rPr>
      </w:pPr>
    </w:p>
    <w:p w14:paraId="4F8CE35F" w14:textId="02FFDB1D" w:rsidR="00917EEC" w:rsidRDefault="00917EEC" w:rsidP="00C119C2">
      <w:pPr>
        <w:rPr>
          <w:lang w:eastAsia="zh-CN"/>
        </w:rPr>
      </w:pPr>
    </w:p>
    <w:p w14:paraId="2C85A919" w14:textId="77777777" w:rsidR="00917EEC" w:rsidRPr="00917EEC" w:rsidRDefault="00917EEC" w:rsidP="00C119C2">
      <w:pPr>
        <w:rPr>
          <w:rFonts w:hint="eastAsia"/>
          <w:lang w:eastAsia="zh-CN"/>
        </w:rPr>
      </w:pPr>
    </w:p>
    <w:p w14:paraId="14D46886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33BAA549" w14:textId="77777777" w:rsidR="0075165E" w:rsidRDefault="0075165E" w:rsidP="008F78B2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1A63BBBC" w14:textId="09451BA0" w:rsidR="00061434" w:rsidRDefault="00917EEC" w:rsidP="00061434">
      <w:pPr>
        <w:rPr>
          <w:lang w:eastAsia="zh-CN"/>
        </w:rPr>
      </w:pPr>
      <w:r>
        <w:rPr>
          <w:rFonts w:hint="eastAsia"/>
          <w:lang w:eastAsia="zh-CN"/>
        </w:rPr>
        <w:t>如题目——两个有序链表的交集，可以看出本项目需要使用到的是链表这一数据结构。</w:t>
      </w:r>
    </w:p>
    <w:p w14:paraId="3B4186A4" w14:textId="5BD72049" w:rsidR="00917EEC" w:rsidRDefault="00917EEC" w:rsidP="00061434">
      <w:pPr>
        <w:rPr>
          <w:lang w:eastAsia="zh-CN"/>
        </w:rPr>
      </w:pPr>
    </w:p>
    <w:p w14:paraId="66FE8122" w14:textId="77777777" w:rsidR="00917EEC" w:rsidRPr="00061434" w:rsidRDefault="00917EEC" w:rsidP="00061434">
      <w:pPr>
        <w:rPr>
          <w:rFonts w:hint="eastAsia"/>
          <w:lang w:eastAsia="zh-CN"/>
        </w:rPr>
      </w:pPr>
    </w:p>
    <w:p w14:paraId="7F25E972" w14:textId="77777777" w:rsidR="0075165E" w:rsidRDefault="0075165E" w:rsidP="008F78B2">
      <w:pPr>
        <w:pStyle w:val="2"/>
        <w:spacing w:before="120"/>
      </w:pPr>
      <w:bookmarkStart w:id="9" w:name="_Toc495668158"/>
      <w:r>
        <w:rPr>
          <w:rFonts w:hint="eastAsia"/>
        </w:rPr>
        <w:t xml:space="preserve">2.2 </w:t>
      </w:r>
      <w:proofErr w:type="gramStart"/>
      <w:r w:rsidR="00061434">
        <w:rPr>
          <w:rFonts w:hint="eastAsia"/>
        </w:rPr>
        <w:t>类结构</w:t>
      </w:r>
      <w:proofErr w:type="gramEnd"/>
      <w:r w:rsidR="00061434">
        <w:rPr>
          <w:rFonts w:hint="eastAsia"/>
        </w:rPr>
        <w:t>设计</w:t>
      </w:r>
      <w:bookmarkEnd w:id="9"/>
    </w:p>
    <w:p w14:paraId="6C79A58F" w14:textId="43FAF0E6" w:rsidR="00061434" w:rsidRDefault="001C32F8" w:rsidP="00061434">
      <w:pPr>
        <w:rPr>
          <w:lang w:eastAsia="zh-CN"/>
        </w:rPr>
      </w:pPr>
      <w:r>
        <w:rPr>
          <w:rFonts w:hint="eastAsia"/>
          <w:lang w:eastAsia="zh-CN"/>
        </w:rPr>
        <w:t>链表数据结构一般需要设计两个类，分别是链表类（</w:t>
      </w:r>
      <w:proofErr w:type="spellStart"/>
      <w:r>
        <w:rPr>
          <w:rFonts w:hint="eastAsia"/>
          <w:lang w:eastAsia="zh-CN"/>
        </w:rPr>
        <w:t>LinkList</w:t>
      </w:r>
      <w:proofErr w:type="spellEnd"/>
      <w:r>
        <w:rPr>
          <w:rFonts w:hint="eastAsia"/>
          <w:lang w:eastAsia="zh-CN"/>
        </w:rPr>
        <w:t>）和链表结点类（</w:t>
      </w:r>
      <w:proofErr w:type="spellStart"/>
      <w:r>
        <w:rPr>
          <w:rFonts w:hint="eastAsia"/>
          <w:lang w:eastAsia="zh-CN"/>
        </w:rPr>
        <w:t>LNode</w:t>
      </w:r>
      <w:proofErr w:type="spellEnd"/>
      <w:r>
        <w:rPr>
          <w:rFonts w:hint="eastAsia"/>
          <w:lang w:eastAsia="zh-CN"/>
        </w:rPr>
        <w:t>）</w:t>
      </w:r>
      <w:r w:rsidR="00061434">
        <w:rPr>
          <w:rFonts w:hint="eastAsia"/>
          <w:lang w:eastAsia="zh-CN"/>
        </w:rPr>
        <w:t>。</w:t>
      </w:r>
      <w:r w:rsidR="00992704">
        <w:rPr>
          <w:rFonts w:hint="eastAsia"/>
          <w:lang w:eastAsia="zh-CN"/>
        </w:rPr>
        <w:t>本程序为了方便处理数据，特别采用了</w:t>
      </w:r>
      <w:r w:rsidR="00992704">
        <w:rPr>
          <w:rFonts w:hint="eastAsia"/>
          <w:lang w:eastAsia="zh-CN"/>
        </w:rPr>
        <w:t>Node</w:t>
      </w:r>
      <w:r w:rsidR="00992704">
        <w:rPr>
          <w:lang w:eastAsia="zh-CN"/>
        </w:rPr>
        <w:t xml:space="preserve"> </w:t>
      </w:r>
      <w:r w:rsidR="00992704">
        <w:rPr>
          <w:rFonts w:hint="eastAsia"/>
          <w:lang w:eastAsia="zh-CN"/>
        </w:rPr>
        <w:t>struct</w:t>
      </w:r>
      <w:r w:rsidR="00992704">
        <w:rPr>
          <w:rFonts w:hint="eastAsia"/>
          <w:lang w:eastAsia="zh-CN"/>
        </w:rPr>
        <w:t>来表示节点类，这样使得链表节点类可以访问链表结点。</w:t>
      </w:r>
    </w:p>
    <w:p w14:paraId="0B53E7FC" w14:textId="0CF88452" w:rsidR="00917EEC" w:rsidRDefault="00917EEC" w:rsidP="00061434">
      <w:pPr>
        <w:rPr>
          <w:lang w:eastAsia="zh-CN"/>
        </w:rPr>
      </w:pPr>
    </w:p>
    <w:p w14:paraId="34F8EC52" w14:textId="77777777" w:rsidR="00992704" w:rsidRDefault="00992704" w:rsidP="00061434">
      <w:pPr>
        <w:rPr>
          <w:rFonts w:hint="eastAsia"/>
          <w:lang w:eastAsia="zh-CN"/>
        </w:rPr>
      </w:pPr>
    </w:p>
    <w:p w14:paraId="11D15590" w14:textId="77777777" w:rsidR="0075165E" w:rsidRDefault="0075165E" w:rsidP="008F78B2">
      <w:pPr>
        <w:pStyle w:val="2"/>
        <w:spacing w:before="120"/>
      </w:pPr>
      <w:bookmarkStart w:id="10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26CC3D78" w14:textId="77777777" w:rsidR="00061434" w:rsidRPr="006B0072" w:rsidRDefault="00061434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proofErr w:type="spellStart"/>
      <w:r w:rsidRPr="006B0072">
        <w:rPr>
          <w:rFonts w:hint="eastAsia"/>
          <w:b/>
          <w:lang w:eastAsia="zh-CN"/>
        </w:rPr>
        <w:t>LNode</w:t>
      </w:r>
      <w:proofErr w:type="spellEnd"/>
      <w:r w:rsidRPr="006B0072">
        <w:rPr>
          <w:rFonts w:hint="eastAsia"/>
          <w:b/>
          <w:lang w:eastAsia="zh-CN"/>
        </w:rPr>
        <w:t>）</w:t>
      </w:r>
    </w:p>
    <w:p w14:paraId="045EFB5D" w14:textId="77777777" w:rsidR="00AD5E2E" w:rsidRDefault="00AD5E2E" w:rsidP="006B0072">
      <w:pPr>
        <w:ind w:firstLine="482"/>
        <w:rPr>
          <w:b/>
          <w:lang w:eastAsia="zh-CN"/>
        </w:rPr>
      </w:pPr>
    </w:p>
    <w:p w14:paraId="0CE6648D" w14:textId="77777777" w:rsidR="00992704" w:rsidRPr="00992704" w:rsidRDefault="00992704" w:rsidP="00992704">
      <w:pPr>
        <w:widowControl w:val="0"/>
        <w:autoSpaceDE w:val="0"/>
        <w:autoSpaceDN w:val="0"/>
        <w:adjustRightInd w:val="0"/>
        <w:snapToGrid/>
        <w:spacing w:line="240" w:lineRule="auto"/>
        <w:jc w:val="left"/>
        <w:rPr>
          <w:rFonts w:eastAsia="新宋体"/>
          <w:color w:val="000000"/>
          <w:szCs w:val="24"/>
          <w:lang w:eastAsia="zh-CN" w:bidi="ar-SA"/>
        </w:rPr>
      </w:pPr>
      <w:r w:rsidRPr="00992704">
        <w:rPr>
          <w:rFonts w:eastAsia="新宋体"/>
          <w:color w:val="2B91AF"/>
          <w:szCs w:val="24"/>
          <w:lang w:eastAsia="zh-CN" w:bidi="ar-SA"/>
        </w:rPr>
        <w:t>T</w:t>
      </w:r>
      <w:r w:rsidRPr="00992704">
        <w:rPr>
          <w:rFonts w:eastAsia="新宋体"/>
          <w:color w:val="000000"/>
          <w:szCs w:val="24"/>
          <w:lang w:eastAsia="zh-CN" w:bidi="ar-SA"/>
        </w:rPr>
        <w:t xml:space="preserve"> data;</w:t>
      </w:r>
      <w:r w:rsidRPr="00992704">
        <w:rPr>
          <w:rFonts w:eastAsia="新宋体"/>
          <w:color w:val="008000"/>
          <w:szCs w:val="24"/>
          <w:lang w:eastAsia="zh-CN" w:bidi="ar-SA"/>
        </w:rPr>
        <w:t>//</w:t>
      </w:r>
      <w:r w:rsidRPr="00992704">
        <w:rPr>
          <w:rFonts w:eastAsia="新宋体"/>
          <w:color w:val="008000"/>
          <w:szCs w:val="24"/>
          <w:lang w:eastAsia="zh-CN" w:bidi="ar-SA"/>
        </w:rPr>
        <w:t>节点内所存数据</w:t>
      </w:r>
    </w:p>
    <w:p w14:paraId="25126489" w14:textId="42A1490A" w:rsidR="006B0072" w:rsidRPr="00992704" w:rsidRDefault="00992704" w:rsidP="00992704">
      <w:pPr>
        <w:rPr>
          <w:color w:val="000000"/>
          <w:szCs w:val="24"/>
          <w:lang w:eastAsia="zh-CN" w:bidi="ar-SA"/>
        </w:rPr>
      </w:pPr>
      <w:proofErr w:type="spellStart"/>
      <w:r w:rsidRPr="00992704">
        <w:rPr>
          <w:rFonts w:eastAsia="新宋体"/>
          <w:color w:val="2B91AF"/>
          <w:szCs w:val="24"/>
          <w:lang w:eastAsia="zh-CN" w:bidi="ar-SA"/>
        </w:rPr>
        <w:t>LNode</w:t>
      </w:r>
      <w:proofErr w:type="spellEnd"/>
      <w:r w:rsidRPr="00992704">
        <w:rPr>
          <w:rFonts w:eastAsia="新宋体"/>
          <w:color w:val="000000"/>
          <w:szCs w:val="24"/>
          <w:lang w:eastAsia="zh-CN" w:bidi="ar-SA"/>
        </w:rPr>
        <w:t>* next=</w:t>
      </w:r>
      <w:r w:rsidRPr="00992704">
        <w:rPr>
          <w:rFonts w:eastAsia="新宋体"/>
          <w:color w:val="6F008A"/>
          <w:szCs w:val="24"/>
          <w:lang w:eastAsia="zh-CN" w:bidi="ar-SA"/>
        </w:rPr>
        <w:t>NULL</w:t>
      </w:r>
      <w:r w:rsidRPr="00992704">
        <w:rPr>
          <w:rFonts w:eastAsia="新宋体"/>
          <w:color w:val="000000"/>
          <w:szCs w:val="24"/>
          <w:lang w:eastAsia="zh-CN" w:bidi="ar-SA"/>
        </w:rPr>
        <w:t>;</w:t>
      </w:r>
      <w:r w:rsidRPr="00992704">
        <w:rPr>
          <w:rFonts w:eastAsia="新宋体"/>
          <w:color w:val="008000"/>
          <w:szCs w:val="24"/>
          <w:lang w:eastAsia="zh-CN" w:bidi="ar-SA"/>
        </w:rPr>
        <w:t>//</w:t>
      </w:r>
      <w:r w:rsidRPr="00992704">
        <w:rPr>
          <w:rFonts w:eastAsia="新宋体"/>
          <w:color w:val="008000"/>
          <w:szCs w:val="24"/>
          <w:lang w:eastAsia="zh-CN" w:bidi="ar-SA"/>
        </w:rPr>
        <w:t>定义下一个节点</w:t>
      </w:r>
    </w:p>
    <w:p w14:paraId="69D387FB" w14:textId="77777777" w:rsidR="00992704" w:rsidRDefault="00992704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</w:p>
    <w:p w14:paraId="4DA799E2" w14:textId="407BD628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proofErr w:type="spellStart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LinkList</w:t>
      </w:r>
      <w:proofErr w:type="spellEnd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31C76332" w14:textId="77777777" w:rsidR="006B0072" w:rsidRDefault="006B0072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1F253518" w14:textId="77777777" w:rsidR="00124C32" w:rsidRPr="00124C32" w:rsidRDefault="00124C32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bookmarkStart w:id="11" w:name="_Toc495668160"/>
      <w:r w:rsidRPr="00124C32">
        <w:rPr>
          <w:rFonts w:eastAsia="新宋体"/>
          <w:color w:val="0000FF"/>
          <w:szCs w:val="24"/>
          <w:lang w:eastAsia="zh-CN" w:bidi="ar-SA"/>
        </w:rPr>
        <w:t>public</w:t>
      </w:r>
      <w:r w:rsidRPr="00124C32">
        <w:rPr>
          <w:rFonts w:eastAsia="新宋体"/>
          <w:color w:val="000000"/>
          <w:szCs w:val="24"/>
          <w:lang w:eastAsia="zh-CN" w:bidi="ar-SA"/>
        </w:rPr>
        <w:t>:</w:t>
      </w:r>
    </w:p>
    <w:p w14:paraId="7172A791" w14:textId="026DB505" w:rsidR="00124C32" w:rsidRPr="00124C32" w:rsidRDefault="00124C32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124C32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124C32">
        <w:rPr>
          <w:rFonts w:eastAsia="新宋体"/>
          <w:color w:val="000000"/>
          <w:szCs w:val="24"/>
          <w:lang w:eastAsia="zh-CN" w:bidi="ar-SA"/>
        </w:rPr>
        <w:t>LinkList</w:t>
      </w:r>
      <w:proofErr w:type="spellEnd"/>
      <w:r w:rsidRPr="00124C32">
        <w:rPr>
          <w:rFonts w:eastAsia="新宋体"/>
          <w:color w:val="000000"/>
          <w:szCs w:val="24"/>
          <w:lang w:eastAsia="zh-CN" w:bidi="ar-SA"/>
        </w:rPr>
        <w:t>();</w:t>
      </w:r>
    </w:p>
    <w:p w14:paraId="56935B50" w14:textId="45C620D0" w:rsidR="00124C32" w:rsidRPr="00124C32" w:rsidRDefault="00124C32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124C32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124C32">
        <w:rPr>
          <w:rFonts w:eastAsia="新宋体"/>
          <w:color w:val="000000"/>
          <w:szCs w:val="24"/>
          <w:lang w:eastAsia="zh-CN" w:bidi="ar-SA"/>
        </w:rPr>
        <w:t>~</w:t>
      </w:r>
      <w:proofErr w:type="spellStart"/>
      <w:r w:rsidRPr="00124C32">
        <w:rPr>
          <w:rFonts w:eastAsia="新宋体"/>
          <w:color w:val="000000"/>
          <w:szCs w:val="24"/>
          <w:lang w:eastAsia="zh-CN" w:bidi="ar-SA"/>
        </w:rPr>
        <w:t>LinkList</w:t>
      </w:r>
      <w:proofErr w:type="spellEnd"/>
      <w:r w:rsidRPr="00124C32">
        <w:rPr>
          <w:rFonts w:eastAsia="新宋体"/>
          <w:color w:val="000000"/>
          <w:szCs w:val="24"/>
          <w:lang w:eastAsia="zh-CN" w:bidi="ar-SA"/>
        </w:rPr>
        <w:t xml:space="preserve">() = </w:t>
      </w:r>
      <w:r w:rsidRPr="00124C32">
        <w:rPr>
          <w:rFonts w:eastAsia="新宋体"/>
          <w:color w:val="0000FF"/>
          <w:szCs w:val="24"/>
          <w:lang w:eastAsia="zh-CN" w:bidi="ar-SA"/>
        </w:rPr>
        <w:t>default</w:t>
      </w:r>
      <w:r w:rsidRPr="00124C32">
        <w:rPr>
          <w:rFonts w:eastAsia="新宋体"/>
          <w:color w:val="000000"/>
          <w:szCs w:val="24"/>
          <w:lang w:eastAsia="zh-CN" w:bidi="ar-SA"/>
        </w:rPr>
        <w:t>;</w:t>
      </w:r>
    </w:p>
    <w:p w14:paraId="6E22ECCB" w14:textId="5CE5948B" w:rsidR="00124C32" w:rsidRPr="00124C32" w:rsidRDefault="00124C32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 w:hint="eastAsia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</w:p>
    <w:p w14:paraId="4CE314B1" w14:textId="6E808630" w:rsidR="00124C32" w:rsidRPr="00124C32" w:rsidRDefault="00124C32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124C32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124C32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Pr="00124C32">
        <w:rPr>
          <w:rFonts w:eastAsia="新宋体"/>
          <w:color w:val="000000"/>
          <w:szCs w:val="24"/>
          <w:lang w:eastAsia="zh-CN" w:bidi="ar-SA"/>
        </w:rPr>
        <w:t>&lt;</w:t>
      </w:r>
      <w:r w:rsidRPr="00124C32">
        <w:rPr>
          <w:rFonts w:eastAsia="新宋体"/>
          <w:color w:val="2B91AF"/>
          <w:szCs w:val="24"/>
          <w:lang w:eastAsia="zh-CN" w:bidi="ar-SA"/>
        </w:rPr>
        <w:t>T</w:t>
      </w:r>
      <w:r w:rsidRPr="00124C32">
        <w:rPr>
          <w:rFonts w:eastAsia="新宋体"/>
          <w:color w:val="000000"/>
          <w:szCs w:val="24"/>
          <w:lang w:eastAsia="zh-CN" w:bidi="ar-SA"/>
        </w:rPr>
        <w:t xml:space="preserve">&gt;&amp; </w:t>
      </w:r>
      <w:r w:rsidRPr="00124C32">
        <w:rPr>
          <w:rFonts w:eastAsia="新宋体"/>
          <w:color w:val="008080"/>
          <w:szCs w:val="24"/>
          <w:lang w:eastAsia="zh-CN" w:bidi="ar-SA"/>
        </w:rPr>
        <w:t>operator=</w:t>
      </w:r>
      <w:r w:rsidRPr="00124C32">
        <w:rPr>
          <w:rFonts w:eastAsia="新宋体"/>
          <w:color w:val="000000"/>
          <w:szCs w:val="24"/>
          <w:lang w:eastAsia="zh-CN" w:bidi="ar-SA"/>
        </w:rPr>
        <w:t>(</w:t>
      </w:r>
      <w:r w:rsidRPr="00124C32">
        <w:rPr>
          <w:rFonts w:eastAsia="新宋体"/>
          <w:color w:val="0000FF"/>
          <w:szCs w:val="24"/>
          <w:lang w:eastAsia="zh-CN" w:bidi="ar-SA"/>
        </w:rPr>
        <w:t>const</w:t>
      </w:r>
      <w:r w:rsidRPr="00124C32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124C32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Pr="00124C32">
        <w:rPr>
          <w:rFonts w:eastAsia="新宋体"/>
          <w:color w:val="000000"/>
          <w:szCs w:val="24"/>
          <w:lang w:eastAsia="zh-CN" w:bidi="ar-SA"/>
        </w:rPr>
        <w:t>&lt;</w:t>
      </w:r>
      <w:r w:rsidRPr="00124C32">
        <w:rPr>
          <w:rFonts w:eastAsia="新宋体"/>
          <w:color w:val="2B91AF"/>
          <w:szCs w:val="24"/>
          <w:lang w:eastAsia="zh-CN" w:bidi="ar-SA"/>
        </w:rPr>
        <w:t>T</w:t>
      </w:r>
      <w:r w:rsidRPr="00124C32">
        <w:rPr>
          <w:rFonts w:eastAsia="新宋体"/>
          <w:color w:val="000000"/>
          <w:szCs w:val="24"/>
          <w:lang w:eastAsia="zh-CN" w:bidi="ar-SA"/>
        </w:rPr>
        <w:t xml:space="preserve">&gt;&amp; </w:t>
      </w:r>
      <w:r w:rsidRPr="00124C32">
        <w:rPr>
          <w:rFonts w:eastAsia="新宋体"/>
          <w:color w:val="808080"/>
          <w:szCs w:val="24"/>
          <w:lang w:eastAsia="zh-CN" w:bidi="ar-SA"/>
        </w:rPr>
        <w:t>l</w:t>
      </w:r>
      <w:r w:rsidRPr="00124C32">
        <w:rPr>
          <w:rFonts w:eastAsia="新宋体"/>
          <w:color w:val="000000"/>
          <w:szCs w:val="24"/>
          <w:lang w:eastAsia="zh-CN" w:bidi="ar-SA"/>
        </w:rPr>
        <w:t>);</w:t>
      </w:r>
    </w:p>
    <w:p w14:paraId="3E9DA856" w14:textId="53A8DCA4" w:rsidR="00124C32" w:rsidRPr="00124C32" w:rsidRDefault="00124C32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124C32">
        <w:rPr>
          <w:rFonts w:eastAsia="新宋体"/>
          <w:color w:val="000000"/>
          <w:szCs w:val="24"/>
          <w:lang w:eastAsia="zh-CN" w:bidi="ar-SA"/>
        </w:rPr>
        <w:tab/>
      </w:r>
      <w:r w:rsidRPr="00124C32">
        <w:rPr>
          <w:rFonts w:eastAsia="新宋体"/>
          <w:color w:val="0000FF"/>
          <w:szCs w:val="24"/>
          <w:lang w:eastAsia="zh-CN" w:bidi="ar-SA"/>
        </w:rPr>
        <w:t>void</w:t>
      </w:r>
      <w:r w:rsidRPr="00124C32">
        <w:rPr>
          <w:rFonts w:eastAsia="新宋体"/>
          <w:color w:val="000000"/>
          <w:szCs w:val="24"/>
          <w:lang w:eastAsia="zh-CN" w:bidi="ar-SA"/>
        </w:rPr>
        <w:t xml:space="preserve"> append(</w:t>
      </w:r>
      <w:r w:rsidRPr="00124C32">
        <w:rPr>
          <w:rFonts w:eastAsia="新宋体"/>
          <w:color w:val="2B91AF"/>
          <w:szCs w:val="24"/>
          <w:lang w:eastAsia="zh-CN" w:bidi="ar-SA"/>
        </w:rPr>
        <w:t>T</w:t>
      </w:r>
      <w:r w:rsidRPr="00124C32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124C32">
        <w:rPr>
          <w:rFonts w:eastAsia="新宋体"/>
          <w:color w:val="808080"/>
          <w:szCs w:val="24"/>
          <w:lang w:eastAsia="zh-CN" w:bidi="ar-SA"/>
        </w:rPr>
        <w:t>d</w:t>
      </w:r>
      <w:r w:rsidRPr="00124C32">
        <w:rPr>
          <w:rFonts w:eastAsia="新宋体"/>
          <w:color w:val="000000"/>
          <w:szCs w:val="24"/>
          <w:lang w:eastAsia="zh-CN" w:bidi="ar-SA"/>
        </w:rPr>
        <w:t>);</w:t>
      </w:r>
      <w:r w:rsidRPr="00124C32">
        <w:rPr>
          <w:rFonts w:eastAsia="新宋体"/>
          <w:color w:val="008000"/>
          <w:szCs w:val="24"/>
          <w:lang w:eastAsia="zh-CN" w:bidi="ar-SA"/>
        </w:rPr>
        <w:t>//</w:t>
      </w:r>
      <w:r w:rsidRPr="00124C32">
        <w:rPr>
          <w:rFonts w:eastAsia="新宋体"/>
          <w:color w:val="008000"/>
          <w:szCs w:val="24"/>
          <w:lang w:eastAsia="zh-CN" w:bidi="ar-SA"/>
        </w:rPr>
        <w:t>添加数据</w:t>
      </w:r>
    </w:p>
    <w:p w14:paraId="414FC382" w14:textId="10256D80" w:rsidR="00124C32" w:rsidRPr="00124C32" w:rsidRDefault="00124C32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124C32">
        <w:rPr>
          <w:rFonts w:eastAsia="新宋体"/>
          <w:color w:val="000000"/>
          <w:szCs w:val="24"/>
          <w:lang w:eastAsia="zh-CN" w:bidi="ar-SA"/>
        </w:rPr>
        <w:tab/>
      </w:r>
      <w:r w:rsidRPr="00124C32">
        <w:rPr>
          <w:rFonts w:eastAsia="新宋体"/>
          <w:color w:val="0000FF"/>
          <w:szCs w:val="24"/>
          <w:lang w:eastAsia="zh-CN" w:bidi="ar-SA"/>
        </w:rPr>
        <w:t>void</w:t>
      </w:r>
      <w:r w:rsidRPr="00124C32">
        <w:rPr>
          <w:rFonts w:eastAsia="新宋体"/>
          <w:color w:val="000000"/>
          <w:szCs w:val="24"/>
          <w:lang w:eastAsia="zh-CN" w:bidi="ar-SA"/>
        </w:rPr>
        <w:t xml:space="preserve"> print();</w:t>
      </w:r>
      <w:r w:rsidRPr="00124C32">
        <w:rPr>
          <w:rFonts w:eastAsia="新宋体"/>
          <w:color w:val="008000"/>
          <w:szCs w:val="24"/>
          <w:lang w:eastAsia="zh-CN" w:bidi="ar-SA"/>
        </w:rPr>
        <w:t>//</w:t>
      </w:r>
      <w:r w:rsidRPr="00124C32">
        <w:rPr>
          <w:rFonts w:eastAsia="新宋体"/>
          <w:color w:val="008000"/>
          <w:szCs w:val="24"/>
          <w:lang w:eastAsia="zh-CN" w:bidi="ar-SA"/>
        </w:rPr>
        <w:t>打印链表</w:t>
      </w:r>
    </w:p>
    <w:p w14:paraId="2C0C2B05" w14:textId="06E68CE3" w:rsidR="00124C32" w:rsidRPr="00124C32" w:rsidRDefault="00124C32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 w:hint="eastAsia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</w:p>
    <w:p w14:paraId="69DB1BA8" w14:textId="55B79B95" w:rsidR="00124C32" w:rsidRPr="00124C32" w:rsidRDefault="00124C32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124C32">
        <w:rPr>
          <w:rFonts w:eastAsia="新宋体"/>
          <w:color w:val="000000"/>
          <w:szCs w:val="24"/>
          <w:lang w:eastAsia="zh-CN" w:bidi="ar-SA"/>
        </w:rPr>
        <w:tab/>
      </w:r>
      <w:r w:rsidRPr="00124C32">
        <w:rPr>
          <w:rFonts w:eastAsia="新宋体"/>
          <w:color w:val="0000FF"/>
          <w:szCs w:val="24"/>
          <w:lang w:eastAsia="zh-CN" w:bidi="ar-SA"/>
        </w:rPr>
        <w:t>bool</w:t>
      </w:r>
      <w:r w:rsidRPr="00124C32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124C32">
        <w:rPr>
          <w:rFonts w:eastAsia="新宋体"/>
          <w:color w:val="000000"/>
          <w:szCs w:val="24"/>
          <w:lang w:eastAsia="zh-CN" w:bidi="ar-SA"/>
        </w:rPr>
        <w:t>isEmpty</w:t>
      </w:r>
      <w:proofErr w:type="spellEnd"/>
      <w:r w:rsidRPr="00124C32">
        <w:rPr>
          <w:rFonts w:eastAsia="新宋体"/>
          <w:color w:val="000000"/>
          <w:szCs w:val="24"/>
          <w:lang w:eastAsia="zh-CN" w:bidi="ar-SA"/>
        </w:rPr>
        <w:t xml:space="preserve">() { </w:t>
      </w:r>
      <w:r w:rsidRPr="00124C32">
        <w:rPr>
          <w:rFonts w:eastAsia="新宋体"/>
          <w:color w:val="0000FF"/>
          <w:szCs w:val="24"/>
          <w:lang w:eastAsia="zh-CN" w:bidi="ar-SA"/>
        </w:rPr>
        <w:t>return</w:t>
      </w:r>
      <w:r w:rsidRPr="00124C32">
        <w:rPr>
          <w:rFonts w:eastAsia="新宋体"/>
          <w:color w:val="000000"/>
          <w:szCs w:val="24"/>
          <w:lang w:eastAsia="zh-CN" w:bidi="ar-SA"/>
        </w:rPr>
        <w:t xml:space="preserve"> head-&gt;next == </w:t>
      </w:r>
      <w:r w:rsidRPr="00124C32">
        <w:rPr>
          <w:rFonts w:eastAsia="新宋体"/>
          <w:color w:val="6F008A"/>
          <w:szCs w:val="24"/>
          <w:lang w:eastAsia="zh-CN" w:bidi="ar-SA"/>
        </w:rPr>
        <w:t>NULL</w:t>
      </w:r>
      <w:r w:rsidRPr="00124C32">
        <w:rPr>
          <w:rFonts w:eastAsia="新宋体"/>
          <w:color w:val="000000"/>
          <w:szCs w:val="24"/>
          <w:lang w:eastAsia="zh-CN" w:bidi="ar-SA"/>
        </w:rPr>
        <w:t>; }</w:t>
      </w:r>
      <w:r w:rsidRPr="00124C32">
        <w:rPr>
          <w:rFonts w:eastAsia="新宋体"/>
          <w:color w:val="008000"/>
          <w:szCs w:val="24"/>
          <w:lang w:eastAsia="zh-CN" w:bidi="ar-SA"/>
        </w:rPr>
        <w:t>//</w:t>
      </w:r>
      <w:r w:rsidRPr="00124C32">
        <w:rPr>
          <w:rFonts w:eastAsia="新宋体"/>
          <w:color w:val="008000"/>
          <w:szCs w:val="24"/>
          <w:lang w:eastAsia="zh-CN" w:bidi="ar-SA"/>
        </w:rPr>
        <w:t>判断链表是否为空</w:t>
      </w:r>
    </w:p>
    <w:p w14:paraId="15C0E8C1" w14:textId="7FD88907" w:rsidR="00124C32" w:rsidRPr="00124C32" w:rsidRDefault="00124C32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124C32">
        <w:rPr>
          <w:rFonts w:eastAsia="新宋体"/>
          <w:color w:val="000000"/>
          <w:szCs w:val="24"/>
          <w:lang w:eastAsia="zh-CN" w:bidi="ar-SA"/>
        </w:rPr>
        <w:tab/>
      </w:r>
      <w:r w:rsidRPr="00124C32">
        <w:rPr>
          <w:rFonts w:eastAsia="新宋体"/>
          <w:color w:val="0000FF"/>
          <w:szCs w:val="24"/>
          <w:lang w:eastAsia="zh-CN" w:bidi="ar-SA"/>
        </w:rPr>
        <w:t>bool</w:t>
      </w:r>
      <w:r w:rsidRPr="00124C32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124C32">
        <w:rPr>
          <w:rFonts w:eastAsia="新宋体"/>
          <w:color w:val="000000"/>
          <w:szCs w:val="24"/>
          <w:lang w:eastAsia="zh-CN" w:bidi="ar-SA"/>
        </w:rPr>
        <w:t>isOrdered</w:t>
      </w:r>
      <w:proofErr w:type="spellEnd"/>
      <w:r w:rsidRPr="00124C32">
        <w:rPr>
          <w:rFonts w:eastAsia="新宋体"/>
          <w:color w:val="000000"/>
          <w:szCs w:val="24"/>
          <w:lang w:eastAsia="zh-CN" w:bidi="ar-SA"/>
        </w:rPr>
        <w:t>();</w:t>
      </w:r>
      <w:r w:rsidRPr="00124C32">
        <w:rPr>
          <w:rFonts w:eastAsia="新宋体"/>
          <w:color w:val="008000"/>
          <w:szCs w:val="24"/>
          <w:lang w:eastAsia="zh-CN" w:bidi="ar-SA"/>
        </w:rPr>
        <w:t>//</w:t>
      </w:r>
      <w:r w:rsidRPr="00124C32">
        <w:rPr>
          <w:rFonts w:eastAsia="新宋体"/>
          <w:color w:val="008000"/>
          <w:szCs w:val="24"/>
          <w:lang w:eastAsia="zh-CN" w:bidi="ar-SA"/>
        </w:rPr>
        <w:t>判断链表内所存数据是否为非降序序列</w:t>
      </w:r>
    </w:p>
    <w:p w14:paraId="24ADFD18" w14:textId="310DD2F2" w:rsidR="00124C32" w:rsidRPr="00124C32" w:rsidRDefault="00124C32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124C32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124C32">
        <w:rPr>
          <w:rFonts w:eastAsia="新宋体"/>
          <w:color w:val="2B91AF"/>
          <w:szCs w:val="24"/>
          <w:lang w:eastAsia="zh-CN" w:bidi="ar-SA"/>
        </w:rPr>
        <w:t>LNode</w:t>
      </w:r>
      <w:proofErr w:type="spellEnd"/>
      <w:r w:rsidRPr="00124C32">
        <w:rPr>
          <w:rFonts w:eastAsia="新宋体"/>
          <w:color w:val="000000"/>
          <w:szCs w:val="24"/>
          <w:lang w:eastAsia="zh-CN" w:bidi="ar-SA"/>
        </w:rPr>
        <w:t>&lt;</w:t>
      </w:r>
      <w:r w:rsidRPr="00124C32">
        <w:rPr>
          <w:rFonts w:eastAsia="新宋体"/>
          <w:color w:val="2B91AF"/>
          <w:szCs w:val="24"/>
          <w:lang w:eastAsia="zh-CN" w:bidi="ar-SA"/>
        </w:rPr>
        <w:t>T</w:t>
      </w:r>
      <w:r w:rsidRPr="00124C32">
        <w:rPr>
          <w:rFonts w:eastAsia="新宋体"/>
          <w:color w:val="000000"/>
          <w:szCs w:val="24"/>
          <w:lang w:eastAsia="zh-CN" w:bidi="ar-SA"/>
        </w:rPr>
        <w:t xml:space="preserve">&gt;* </w:t>
      </w:r>
      <w:proofErr w:type="spellStart"/>
      <w:r w:rsidRPr="00124C32">
        <w:rPr>
          <w:rFonts w:eastAsia="新宋体"/>
          <w:color w:val="000000"/>
          <w:szCs w:val="24"/>
          <w:lang w:eastAsia="zh-CN" w:bidi="ar-SA"/>
        </w:rPr>
        <w:t>FindHead</w:t>
      </w:r>
      <w:proofErr w:type="spellEnd"/>
      <w:r w:rsidRPr="00124C32">
        <w:rPr>
          <w:rFonts w:eastAsia="新宋体"/>
          <w:color w:val="000000"/>
          <w:szCs w:val="24"/>
          <w:lang w:eastAsia="zh-CN" w:bidi="ar-SA"/>
        </w:rPr>
        <w:t xml:space="preserve">() </w:t>
      </w:r>
      <w:r w:rsidRPr="00124C32">
        <w:rPr>
          <w:rFonts w:eastAsia="新宋体"/>
          <w:color w:val="0000FF"/>
          <w:szCs w:val="24"/>
          <w:lang w:eastAsia="zh-CN" w:bidi="ar-SA"/>
        </w:rPr>
        <w:t>const</w:t>
      </w:r>
      <w:r w:rsidRPr="00124C32">
        <w:rPr>
          <w:rFonts w:eastAsia="新宋体"/>
          <w:color w:val="000000"/>
          <w:szCs w:val="24"/>
          <w:lang w:eastAsia="zh-CN" w:bidi="ar-SA"/>
        </w:rPr>
        <w:t xml:space="preserve"> { </w:t>
      </w:r>
      <w:r w:rsidRPr="00124C32">
        <w:rPr>
          <w:rFonts w:eastAsia="新宋体"/>
          <w:color w:val="0000FF"/>
          <w:szCs w:val="24"/>
          <w:lang w:eastAsia="zh-CN" w:bidi="ar-SA"/>
        </w:rPr>
        <w:t>return</w:t>
      </w:r>
      <w:r w:rsidRPr="00124C32">
        <w:rPr>
          <w:rFonts w:eastAsia="新宋体"/>
          <w:color w:val="000000"/>
          <w:szCs w:val="24"/>
          <w:lang w:eastAsia="zh-CN" w:bidi="ar-SA"/>
        </w:rPr>
        <w:t xml:space="preserve"> head; }</w:t>
      </w:r>
      <w:r w:rsidRPr="00124C32">
        <w:rPr>
          <w:rFonts w:eastAsia="新宋体"/>
          <w:color w:val="008000"/>
          <w:szCs w:val="24"/>
          <w:lang w:eastAsia="zh-CN" w:bidi="ar-SA"/>
        </w:rPr>
        <w:t>//</w:t>
      </w:r>
      <w:r w:rsidRPr="00124C32">
        <w:rPr>
          <w:rFonts w:eastAsia="新宋体"/>
          <w:color w:val="008000"/>
          <w:szCs w:val="24"/>
          <w:lang w:eastAsia="zh-CN" w:bidi="ar-SA"/>
        </w:rPr>
        <w:t>将链表指针</w:t>
      </w:r>
      <w:proofErr w:type="gramStart"/>
      <w:r w:rsidRPr="00124C32">
        <w:rPr>
          <w:rFonts w:eastAsia="新宋体"/>
          <w:color w:val="008000"/>
          <w:szCs w:val="24"/>
          <w:lang w:eastAsia="zh-CN" w:bidi="ar-SA"/>
        </w:rPr>
        <w:t>条回到</w:t>
      </w:r>
      <w:proofErr w:type="gramEnd"/>
      <w:r w:rsidRPr="00124C32">
        <w:rPr>
          <w:rFonts w:eastAsia="新宋体"/>
          <w:color w:val="008000"/>
          <w:szCs w:val="24"/>
          <w:lang w:eastAsia="zh-CN" w:bidi="ar-SA"/>
        </w:rPr>
        <w:t>头节点</w:t>
      </w:r>
    </w:p>
    <w:p w14:paraId="41D35869" w14:textId="7A625C10" w:rsidR="00124C32" w:rsidRPr="00124C32" w:rsidRDefault="00124C32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 w:hint="eastAsia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</w:p>
    <w:p w14:paraId="63F3940D" w14:textId="2A72BCF6" w:rsidR="00124C32" w:rsidRPr="00124C32" w:rsidRDefault="00124C32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124C32">
        <w:rPr>
          <w:rFonts w:eastAsia="新宋体"/>
          <w:color w:val="000000"/>
          <w:szCs w:val="24"/>
          <w:lang w:eastAsia="zh-CN" w:bidi="ar-SA"/>
        </w:rPr>
        <w:tab/>
      </w:r>
      <w:r w:rsidRPr="00124C32">
        <w:rPr>
          <w:rFonts w:eastAsia="新宋体"/>
          <w:color w:val="0000FF"/>
          <w:szCs w:val="24"/>
          <w:lang w:eastAsia="zh-CN" w:bidi="ar-SA"/>
        </w:rPr>
        <w:t>int</w:t>
      </w:r>
      <w:r w:rsidRPr="00124C32">
        <w:rPr>
          <w:rFonts w:eastAsia="新宋体"/>
          <w:color w:val="000000"/>
          <w:szCs w:val="24"/>
          <w:lang w:eastAsia="zh-CN" w:bidi="ar-SA"/>
        </w:rPr>
        <w:t xml:space="preserve"> size();</w:t>
      </w:r>
      <w:r w:rsidRPr="00124C32">
        <w:rPr>
          <w:rFonts w:eastAsia="新宋体"/>
          <w:color w:val="008000"/>
          <w:szCs w:val="24"/>
          <w:lang w:eastAsia="zh-CN" w:bidi="ar-SA"/>
        </w:rPr>
        <w:t>//</w:t>
      </w:r>
      <w:r w:rsidRPr="00124C32">
        <w:rPr>
          <w:rFonts w:eastAsia="新宋体"/>
          <w:color w:val="008000"/>
          <w:szCs w:val="24"/>
          <w:lang w:eastAsia="zh-CN" w:bidi="ar-SA"/>
        </w:rPr>
        <w:t>返回链表大小</w:t>
      </w:r>
    </w:p>
    <w:p w14:paraId="1283A3BF" w14:textId="1906588C" w:rsidR="00124C32" w:rsidRDefault="00124C32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</w:p>
    <w:p w14:paraId="237FB28D" w14:textId="1AD54A6A" w:rsidR="00BE0CE5" w:rsidRPr="00BE0CE5" w:rsidRDefault="00BE0CE5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 w:val="40"/>
          <w:szCs w:val="40"/>
          <w:lang w:eastAsia="zh-CN" w:bidi="ar-SA"/>
        </w:rPr>
      </w:pPr>
      <w:r w:rsidRPr="00BE0CE5">
        <w:rPr>
          <w:rFonts w:eastAsia="新宋体"/>
          <w:color w:val="000000"/>
          <w:sz w:val="40"/>
          <w:szCs w:val="40"/>
          <w:lang w:eastAsia="zh-CN" w:bidi="ar-SA"/>
        </w:rPr>
        <w:tab/>
      </w:r>
      <w:r w:rsidRPr="00BE0CE5">
        <w:rPr>
          <w:rFonts w:eastAsia="新宋体"/>
          <w:color w:val="000000"/>
          <w:szCs w:val="24"/>
          <w:lang w:eastAsia="zh-CN" w:bidi="ar-SA"/>
        </w:rPr>
        <w:tab/>
      </w:r>
      <w:r w:rsidRPr="00BE0CE5">
        <w:rPr>
          <w:rFonts w:eastAsia="新宋体"/>
          <w:color w:val="2B91AF"/>
          <w:szCs w:val="24"/>
          <w:lang w:eastAsia="zh-CN" w:bidi="ar-SA"/>
        </w:rPr>
        <w:t>T</w:t>
      </w:r>
      <w:r w:rsidRPr="00BE0CE5">
        <w:rPr>
          <w:rFonts w:eastAsia="新宋体"/>
          <w:color w:val="000000"/>
          <w:szCs w:val="24"/>
          <w:lang w:eastAsia="zh-CN" w:bidi="ar-SA"/>
        </w:rPr>
        <w:t xml:space="preserve"> top() { </w:t>
      </w:r>
      <w:r w:rsidRPr="00BE0CE5">
        <w:rPr>
          <w:rFonts w:eastAsia="新宋体"/>
          <w:color w:val="0000FF"/>
          <w:szCs w:val="24"/>
          <w:lang w:eastAsia="zh-CN" w:bidi="ar-SA"/>
        </w:rPr>
        <w:t>return</w:t>
      </w:r>
      <w:r w:rsidRPr="00BE0CE5">
        <w:rPr>
          <w:rFonts w:eastAsia="新宋体"/>
          <w:color w:val="000000"/>
          <w:szCs w:val="24"/>
          <w:lang w:eastAsia="zh-CN" w:bidi="ar-SA"/>
        </w:rPr>
        <w:t xml:space="preserve"> head-&gt;data; }</w:t>
      </w:r>
      <w:r w:rsidRPr="00BE0CE5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  <w:r w:rsidRPr="00BE0CE5">
        <w:rPr>
          <w:rFonts w:eastAsia="新宋体"/>
          <w:color w:val="008000"/>
          <w:szCs w:val="24"/>
          <w:lang w:eastAsia="zh-CN" w:bidi="ar-SA"/>
        </w:rPr>
        <w:t>//</w:t>
      </w:r>
      <w:r w:rsidRPr="00BE0CE5">
        <w:rPr>
          <w:rFonts w:eastAsia="新宋体"/>
          <w:color w:val="008000"/>
          <w:szCs w:val="24"/>
          <w:lang w:eastAsia="zh-CN" w:bidi="ar-SA"/>
        </w:rPr>
        <w:t>返回头元素</w:t>
      </w:r>
    </w:p>
    <w:p w14:paraId="5F2D94E0" w14:textId="77777777" w:rsidR="00124C32" w:rsidRPr="00124C32" w:rsidRDefault="00124C32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r w:rsidRPr="00124C32">
        <w:rPr>
          <w:rFonts w:eastAsia="新宋体"/>
          <w:color w:val="0000FF"/>
          <w:szCs w:val="24"/>
          <w:lang w:eastAsia="zh-CN" w:bidi="ar-SA"/>
        </w:rPr>
        <w:t>private</w:t>
      </w:r>
      <w:r w:rsidRPr="00124C32">
        <w:rPr>
          <w:rFonts w:eastAsia="新宋体"/>
          <w:color w:val="000000"/>
          <w:szCs w:val="24"/>
          <w:lang w:eastAsia="zh-CN" w:bidi="ar-SA"/>
        </w:rPr>
        <w:t>:</w:t>
      </w:r>
    </w:p>
    <w:p w14:paraId="72B541F1" w14:textId="28BFEA7B" w:rsidR="00124C32" w:rsidRPr="00124C32" w:rsidRDefault="00124C32" w:rsidP="00124C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124C32">
        <w:rPr>
          <w:rFonts w:eastAsia="新宋体"/>
          <w:color w:val="000000"/>
          <w:szCs w:val="24"/>
          <w:lang w:eastAsia="zh-CN" w:bidi="ar-SA"/>
        </w:rPr>
        <w:lastRenderedPageBreak/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124C32">
        <w:rPr>
          <w:rFonts w:eastAsia="新宋体"/>
          <w:color w:val="2B91AF"/>
          <w:szCs w:val="24"/>
          <w:lang w:eastAsia="zh-CN" w:bidi="ar-SA"/>
        </w:rPr>
        <w:t>LNode</w:t>
      </w:r>
      <w:proofErr w:type="spellEnd"/>
      <w:r w:rsidRPr="00124C32">
        <w:rPr>
          <w:rFonts w:eastAsia="新宋体"/>
          <w:color w:val="000000"/>
          <w:szCs w:val="24"/>
          <w:lang w:eastAsia="zh-CN" w:bidi="ar-SA"/>
        </w:rPr>
        <w:t>&lt;</w:t>
      </w:r>
      <w:r w:rsidRPr="00124C32">
        <w:rPr>
          <w:rFonts w:eastAsia="新宋体"/>
          <w:color w:val="2B91AF"/>
          <w:szCs w:val="24"/>
          <w:lang w:eastAsia="zh-CN" w:bidi="ar-SA"/>
        </w:rPr>
        <w:t>T</w:t>
      </w:r>
      <w:r w:rsidRPr="00124C32">
        <w:rPr>
          <w:rFonts w:eastAsia="新宋体"/>
          <w:color w:val="000000"/>
          <w:szCs w:val="24"/>
          <w:lang w:eastAsia="zh-CN" w:bidi="ar-SA"/>
        </w:rPr>
        <w:t>&gt;* head;</w:t>
      </w:r>
      <w:r w:rsidRPr="00124C32">
        <w:rPr>
          <w:rFonts w:eastAsia="新宋体"/>
          <w:color w:val="008000"/>
          <w:szCs w:val="24"/>
          <w:lang w:eastAsia="zh-CN" w:bidi="ar-SA"/>
        </w:rPr>
        <w:t>//</w:t>
      </w:r>
      <w:r w:rsidRPr="00124C32">
        <w:rPr>
          <w:rFonts w:eastAsia="新宋体"/>
          <w:color w:val="008000"/>
          <w:szCs w:val="24"/>
          <w:lang w:eastAsia="zh-CN" w:bidi="ar-SA"/>
        </w:rPr>
        <w:t>头节点</w:t>
      </w:r>
    </w:p>
    <w:p w14:paraId="60046588" w14:textId="6593407B" w:rsidR="00124C32" w:rsidRPr="00124C32" w:rsidRDefault="00124C32" w:rsidP="00124C32">
      <w:pPr>
        <w:pStyle w:val="2"/>
        <w:spacing w:before="120"/>
        <w:rPr>
          <w:rFonts w:eastAsia="新宋体"/>
          <w:color w:val="008000"/>
          <w:sz w:val="24"/>
          <w:szCs w:val="24"/>
          <w:lang w:bidi="ar-SA"/>
        </w:rPr>
      </w:pPr>
      <w:r w:rsidRPr="00124C32">
        <w:rPr>
          <w:rFonts w:eastAsia="新宋体"/>
          <w:color w:val="000000"/>
          <w:sz w:val="24"/>
          <w:szCs w:val="24"/>
          <w:lang w:bidi="ar-SA"/>
        </w:rPr>
        <w:tab/>
      </w:r>
      <w:r>
        <w:rPr>
          <w:rFonts w:eastAsia="新宋体"/>
          <w:color w:val="000000"/>
          <w:sz w:val="24"/>
          <w:szCs w:val="24"/>
          <w:lang w:bidi="ar-SA"/>
        </w:rPr>
        <w:tab/>
      </w:r>
      <w:r w:rsidRPr="00124C32">
        <w:rPr>
          <w:rFonts w:eastAsia="新宋体"/>
          <w:color w:val="0000FF"/>
          <w:sz w:val="24"/>
          <w:szCs w:val="24"/>
          <w:lang w:bidi="ar-SA"/>
        </w:rPr>
        <w:t>int</w:t>
      </w:r>
      <w:r w:rsidRPr="00124C32">
        <w:rPr>
          <w:rFonts w:eastAsia="新宋体"/>
          <w:color w:val="000000"/>
          <w:sz w:val="24"/>
          <w:szCs w:val="24"/>
          <w:lang w:bidi="ar-SA"/>
        </w:rPr>
        <w:t xml:space="preserve"> length = 0;</w:t>
      </w:r>
      <w:r w:rsidRPr="00124C32">
        <w:rPr>
          <w:rFonts w:eastAsia="新宋体"/>
          <w:color w:val="008000"/>
          <w:sz w:val="24"/>
          <w:szCs w:val="24"/>
          <w:lang w:bidi="ar-SA"/>
        </w:rPr>
        <w:t>//</w:t>
      </w:r>
      <w:r w:rsidRPr="00124C32">
        <w:rPr>
          <w:rFonts w:eastAsia="新宋体"/>
          <w:color w:val="008000"/>
          <w:sz w:val="24"/>
          <w:szCs w:val="24"/>
          <w:lang w:bidi="ar-SA"/>
        </w:rPr>
        <w:t>长度</w:t>
      </w:r>
    </w:p>
    <w:p w14:paraId="642DE4B1" w14:textId="5D1D99AE" w:rsidR="00124C32" w:rsidRDefault="00124C32" w:rsidP="00124C32">
      <w:pPr>
        <w:pStyle w:val="2"/>
        <w:spacing w:before="120"/>
        <w:rPr>
          <w:rFonts w:ascii="新宋体" w:eastAsia="新宋体" w:hAnsi="Calibri" w:cs="新宋体" w:hint="eastAsia"/>
          <w:color w:val="008000"/>
          <w:sz w:val="19"/>
          <w:szCs w:val="19"/>
          <w:lang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bidi="ar-SA"/>
        </w:rPr>
        <w:tab/>
      </w:r>
    </w:p>
    <w:p w14:paraId="78E1B961" w14:textId="77777777" w:rsidR="00124C32" w:rsidRDefault="00124C32" w:rsidP="00124C32">
      <w:pPr>
        <w:pStyle w:val="2"/>
        <w:spacing w:before="120"/>
        <w:rPr>
          <w:rFonts w:ascii="新宋体" w:eastAsia="新宋体" w:hAnsi="Calibri" w:cs="新宋体"/>
          <w:color w:val="008000"/>
          <w:sz w:val="19"/>
          <w:szCs w:val="19"/>
          <w:lang w:bidi="ar-SA"/>
        </w:rPr>
      </w:pPr>
    </w:p>
    <w:p w14:paraId="33E5882B" w14:textId="4FAB4778" w:rsidR="0075165E" w:rsidRDefault="0075165E" w:rsidP="00124C32">
      <w:pPr>
        <w:pStyle w:val="2"/>
        <w:spacing w:before="120"/>
      </w:pPr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1"/>
    </w:p>
    <w:p w14:paraId="1638156A" w14:textId="06814CB9" w:rsidR="00124C32" w:rsidRDefault="006B0072" w:rsidP="00124C3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系统首先</w:t>
      </w:r>
      <w:bookmarkStart w:id="12" w:name="_Toc495668161"/>
      <w:r w:rsidR="00124C32">
        <w:rPr>
          <w:rFonts w:hint="eastAsia"/>
          <w:lang w:eastAsia="zh-CN"/>
        </w:rPr>
        <w:t>要求用户先后分别输入两段以</w:t>
      </w:r>
      <w:r w:rsidR="00124C32">
        <w:rPr>
          <w:rFonts w:hint="eastAsia"/>
          <w:lang w:eastAsia="zh-CN"/>
        </w:rPr>
        <w:t>-1</w:t>
      </w:r>
      <w:r w:rsidR="00124C32">
        <w:rPr>
          <w:rFonts w:hint="eastAsia"/>
          <w:lang w:eastAsia="zh-CN"/>
        </w:rPr>
        <w:t>结尾的序列，然后调用</w:t>
      </w:r>
      <w:proofErr w:type="spellStart"/>
      <w:r w:rsidR="00124C32">
        <w:rPr>
          <w:rFonts w:hint="eastAsia"/>
          <w:lang w:eastAsia="zh-CN"/>
        </w:rPr>
        <w:t>ManageList</w:t>
      </w:r>
      <w:proofErr w:type="spellEnd"/>
      <w:r w:rsidR="00124C32">
        <w:rPr>
          <w:rFonts w:hint="eastAsia"/>
          <w:lang w:eastAsia="zh-CN"/>
        </w:rPr>
        <w:t>(</w:t>
      </w:r>
      <w:r w:rsidR="00124C32">
        <w:rPr>
          <w:lang w:eastAsia="zh-CN"/>
        </w:rPr>
        <w:t>)</w:t>
      </w:r>
      <w:r w:rsidR="00124C32">
        <w:rPr>
          <w:rFonts w:hint="eastAsia"/>
          <w:lang w:eastAsia="zh-CN"/>
        </w:rPr>
        <w:t>函数</w:t>
      </w:r>
      <w:r w:rsidR="00BE0CE5">
        <w:rPr>
          <w:rFonts w:hint="eastAsia"/>
          <w:lang w:eastAsia="zh-CN"/>
        </w:rPr>
        <w:t>处理两个列表，如果两个序列为非</w:t>
      </w:r>
      <w:proofErr w:type="gramStart"/>
      <w:r w:rsidR="00BE0CE5">
        <w:rPr>
          <w:rFonts w:hint="eastAsia"/>
          <w:lang w:eastAsia="zh-CN"/>
        </w:rPr>
        <w:t>降序</w:t>
      </w:r>
      <w:r w:rsidR="009F5A5A">
        <w:rPr>
          <w:rFonts w:hint="eastAsia"/>
          <w:lang w:eastAsia="zh-CN"/>
        </w:rPr>
        <w:t>正</w:t>
      </w:r>
      <w:proofErr w:type="gramEnd"/>
      <w:r w:rsidR="009F5A5A">
        <w:rPr>
          <w:rFonts w:hint="eastAsia"/>
          <w:lang w:eastAsia="zh-CN"/>
        </w:rPr>
        <w:t>整数</w:t>
      </w:r>
      <w:r w:rsidR="00BE0CE5">
        <w:rPr>
          <w:rFonts w:hint="eastAsia"/>
          <w:lang w:eastAsia="zh-CN"/>
        </w:rPr>
        <w:t>序列</w:t>
      </w:r>
      <w:r w:rsidR="009F5A5A">
        <w:rPr>
          <w:rFonts w:hint="eastAsia"/>
          <w:lang w:eastAsia="zh-CN"/>
        </w:rPr>
        <w:t>，则执行</w:t>
      </w:r>
      <w:proofErr w:type="spellStart"/>
      <w:r w:rsidR="009F5A5A">
        <w:rPr>
          <w:rFonts w:hint="eastAsia"/>
          <w:lang w:eastAsia="zh-CN"/>
        </w:rPr>
        <w:t>FindEqualValue</w:t>
      </w:r>
      <w:proofErr w:type="spellEnd"/>
      <w:r w:rsidR="009F5A5A">
        <w:rPr>
          <w:rFonts w:hint="eastAsia"/>
          <w:lang w:eastAsia="zh-CN"/>
        </w:rPr>
        <w:t>(</w:t>
      </w:r>
      <w:r w:rsidR="009F5A5A">
        <w:rPr>
          <w:lang w:eastAsia="zh-CN"/>
        </w:rPr>
        <w:t>)</w:t>
      </w:r>
      <w:r w:rsidR="009F5A5A">
        <w:rPr>
          <w:rFonts w:hint="eastAsia"/>
          <w:lang w:eastAsia="zh-CN"/>
        </w:rPr>
        <w:t>函数寻找队列间的交集。当其中有一个链表处理完后，程序结束。</w:t>
      </w:r>
    </w:p>
    <w:p w14:paraId="009A3604" w14:textId="77777777" w:rsidR="00124C32" w:rsidRDefault="00124C32" w:rsidP="00124C32">
      <w:pPr>
        <w:rPr>
          <w:lang w:eastAsia="zh-CN"/>
        </w:rPr>
      </w:pPr>
    </w:p>
    <w:p w14:paraId="3716D4E7" w14:textId="77777777" w:rsidR="00124C32" w:rsidRDefault="00124C32" w:rsidP="00124C32">
      <w:pPr>
        <w:rPr>
          <w:lang w:eastAsia="zh-CN"/>
        </w:rPr>
      </w:pPr>
    </w:p>
    <w:p w14:paraId="01F26429" w14:textId="77777777" w:rsidR="00124C32" w:rsidRDefault="00124C32" w:rsidP="00124C32">
      <w:pPr>
        <w:rPr>
          <w:lang w:eastAsia="zh-CN"/>
        </w:rPr>
      </w:pPr>
    </w:p>
    <w:p w14:paraId="4AF9275A" w14:textId="77777777" w:rsidR="00124C32" w:rsidRDefault="00124C32" w:rsidP="00124C32">
      <w:pPr>
        <w:rPr>
          <w:lang w:eastAsia="zh-CN"/>
        </w:rPr>
      </w:pPr>
    </w:p>
    <w:p w14:paraId="536772DA" w14:textId="77777777" w:rsidR="00124C32" w:rsidRDefault="00124C32" w:rsidP="00124C32">
      <w:pPr>
        <w:rPr>
          <w:lang w:eastAsia="zh-CN"/>
        </w:rPr>
      </w:pPr>
    </w:p>
    <w:p w14:paraId="42ADE6CB" w14:textId="77777777" w:rsidR="00124C32" w:rsidRDefault="00124C32" w:rsidP="00124C32">
      <w:pPr>
        <w:rPr>
          <w:lang w:eastAsia="zh-CN"/>
        </w:rPr>
      </w:pPr>
    </w:p>
    <w:p w14:paraId="247BCC2B" w14:textId="77777777" w:rsidR="00124C32" w:rsidRDefault="00124C32" w:rsidP="00124C32">
      <w:pPr>
        <w:rPr>
          <w:lang w:eastAsia="zh-CN"/>
        </w:rPr>
      </w:pPr>
    </w:p>
    <w:p w14:paraId="3C545FF8" w14:textId="77777777" w:rsidR="00124C32" w:rsidRDefault="00124C32" w:rsidP="00124C32">
      <w:pPr>
        <w:rPr>
          <w:lang w:eastAsia="zh-CN"/>
        </w:rPr>
      </w:pPr>
    </w:p>
    <w:p w14:paraId="0BF2787A" w14:textId="77777777" w:rsidR="00124C32" w:rsidRDefault="00124C32" w:rsidP="00124C32">
      <w:pPr>
        <w:rPr>
          <w:lang w:eastAsia="zh-CN"/>
        </w:rPr>
      </w:pPr>
    </w:p>
    <w:p w14:paraId="70048974" w14:textId="77777777" w:rsidR="00124C32" w:rsidRDefault="00124C32" w:rsidP="00124C32">
      <w:pPr>
        <w:rPr>
          <w:lang w:eastAsia="zh-CN"/>
        </w:rPr>
      </w:pPr>
    </w:p>
    <w:p w14:paraId="791A1CA0" w14:textId="77777777" w:rsidR="00124C32" w:rsidRDefault="00124C32" w:rsidP="00124C32">
      <w:pPr>
        <w:rPr>
          <w:lang w:eastAsia="zh-CN"/>
        </w:rPr>
      </w:pPr>
    </w:p>
    <w:p w14:paraId="79C91F22" w14:textId="77777777" w:rsidR="00124C32" w:rsidRDefault="00124C32" w:rsidP="00124C32">
      <w:pPr>
        <w:rPr>
          <w:lang w:eastAsia="zh-CN"/>
        </w:rPr>
      </w:pPr>
    </w:p>
    <w:p w14:paraId="33BC42AE" w14:textId="77777777" w:rsidR="00124C32" w:rsidRDefault="00124C32" w:rsidP="00124C32">
      <w:pPr>
        <w:rPr>
          <w:lang w:eastAsia="zh-CN"/>
        </w:rPr>
      </w:pPr>
    </w:p>
    <w:p w14:paraId="5856D345" w14:textId="77777777" w:rsidR="00124C32" w:rsidRDefault="00124C32" w:rsidP="00124C32">
      <w:pPr>
        <w:rPr>
          <w:lang w:eastAsia="zh-CN"/>
        </w:rPr>
      </w:pPr>
    </w:p>
    <w:p w14:paraId="15F3D18A" w14:textId="77777777" w:rsidR="00124C32" w:rsidRDefault="00124C32" w:rsidP="00124C32">
      <w:pPr>
        <w:rPr>
          <w:lang w:eastAsia="zh-CN"/>
        </w:rPr>
      </w:pPr>
    </w:p>
    <w:p w14:paraId="45BA5BF2" w14:textId="77777777" w:rsidR="00124C32" w:rsidRDefault="00124C32" w:rsidP="00124C32">
      <w:pPr>
        <w:rPr>
          <w:lang w:eastAsia="zh-CN"/>
        </w:rPr>
      </w:pPr>
    </w:p>
    <w:p w14:paraId="19663154" w14:textId="77777777" w:rsidR="00124C32" w:rsidRDefault="00124C32" w:rsidP="00124C32">
      <w:pPr>
        <w:rPr>
          <w:lang w:eastAsia="zh-CN"/>
        </w:rPr>
      </w:pPr>
    </w:p>
    <w:p w14:paraId="007F11E7" w14:textId="77777777" w:rsidR="00124C32" w:rsidRDefault="00124C32" w:rsidP="00124C32">
      <w:pPr>
        <w:rPr>
          <w:lang w:eastAsia="zh-CN"/>
        </w:rPr>
      </w:pPr>
    </w:p>
    <w:p w14:paraId="25DE68BE" w14:textId="77777777" w:rsidR="00124C32" w:rsidRDefault="00124C32" w:rsidP="00124C32">
      <w:pPr>
        <w:rPr>
          <w:lang w:eastAsia="zh-CN"/>
        </w:rPr>
      </w:pPr>
    </w:p>
    <w:p w14:paraId="6064FFBD" w14:textId="77777777" w:rsidR="00124C32" w:rsidRDefault="00124C32" w:rsidP="00124C32">
      <w:pPr>
        <w:rPr>
          <w:rFonts w:hint="eastAsia"/>
          <w:lang w:eastAsia="zh-CN"/>
        </w:rPr>
      </w:pPr>
    </w:p>
    <w:p w14:paraId="76D7B618" w14:textId="1DB3DC47" w:rsidR="0075165E" w:rsidRDefault="00124C32" w:rsidP="00124C32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2"/>
    </w:p>
    <w:p w14:paraId="0E1AAE26" w14:textId="3A3FA018" w:rsidR="00AD5E2E" w:rsidRPr="0085007E" w:rsidRDefault="00946937" w:rsidP="00A8652E">
      <w:pPr>
        <w:pStyle w:val="3"/>
        <w:spacing w:before="120"/>
        <w:rPr>
          <w:sz w:val="28"/>
          <w:szCs w:val="21"/>
        </w:rPr>
      </w:pPr>
      <w:bookmarkStart w:id="13" w:name="_Toc495668183"/>
      <w:r w:rsidRPr="0085007E">
        <w:rPr>
          <w:rFonts w:hint="eastAsia"/>
          <w:sz w:val="28"/>
          <w:szCs w:val="21"/>
        </w:rPr>
        <w:t xml:space="preserve">3.1 </w:t>
      </w:r>
      <w:r w:rsidRPr="0085007E">
        <w:rPr>
          <w:rFonts w:hint="eastAsia"/>
          <w:sz w:val="28"/>
          <w:szCs w:val="21"/>
        </w:rPr>
        <w:t>总体系统流程图</w:t>
      </w:r>
      <w:bookmarkEnd w:id="13"/>
    </w:p>
    <w:p w14:paraId="3097986F" w14:textId="6BE950AE" w:rsidR="004F1DC1" w:rsidRPr="004F1DC1" w:rsidRDefault="0085007E" w:rsidP="0085007E">
      <w:pPr>
        <w:ind w:firstLineChars="0" w:firstLine="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0C9152D" wp14:editId="08BCE5D3">
            <wp:extent cx="3962743" cy="509060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8F652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A7EC" w14:textId="77777777" w:rsidR="0085007E" w:rsidRDefault="0085007E" w:rsidP="00A8652E">
      <w:pPr>
        <w:pStyle w:val="3"/>
        <w:spacing w:before="120"/>
        <w:rPr>
          <w:rFonts w:hint="eastAsia"/>
        </w:rPr>
      </w:pPr>
      <w:bookmarkStart w:id="14" w:name="_Toc495668184"/>
    </w:p>
    <w:p w14:paraId="42BFAFBE" w14:textId="2A7263C8" w:rsidR="00AD5E2E" w:rsidRDefault="00946937" w:rsidP="00A8652E">
      <w:pPr>
        <w:pStyle w:val="3"/>
        <w:spacing w:before="120"/>
      </w:pPr>
      <w:r>
        <w:rPr>
          <w:rFonts w:hint="eastAsia"/>
        </w:rPr>
        <w:t xml:space="preserve">3.6.2 </w:t>
      </w:r>
      <w:r>
        <w:rPr>
          <w:rFonts w:hint="eastAsia"/>
        </w:rPr>
        <w:t>总体系统核心代码</w:t>
      </w:r>
      <w:bookmarkEnd w:id="14"/>
    </w:p>
    <w:p w14:paraId="112EC453" w14:textId="79061295" w:rsidR="0085007E" w:rsidRDefault="0085007E" w:rsidP="00A8652E">
      <w:pPr>
        <w:pStyle w:val="3"/>
        <w:spacing w:before="120"/>
      </w:pPr>
      <w:bookmarkStart w:id="15" w:name="_Toc495668185"/>
      <w:r>
        <w:tab/>
      </w:r>
      <w:r>
        <w:rPr>
          <w:rFonts w:hint="eastAsia"/>
        </w:rPr>
        <w:t>①处理链表序列</w:t>
      </w:r>
    </w:p>
    <w:p w14:paraId="52CDFCAE" w14:textId="77777777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8000"/>
          <w:szCs w:val="24"/>
          <w:lang w:eastAsia="zh-CN" w:bidi="ar-SA"/>
        </w:rPr>
        <w:t>//</w:t>
      </w:r>
      <w:r w:rsidRPr="0085007E">
        <w:rPr>
          <w:rFonts w:eastAsia="新宋体"/>
          <w:color w:val="008000"/>
          <w:szCs w:val="24"/>
          <w:lang w:eastAsia="zh-CN" w:bidi="ar-SA"/>
        </w:rPr>
        <w:t>处理链表序列</w:t>
      </w:r>
    </w:p>
    <w:p w14:paraId="43639287" w14:textId="77777777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FF"/>
          <w:szCs w:val="24"/>
          <w:lang w:eastAsia="zh-CN" w:bidi="ar-SA"/>
        </w:rPr>
        <w:t>void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5007E">
        <w:rPr>
          <w:rFonts w:eastAsia="新宋体"/>
          <w:color w:val="000000"/>
          <w:szCs w:val="24"/>
          <w:lang w:eastAsia="zh-CN" w:bidi="ar-SA"/>
        </w:rPr>
        <w:t>ManageList</w:t>
      </w:r>
      <w:proofErr w:type="spellEnd"/>
      <w:r w:rsidRPr="0085007E">
        <w:rPr>
          <w:rFonts w:eastAsia="新宋体"/>
          <w:color w:val="000000"/>
          <w:szCs w:val="24"/>
          <w:lang w:eastAsia="zh-CN" w:bidi="ar-SA"/>
        </w:rPr>
        <w:t>(</w:t>
      </w:r>
      <w:proofErr w:type="spellStart"/>
      <w:r w:rsidRPr="0085007E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Pr="0085007E">
        <w:rPr>
          <w:rFonts w:eastAsia="新宋体"/>
          <w:color w:val="000000"/>
          <w:szCs w:val="24"/>
          <w:lang w:eastAsia="zh-CN" w:bidi="ar-SA"/>
        </w:rPr>
        <w:t>&lt;</w:t>
      </w:r>
      <w:r w:rsidRPr="0085007E">
        <w:rPr>
          <w:rFonts w:eastAsia="新宋体"/>
          <w:color w:val="0000FF"/>
          <w:szCs w:val="24"/>
          <w:lang w:eastAsia="zh-CN" w:bidi="ar-SA"/>
        </w:rPr>
        <w:t>int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&gt; </w:t>
      </w:r>
      <w:r w:rsidRPr="0085007E">
        <w:rPr>
          <w:rFonts w:eastAsia="新宋体"/>
          <w:color w:val="808080"/>
          <w:szCs w:val="24"/>
          <w:lang w:eastAsia="zh-CN" w:bidi="ar-SA"/>
        </w:rPr>
        <w:t>list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, </w:t>
      </w:r>
      <w:r w:rsidRPr="0085007E">
        <w:rPr>
          <w:rFonts w:eastAsia="新宋体"/>
          <w:color w:val="2B91AF"/>
          <w:szCs w:val="24"/>
          <w:lang w:eastAsia="zh-CN" w:bidi="ar-SA"/>
        </w:rPr>
        <w:t>string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5007E">
        <w:rPr>
          <w:rFonts w:eastAsia="新宋体"/>
          <w:color w:val="808080"/>
          <w:szCs w:val="24"/>
          <w:lang w:eastAsia="zh-CN" w:bidi="ar-SA"/>
        </w:rPr>
        <w:t>str</w:t>
      </w:r>
      <w:r w:rsidRPr="0085007E">
        <w:rPr>
          <w:rFonts w:eastAsia="新宋体"/>
          <w:color w:val="000000"/>
          <w:szCs w:val="24"/>
          <w:lang w:eastAsia="zh-CN" w:bidi="ar-SA"/>
        </w:rPr>
        <w:t>){</w:t>
      </w:r>
    </w:p>
    <w:p w14:paraId="5DF90D6C" w14:textId="77777777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3684D3E8" w14:textId="77777777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85007E">
        <w:rPr>
          <w:rFonts w:eastAsia="新宋体"/>
          <w:color w:val="2B91AF"/>
          <w:szCs w:val="24"/>
          <w:lang w:eastAsia="zh-CN" w:bidi="ar-SA"/>
        </w:rPr>
        <w:t>stringstream</w:t>
      </w:r>
      <w:proofErr w:type="spellEnd"/>
      <w:r w:rsidRPr="0085007E">
        <w:rPr>
          <w:rFonts w:eastAsia="新宋体"/>
          <w:color w:val="000000"/>
          <w:szCs w:val="24"/>
          <w:lang w:eastAsia="zh-CN" w:bidi="ar-SA"/>
        </w:rPr>
        <w:t xml:space="preserve"> ss(</w:t>
      </w:r>
      <w:r w:rsidRPr="0085007E">
        <w:rPr>
          <w:rFonts w:eastAsia="新宋体"/>
          <w:color w:val="808080"/>
          <w:szCs w:val="24"/>
          <w:lang w:eastAsia="zh-CN" w:bidi="ar-SA"/>
        </w:rPr>
        <w:t>str</w:t>
      </w:r>
      <w:r w:rsidRPr="0085007E">
        <w:rPr>
          <w:rFonts w:eastAsia="新宋体"/>
          <w:color w:val="000000"/>
          <w:szCs w:val="24"/>
          <w:lang w:eastAsia="zh-CN" w:bidi="ar-SA"/>
        </w:rPr>
        <w:t>);</w:t>
      </w:r>
    </w:p>
    <w:p w14:paraId="20C245CC" w14:textId="77777777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2B91AF"/>
          <w:szCs w:val="24"/>
          <w:lang w:eastAsia="zh-CN" w:bidi="ar-SA"/>
        </w:rPr>
        <w:t>string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s;</w:t>
      </w:r>
    </w:p>
    <w:p w14:paraId="57FC66C5" w14:textId="77777777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08FF6E3C" w14:textId="77777777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while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(ss </w:t>
      </w:r>
      <w:r w:rsidRPr="0085007E">
        <w:rPr>
          <w:rFonts w:eastAsia="新宋体"/>
          <w:color w:val="008080"/>
          <w:szCs w:val="24"/>
          <w:lang w:eastAsia="zh-CN" w:bidi="ar-SA"/>
        </w:rPr>
        <w:t>&gt;&gt;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s) {</w:t>
      </w:r>
      <w:r w:rsidRPr="0085007E">
        <w:rPr>
          <w:rFonts w:eastAsia="新宋体"/>
          <w:color w:val="008000"/>
          <w:szCs w:val="24"/>
          <w:lang w:eastAsia="zh-CN" w:bidi="ar-SA"/>
        </w:rPr>
        <w:t>//</w:t>
      </w:r>
      <w:r w:rsidRPr="0085007E">
        <w:rPr>
          <w:rFonts w:eastAsia="新宋体"/>
          <w:color w:val="008000"/>
          <w:szCs w:val="24"/>
          <w:lang w:eastAsia="zh-CN" w:bidi="ar-SA"/>
        </w:rPr>
        <w:t>当提取到</w:t>
      </w:r>
      <w:r w:rsidRPr="0085007E">
        <w:rPr>
          <w:rFonts w:eastAsia="新宋体"/>
          <w:color w:val="008000"/>
          <w:szCs w:val="24"/>
          <w:lang w:eastAsia="zh-CN" w:bidi="ar-SA"/>
        </w:rPr>
        <w:t>-1</w:t>
      </w:r>
      <w:r w:rsidRPr="0085007E">
        <w:rPr>
          <w:rFonts w:eastAsia="新宋体"/>
          <w:color w:val="008000"/>
          <w:szCs w:val="24"/>
          <w:lang w:eastAsia="zh-CN" w:bidi="ar-SA"/>
        </w:rPr>
        <w:t>时结束提取工作</w:t>
      </w:r>
    </w:p>
    <w:p w14:paraId="4A349F08" w14:textId="77777777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lastRenderedPageBreak/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if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(</w:t>
      </w:r>
      <w:proofErr w:type="spellStart"/>
      <w:r w:rsidRPr="0085007E">
        <w:rPr>
          <w:rFonts w:eastAsia="新宋体"/>
          <w:color w:val="000000"/>
          <w:szCs w:val="24"/>
          <w:lang w:eastAsia="zh-CN" w:bidi="ar-SA"/>
        </w:rPr>
        <w:t>stoi</w:t>
      </w:r>
      <w:proofErr w:type="spellEnd"/>
      <w:r w:rsidRPr="0085007E">
        <w:rPr>
          <w:rFonts w:eastAsia="新宋体"/>
          <w:color w:val="000000"/>
          <w:szCs w:val="24"/>
          <w:lang w:eastAsia="zh-CN" w:bidi="ar-SA"/>
        </w:rPr>
        <w:t>(s) == -1)</w:t>
      </w:r>
    </w:p>
    <w:p w14:paraId="5FC5C853" w14:textId="77777777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break</w:t>
      </w:r>
      <w:r w:rsidRPr="0085007E">
        <w:rPr>
          <w:rFonts w:eastAsia="新宋体"/>
          <w:color w:val="000000"/>
          <w:szCs w:val="24"/>
          <w:lang w:eastAsia="zh-CN" w:bidi="ar-SA"/>
        </w:rPr>
        <w:t>;</w:t>
      </w:r>
    </w:p>
    <w:p w14:paraId="41A310DD" w14:textId="77777777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else</w:t>
      </w:r>
      <w:r w:rsidRPr="0085007E">
        <w:rPr>
          <w:rFonts w:eastAsia="新宋体"/>
          <w:color w:val="008000"/>
          <w:szCs w:val="24"/>
          <w:lang w:eastAsia="zh-CN" w:bidi="ar-SA"/>
        </w:rPr>
        <w:t>//</w:t>
      </w:r>
      <w:r w:rsidRPr="0085007E">
        <w:rPr>
          <w:rFonts w:eastAsia="新宋体"/>
          <w:color w:val="008000"/>
          <w:szCs w:val="24"/>
          <w:lang w:eastAsia="zh-CN" w:bidi="ar-SA"/>
        </w:rPr>
        <w:t>否则正常进行提取工作</w:t>
      </w:r>
    </w:p>
    <w:p w14:paraId="27CAB9AA" w14:textId="77777777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85007E">
        <w:rPr>
          <w:rFonts w:eastAsia="新宋体"/>
          <w:color w:val="808080"/>
          <w:szCs w:val="24"/>
          <w:lang w:eastAsia="zh-CN" w:bidi="ar-SA"/>
        </w:rPr>
        <w:t>list</w:t>
      </w:r>
      <w:r w:rsidRPr="0085007E">
        <w:rPr>
          <w:rFonts w:eastAsia="新宋体"/>
          <w:color w:val="000000"/>
          <w:szCs w:val="24"/>
          <w:lang w:eastAsia="zh-CN" w:bidi="ar-SA"/>
        </w:rPr>
        <w:t>.append</w:t>
      </w:r>
      <w:proofErr w:type="spellEnd"/>
      <w:r w:rsidRPr="0085007E">
        <w:rPr>
          <w:rFonts w:eastAsia="新宋体"/>
          <w:color w:val="000000"/>
          <w:szCs w:val="24"/>
          <w:lang w:eastAsia="zh-CN" w:bidi="ar-SA"/>
        </w:rPr>
        <w:t>(</w:t>
      </w:r>
      <w:proofErr w:type="spellStart"/>
      <w:r w:rsidRPr="0085007E">
        <w:rPr>
          <w:rFonts w:eastAsia="新宋体"/>
          <w:color w:val="000000"/>
          <w:szCs w:val="24"/>
          <w:lang w:eastAsia="zh-CN" w:bidi="ar-SA"/>
        </w:rPr>
        <w:t>stoi</w:t>
      </w:r>
      <w:proofErr w:type="spellEnd"/>
      <w:r w:rsidRPr="0085007E">
        <w:rPr>
          <w:rFonts w:eastAsia="新宋体"/>
          <w:color w:val="000000"/>
          <w:szCs w:val="24"/>
          <w:lang w:eastAsia="zh-CN" w:bidi="ar-SA"/>
        </w:rPr>
        <w:t>(s));</w:t>
      </w:r>
    </w:p>
    <w:p w14:paraId="27417E42" w14:textId="77777777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46242F39" w14:textId="77777777" w:rsidR="0085007E" w:rsidRDefault="0085007E" w:rsidP="00356FC0">
      <w:pPr>
        <w:ind w:firstLineChars="0" w:firstLine="0"/>
        <w:rPr>
          <w:rFonts w:eastAsia="新宋体" w:hint="eastAsia"/>
          <w:color w:val="000000"/>
          <w:szCs w:val="24"/>
          <w:lang w:eastAsia="zh-CN" w:bidi="ar-SA"/>
        </w:rPr>
      </w:pPr>
    </w:p>
    <w:p w14:paraId="434D8EEC" w14:textId="21E9050B" w:rsidR="0085007E" w:rsidRDefault="0085007E" w:rsidP="0085007E">
      <w:pPr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 w:hint="eastAsia"/>
          <w:color w:val="000000"/>
          <w:szCs w:val="24"/>
          <w:lang w:eastAsia="zh-CN" w:bidi="ar-SA"/>
        </w:rPr>
        <w:t>②找到两个链表中相等的值</w:t>
      </w:r>
    </w:p>
    <w:p w14:paraId="1DE3DD10" w14:textId="77777777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8000"/>
          <w:szCs w:val="24"/>
          <w:lang w:eastAsia="zh-CN" w:bidi="ar-SA"/>
        </w:rPr>
        <w:t>//</w:t>
      </w:r>
      <w:r w:rsidRPr="0085007E">
        <w:rPr>
          <w:rFonts w:eastAsia="新宋体"/>
          <w:color w:val="008000"/>
          <w:szCs w:val="24"/>
          <w:lang w:eastAsia="zh-CN" w:bidi="ar-SA"/>
        </w:rPr>
        <w:t>找到两个链表中的相等的值</w:t>
      </w:r>
    </w:p>
    <w:p w14:paraId="43CB7200" w14:textId="240AFC43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FF"/>
          <w:szCs w:val="24"/>
          <w:lang w:eastAsia="zh-CN" w:bidi="ar-SA"/>
        </w:rPr>
        <w:t>bool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</w:t>
      </w:r>
      <w:proofErr w:type="spellStart"/>
      <w:r w:rsidRPr="0085007E">
        <w:rPr>
          <w:rFonts w:eastAsia="新宋体"/>
          <w:color w:val="000000"/>
          <w:szCs w:val="24"/>
          <w:lang w:eastAsia="zh-CN" w:bidi="ar-SA"/>
        </w:rPr>
        <w:t>FindEqualValue</w:t>
      </w:r>
      <w:proofErr w:type="spellEnd"/>
      <w:r w:rsidRPr="0085007E">
        <w:rPr>
          <w:rFonts w:eastAsia="新宋体"/>
          <w:color w:val="000000"/>
          <w:szCs w:val="24"/>
          <w:lang w:eastAsia="zh-CN" w:bidi="ar-SA"/>
        </w:rPr>
        <w:t>(</w:t>
      </w:r>
      <w:proofErr w:type="spellStart"/>
      <w:r w:rsidRPr="0085007E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Pr="0085007E">
        <w:rPr>
          <w:rFonts w:eastAsia="新宋体"/>
          <w:color w:val="000000"/>
          <w:szCs w:val="24"/>
          <w:lang w:eastAsia="zh-CN" w:bidi="ar-SA"/>
        </w:rPr>
        <w:t>&lt;</w:t>
      </w:r>
      <w:r w:rsidRPr="0085007E">
        <w:rPr>
          <w:rFonts w:eastAsia="新宋体"/>
          <w:color w:val="0000FF"/>
          <w:szCs w:val="24"/>
          <w:lang w:eastAsia="zh-CN" w:bidi="ar-SA"/>
        </w:rPr>
        <w:t>int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&gt; </w:t>
      </w:r>
      <w:r w:rsidRPr="0085007E">
        <w:rPr>
          <w:rFonts w:eastAsia="新宋体"/>
          <w:color w:val="808080"/>
          <w:szCs w:val="24"/>
          <w:lang w:eastAsia="zh-CN" w:bidi="ar-SA"/>
        </w:rPr>
        <w:t>l1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, </w:t>
      </w:r>
      <w:proofErr w:type="spellStart"/>
      <w:r w:rsidRPr="0085007E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Pr="0085007E">
        <w:rPr>
          <w:rFonts w:eastAsia="新宋体"/>
          <w:color w:val="000000"/>
          <w:szCs w:val="24"/>
          <w:lang w:eastAsia="zh-CN" w:bidi="ar-SA"/>
        </w:rPr>
        <w:t>&lt;</w:t>
      </w:r>
      <w:r w:rsidRPr="0085007E">
        <w:rPr>
          <w:rFonts w:eastAsia="新宋体"/>
          <w:color w:val="0000FF"/>
          <w:szCs w:val="24"/>
          <w:lang w:eastAsia="zh-CN" w:bidi="ar-SA"/>
        </w:rPr>
        <w:t>int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&gt; </w:t>
      </w:r>
      <w:r w:rsidRPr="0085007E">
        <w:rPr>
          <w:rFonts w:eastAsia="新宋体"/>
          <w:color w:val="808080"/>
          <w:szCs w:val="24"/>
          <w:lang w:eastAsia="zh-CN" w:bidi="ar-SA"/>
        </w:rPr>
        <w:t>l2</w:t>
      </w:r>
      <w:r w:rsidRPr="0085007E">
        <w:rPr>
          <w:rFonts w:eastAsia="新宋体"/>
          <w:color w:val="000000"/>
          <w:szCs w:val="24"/>
          <w:lang w:eastAsia="zh-CN" w:bidi="ar-SA"/>
        </w:rPr>
        <w:t>){</w:t>
      </w:r>
    </w:p>
    <w:p w14:paraId="6EE14CFA" w14:textId="547C641D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int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num = 0;</w:t>
      </w:r>
    </w:p>
    <w:p w14:paraId="54531100" w14:textId="43199B34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</w:p>
    <w:p w14:paraId="11C00259" w14:textId="4863FE98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85007E">
        <w:rPr>
          <w:rFonts w:eastAsia="新宋体"/>
          <w:color w:val="2B91AF"/>
          <w:szCs w:val="24"/>
          <w:lang w:eastAsia="zh-CN" w:bidi="ar-SA"/>
        </w:rPr>
        <w:t>LNode</w:t>
      </w:r>
      <w:proofErr w:type="spellEnd"/>
      <w:r w:rsidRPr="0085007E">
        <w:rPr>
          <w:rFonts w:eastAsia="新宋体"/>
          <w:color w:val="000000"/>
          <w:szCs w:val="24"/>
          <w:lang w:eastAsia="zh-CN" w:bidi="ar-SA"/>
        </w:rPr>
        <w:t>&lt;</w:t>
      </w:r>
      <w:r w:rsidRPr="0085007E">
        <w:rPr>
          <w:rFonts w:eastAsia="新宋体"/>
          <w:color w:val="0000FF"/>
          <w:szCs w:val="24"/>
          <w:lang w:eastAsia="zh-CN" w:bidi="ar-SA"/>
        </w:rPr>
        <w:t>int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&gt;* p1 = </w:t>
      </w:r>
      <w:r w:rsidRPr="0085007E">
        <w:rPr>
          <w:rFonts w:eastAsia="新宋体"/>
          <w:color w:val="808080"/>
          <w:szCs w:val="24"/>
          <w:lang w:eastAsia="zh-CN" w:bidi="ar-SA"/>
        </w:rPr>
        <w:t>l1</w:t>
      </w:r>
      <w:r w:rsidRPr="0085007E">
        <w:rPr>
          <w:rFonts w:eastAsia="新宋体"/>
          <w:color w:val="000000"/>
          <w:szCs w:val="24"/>
          <w:lang w:eastAsia="zh-CN" w:bidi="ar-SA"/>
        </w:rPr>
        <w:t>.FindHead();</w:t>
      </w:r>
    </w:p>
    <w:p w14:paraId="0E26BF8A" w14:textId="3F2AEBDB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85007E">
        <w:rPr>
          <w:rFonts w:eastAsia="新宋体"/>
          <w:color w:val="2B91AF"/>
          <w:szCs w:val="24"/>
          <w:lang w:eastAsia="zh-CN" w:bidi="ar-SA"/>
        </w:rPr>
        <w:t>LNode</w:t>
      </w:r>
      <w:proofErr w:type="spellEnd"/>
      <w:r w:rsidRPr="0085007E">
        <w:rPr>
          <w:rFonts w:eastAsia="新宋体"/>
          <w:color w:val="000000"/>
          <w:szCs w:val="24"/>
          <w:lang w:eastAsia="zh-CN" w:bidi="ar-SA"/>
        </w:rPr>
        <w:t>&lt;</w:t>
      </w:r>
      <w:r w:rsidRPr="0085007E">
        <w:rPr>
          <w:rFonts w:eastAsia="新宋体"/>
          <w:color w:val="0000FF"/>
          <w:szCs w:val="24"/>
          <w:lang w:eastAsia="zh-CN" w:bidi="ar-SA"/>
        </w:rPr>
        <w:t>int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&gt;* p2 = </w:t>
      </w:r>
      <w:r w:rsidRPr="0085007E">
        <w:rPr>
          <w:rFonts w:eastAsia="新宋体"/>
          <w:color w:val="808080"/>
          <w:szCs w:val="24"/>
          <w:lang w:eastAsia="zh-CN" w:bidi="ar-SA"/>
        </w:rPr>
        <w:t>l2</w:t>
      </w:r>
      <w:r w:rsidRPr="0085007E">
        <w:rPr>
          <w:rFonts w:eastAsia="新宋体"/>
          <w:color w:val="000000"/>
          <w:szCs w:val="24"/>
          <w:lang w:eastAsia="zh-CN" w:bidi="ar-SA"/>
        </w:rPr>
        <w:t>.FindHead();</w:t>
      </w:r>
    </w:p>
    <w:p w14:paraId="7F8ED53D" w14:textId="6CA6F3D8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85007E">
        <w:rPr>
          <w:rFonts w:eastAsia="新宋体"/>
          <w:color w:val="2B91AF"/>
          <w:szCs w:val="24"/>
          <w:lang w:eastAsia="zh-CN" w:bidi="ar-SA"/>
        </w:rPr>
        <w:t>LNode</w:t>
      </w:r>
      <w:proofErr w:type="spellEnd"/>
      <w:r w:rsidRPr="0085007E">
        <w:rPr>
          <w:rFonts w:eastAsia="新宋体"/>
          <w:color w:val="000000"/>
          <w:szCs w:val="24"/>
          <w:lang w:eastAsia="zh-CN" w:bidi="ar-SA"/>
        </w:rPr>
        <w:t>&lt;</w:t>
      </w:r>
      <w:r w:rsidRPr="0085007E">
        <w:rPr>
          <w:rFonts w:eastAsia="新宋体"/>
          <w:color w:val="0000FF"/>
          <w:szCs w:val="24"/>
          <w:lang w:eastAsia="zh-CN" w:bidi="ar-SA"/>
        </w:rPr>
        <w:t>int</w:t>
      </w:r>
      <w:r w:rsidRPr="0085007E">
        <w:rPr>
          <w:rFonts w:eastAsia="新宋体"/>
          <w:color w:val="000000"/>
          <w:szCs w:val="24"/>
          <w:lang w:eastAsia="zh-CN" w:bidi="ar-SA"/>
        </w:rPr>
        <w:t>&gt;* pre = p1;</w:t>
      </w:r>
    </w:p>
    <w:p w14:paraId="259789A3" w14:textId="5BE583A7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</w:p>
    <w:p w14:paraId="4187EB16" w14:textId="0EF883F3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>p1 = p1-&gt;next;</w:t>
      </w:r>
    </w:p>
    <w:p w14:paraId="16527FAA" w14:textId="6EEAB26E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>p2 = p2-&gt;next;</w:t>
      </w:r>
    </w:p>
    <w:p w14:paraId="75F859F9" w14:textId="3CCC05CB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</w:p>
    <w:p w14:paraId="53A08EA8" w14:textId="7A0722DF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if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(p1 == </w:t>
      </w:r>
      <w:r w:rsidRPr="0085007E">
        <w:rPr>
          <w:rFonts w:eastAsia="新宋体"/>
          <w:color w:val="6F008A"/>
          <w:szCs w:val="24"/>
          <w:lang w:eastAsia="zh-CN" w:bidi="ar-SA"/>
        </w:rPr>
        <w:t>NULL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|| p2 == </w:t>
      </w:r>
      <w:r w:rsidRPr="0085007E">
        <w:rPr>
          <w:rFonts w:eastAsia="新宋体"/>
          <w:color w:val="6F008A"/>
          <w:szCs w:val="24"/>
          <w:lang w:eastAsia="zh-CN" w:bidi="ar-SA"/>
        </w:rPr>
        <w:t>NULL</w:t>
      </w:r>
      <w:r w:rsidRPr="0085007E">
        <w:rPr>
          <w:rFonts w:eastAsia="新宋体"/>
          <w:color w:val="000000"/>
          <w:szCs w:val="24"/>
          <w:lang w:eastAsia="zh-CN" w:bidi="ar-SA"/>
        </w:rPr>
        <w:t>) {</w:t>
      </w:r>
    </w:p>
    <w:p w14:paraId="518D9DC5" w14:textId="7ED1B4F3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return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5007E">
        <w:rPr>
          <w:rFonts w:eastAsia="新宋体"/>
          <w:color w:val="0000FF"/>
          <w:szCs w:val="24"/>
          <w:lang w:eastAsia="zh-CN" w:bidi="ar-SA"/>
        </w:rPr>
        <w:t>false</w:t>
      </w:r>
      <w:r w:rsidRPr="0085007E">
        <w:rPr>
          <w:rFonts w:eastAsia="新宋体"/>
          <w:color w:val="000000"/>
          <w:szCs w:val="24"/>
          <w:lang w:eastAsia="zh-CN" w:bidi="ar-SA"/>
        </w:rPr>
        <w:t>;</w:t>
      </w:r>
    </w:p>
    <w:p w14:paraId="40EA6722" w14:textId="4E17DCDE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>}</w:t>
      </w:r>
    </w:p>
    <w:p w14:paraId="7B8351A6" w14:textId="0480FD9B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else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{</w:t>
      </w:r>
    </w:p>
    <w:p w14:paraId="77E04663" w14:textId="638DC553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while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(p1 != </w:t>
      </w:r>
      <w:r w:rsidRPr="0085007E">
        <w:rPr>
          <w:rFonts w:eastAsia="新宋体"/>
          <w:color w:val="6F008A"/>
          <w:szCs w:val="24"/>
          <w:lang w:eastAsia="zh-CN" w:bidi="ar-SA"/>
        </w:rPr>
        <w:t>NULL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&amp;&amp; p2 != </w:t>
      </w:r>
      <w:r w:rsidRPr="0085007E">
        <w:rPr>
          <w:rFonts w:eastAsia="新宋体"/>
          <w:color w:val="6F008A"/>
          <w:szCs w:val="24"/>
          <w:lang w:eastAsia="zh-CN" w:bidi="ar-SA"/>
        </w:rPr>
        <w:t>NULL</w:t>
      </w:r>
      <w:r w:rsidRPr="0085007E">
        <w:rPr>
          <w:rFonts w:eastAsia="新宋体"/>
          <w:color w:val="000000"/>
          <w:szCs w:val="24"/>
          <w:lang w:eastAsia="zh-CN" w:bidi="ar-SA"/>
        </w:rPr>
        <w:t>) {</w:t>
      </w:r>
    </w:p>
    <w:p w14:paraId="71F9322F" w14:textId="50D7ECD3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if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(p1-&gt;data &gt; p2-&gt;data) {</w:t>
      </w:r>
    </w:p>
    <w:p w14:paraId="00071669" w14:textId="06A5352B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8000"/>
          <w:szCs w:val="24"/>
          <w:lang w:eastAsia="zh-CN" w:bidi="ar-SA"/>
        </w:rPr>
        <w:t>//</w:t>
      </w:r>
      <w:r w:rsidRPr="0085007E">
        <w:rPr>
          <w:rFonts w:eastAsia="新宋体"/>
          <w:color w:val="008000"/>
          <w:szCs w:val="24"/>
          <w:lang w:eastAsia="zh-CN" w:bidi="ar-SA"/>
        </w:rPr>
        <w:t>如果</w:t>
      </w:r>
      <w:r w:rsidRPr="0085007E">
        <w:rPr>
          <w:rFonts w:eastAsia="新宋体"/>
          <w:color w:val="008000"/>
          <w:szCs w:val="24"/>
          <w:lang w:eastAsia="zh-CN" w:bidi="ar-SA"/>
        </w:rPr>
        <w:t>p2</w:t>
      </w:r>
      <w:r w:rsidRPr="0085007E">
        <w:rPr>
          <w:rFonts w:eastAsia="新宋体"/>
          <w:color w:val="008000"/>
          <w:szCs w:val="24"/>
          <w:lang w:eastAsia="zh-CN" w:bidi="ar-SA"/>
        </w:rPr>
        <w:t>当前元素小于</w:t>
      </w:r>
      <w:r w:rsidRPr="0085007E">
        <w:rPr>
          <w:rFonts w:eastAsia="新宋体"/>
          <w:color w:val="008000"/>
          <w:szCs w:val="24"/>
          <w:lang w:eastAsia="zh-CN" w:bidi="ar-SA"/>
        </w:rPr>
        <w:t>p1</w:t>
      </w:r>
      <w:r w:rsidRPr="0085007E">
        <w:rPr>
          <w:rFonts w:eastAsia="新宋体"/>
          <w:color w:val="008000"/>
          <w:szCs w:val="24"/>
          <w:lang w:eastAsia="zh-CN" w:bidi="ar-SA"/>
        </w:rPr>
        <w:t>当前元素则让</w:t>
      </w:r>
      <w:r w:rsidRPr="0085007E">
        <w:rPr>
          <w:rFonts w:eastAsia="新宋体"/>
          <w:color w:val="008000"/>
          <w:szCs w:val="24"/>
          <w:lang w:eastAsia="zh-CN" w:bidi="ar-SA"/>
        </w:rPr>
        <w:t>p2</w:t>
      </w:r>
      <w:r w:rsidRPr="0085007E">
        <w:rPr>
          <w:rFonts w:eastAsia="新宋体"/>
          <w:color w:val="008000"/>
          <w:szCs w:val="24"/>
          <w:lang w:eastAsia="zh-CN" w:bidi="ar-SA"/>
        </w:rPr>
        <w:t>指向下一个元素</w:t>
      </w:r>
    </w:p>
    <w:p w14:paraId="2AF36BD3" w14:textId="0AF57649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  <w:t>p2 = p2-&gt;next;</w:t>
      </w:r>
    </w:p>
    <w:p w14:paraId="577C418A" w14:textId="05C782D3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54EB21F9" w14:textId="51F283E3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else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5007E">
        <w:rPr>
          <w:rFonts w:eastAsia="新宋体"/>
          <w:color w:val="0000FF"/>
          <w:szCs w:val="24"/>
          <w:lang w:eastAsia="zh-CN" w:bidi="ar-SA"/>
        </w:rPr>
        <w:t>if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(p1-&gt;data &lt; p2-&gt;data) {</w:t>
      </w:r>
    </w:p>
    <w:p w14:paraId="5B833B4D" w14:textId="5FBA6DE2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8000"/>
          <w:szCs w:val="24"/>
          <w:lang w:eastAsia="zh-CN" w:bidi="ar-SA"/>
        </w:rPr>
        <w:t>//</w:t>
      </w:r>
      <w:r w:rsidRPr="0085007E">
        <w:rPr>
          <w:rFonts w:eastAsia="新宋体"/>
          <w:color w:val="008000"/>
          <w:szCs w:val="24"/>
          <w:lang w:eastAsia="zh-CN" w:bidi="ar-SA"/>
        </w:rPr>
        <w:t>如果</w:t>
      </w:r>
      <w:r w:rsidRPr="0085007E">
        <w:rPr>
          <w:rFonts w:eastAsia="新宋体"/>
          <w:color w:val="008000"/>
          <w:szCs w:val="24"/>
          <w:lang w:eastAsia="zh-CN" w:bidi="ar-SA"/>
        </w:rPr>
        <w:t>p1</w:t>
      </w:r>
      <w:r w:rsidRPr="0085007E">
        <w:rPr>
          <w:rFonts w:eastAsia="新宋体"/>
          <w:color w:val="008000"/>
          <w:szCs w:val="24"/>
          <w:lang w:eastAsia="zh-CN" w:bidi="ar-SA"/>
        </w:rPr>
        <w:t>当前元素小于</w:t>
      </w:r>
      <w:r w:rsidRPr="0085007E">
        <w:rPr>
          <w:rFonts w:eastAsia="新宋体"/>
          <w:color w:val="008000"/>
          <w:szCs w:val="24"/>
          <w:lang w:eastAsia="zh-CN" w:bidi="ar-SA"/>
        </w:rPr>
        <w:t>p2</w:t>
      </w:r>
      <w:r w:rsidRPr="0085007E">
        <w:rPr>
          <w:rFonts w:eastAsia="新宋体"/>
          <w:color w:val="008000"/>
          <w:szCs w:val="24"/>
          <w:lang w:eastAsia="zh-CN" w:bidi="ar-SA"/>
        </w:rPr>
        <w:t>当前元素则让</w:t>
      </w:r>
      <w:r w:rsidRPr="0085007E">
        <w:rPr>
          <w:rFonts w:eastAsia="新宋体"/>
          <w:color w:val="008000"/>
          <w:szCs w:val="24"/>
          <w:lang w:eastAsia="zh-CN" w:bidi="ar-SA"/>
        </w:rPr>
        <w:t>p1</w:t>
      </w:r>
      <w:r w:rsidRPr="0085007E">
        <w:rPr>
          <w:rFonts w:eastAsia="新宋体"/>
          <w:color w:val="008000"/>
          <w:szCs w:val="24"/>
          <w:lang w:eastAsia="zh-CN" w:bidi="ar-SA"/>
        </w:rPr>
        <w:t>指向下一个元素</w:t>
      </w:r>
    </w:p>
    <w:p w14:paraId="5486DDC0" w14:textId="0E166FD0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  <w:t>pre-&gt;next = p1-&gt;next;</w:t>
      </w:r>
    </w:p>
    <w:p w14:paraId="54F5F45A" w14:textId="0DCC49F2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  <w:t>p1 = p1-&gt;next;</w:t>
      </w:r>
    </w:p>
    <w:p w14:paraId="7AAC0638" w14:textId="713D720C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34779745" w14:textId="5D4D2BD8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else</w:t>
      </w:r>
      <w:r w:rsidRPr="0085007E">
        <w:rPr>
          <w:rFonts w:eastAsia="新宋体"/>
          <w:color w:val="000000"/>
          <w:szCs w:val="24"/>
          <w:lang w:eastAsia="zh-CN" w:bidi="ar-SA"/>
        </w:rPr>
        <w:t>{</w:t>
      </w:r>
    </w:p>
    <w:p w14:paraId="6AF2EE88" w14:textId="7497F67A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  <w:t>p1 = p1-&gt;next;</w:t>
      </w:r>
    </w:p>
    <w:p w14:paraId="04B5C7A7" w14:textId="04D78D93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  <w:t>pre = pre-&gt;next;</w:t>
      </w:r>
    </w:p>
    <w:p w14:paraId="4CB9090A" w14:textId="5C5EFF91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  <w:t>p2 = p2-&gt;next;</w:t>
      </w:r>
    </w:p>
    <w:p w14:paraId="719CA763" w14:textId="437F3C3C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  <w:t>num++;</w:t>
      </w:r>
    </w:p>
    <w:p w14:paraId="21CE6A3E" w14:textId="0336AC7B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06CE87F2" w14:textId="6383A6A0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85007E">
        <w:rPr>
          <w:rFonts w:eastAsia="新宋体"/>
          <w:color w:val="000000"/>
          <w:szCs w:val="24"/>
          <w:lang w:eastAsia="zh-CN" w:bidi="ar-SA"/>
        </w:rPr>
        <w:tab/>
      </w: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3C4203F7" w14:textId="4C9C2DF4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 w:hint="eastAsia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</w:p>
    <w:p w14:paraId="4B9EE549" w14:textId="1E9BD4B7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if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(p2 == </w:t>
      </w:r>
      <w:r w:rsidRPr="0085007E">
        <w:rPr>
          <w:rFonts w:eastAsia="新宋体"/>
          <w:color w:val="6F008A"/>
          <w:szCs w:val="24"/>
          <w:lang w:eastAsia="zh-CN" w:bidi="ar-SA"/>
        </w:rPr>
        <w:t>NULL</w:t>
      </w:r>
      <w:r w:rsidRPr="0085007E">
        <w:rPr>
          <w:rFonts w:eastAsia="新宋体"/>
          <w:color w:val="000000"/>
          <w:szCs w:val="24"/>
          <w:lang w:eastAsia="zh-CN" w:bidi="ar-SA"/>
        </w:rPr>
        <w:t>) {</w:t>
      </w:r>
    </w:p>
    <w:p w14:paraId="29CEF118" w14:textId="5B3C399C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lastRenderedPageBreak/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  <w:t xml:space="preserve">pre-&gt;next = </w:t>
      </w:r>
      <w:r w:rsidRPr="0085007E">
        <w:rPr>
          <w:rFonts w:eastAsia="新宋体"/>
          <w:color w:val="6F008A"/>
          <w:szCs w:val="24"/>
          <w:lang w:eastAsia="zh-CN" w:bidi="ar-SA"/>
        </w:rPr>
        <w:t>NULL</w:t>
      </w:r>
      <w:r w:rsidRPr="0085007E">
        <w:rPr>
          <w:rFonts w:eastAsia="新宋体"/>
          <w:color w:val="000000"/>
          <w:szCs w:val="24"/>
          <w:lang w:eastAsia="zh-CN" w:bidi="ar-SA"/>
        </w:rPr>
        <w:t>;</w:t>
      </w:r>
    </w:p>
    <w:p w14:paraId="0303FBD1" w14:textId="307AFA4D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4AE02916" w14:textId="78E133A3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if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(num == 0) {</w:t>
      </w:r>
    </w:p>
    <w:p w14:paraId="149518A0" w14:textId="7286E1FB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return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5007E">
        <w:rPr>
          <w:rFonts w:eastAsia="新宋体"/>
          <w:color w:val="0000FF"/>
          <w:szCs w:val="24"/>
          <w:lang w:eastAsia="zh-CN" w:bidi="ar-SA"/>
        </w:rPr>
        <w:t>false</w:t>
      </w:r>
      <w:r w:rsidRPr="0085007E">
        <w:rPr>
          <w:rFonts w:eastAsia="新宋体"/>
          <w:color w:val="000000"/>
          <w:szCs w:val="24"/>
          <w:lang w:eastAsia="zh-CN" w:bidi="ar-SA"/>
        </w:rPr>
        <w:t>;</w:t>
      </w:r>
    </w:p>
    <w:p w14:paraId="36DE5E42" w14:textId="3B985E6F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0BD2E34B" w14:textId="5F6B92BA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else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{</w:t>
      </w:r>
    </w:p>
    <w:p w14:paraId="34667B81" w14:textId="3CE8D192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FF"/>
          <w:szCs w:val="24"/>
          <w:lang w:eastAsia="zh-CN" w:bidi="ar-SA"/>
        </w:rPr>
        <w:t>return</w:t>
      </w:r>
      <w:r w:rsidRPr="0085007E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85007E">
        <w:rPr>
          <w:rFonts w:eastAsia="新宋体"/>
          <w:color w:val="0000FF"/>
          <w:szCs w:val="24"/>
          <w:lang w:eastAsia="zh-CN" w:bidi="ar-SA"/>
        </w:rPr>
        <w:t>true</w:t>
      </w:r>
      <w:r w:rsidRPr="0085007E">
        <w:rPr>
          <w:rFonts w:eastAsia="新宋体"/>
          <w:color w:val="000000"/>
          <w:szCs w:val="24"/>
          <w:lang w:eastAsia="zh-CN" w:bidi="ar-SA"/>
        </w:rPr>
        <w:t>;</w:t>
      </w:r>
    </w:p>
    <w:p w14:paraId="5A9CD3BC" w14:textId="4ABCAC60" w:rsidR="0085007E" w:rsidRP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4D73C543" w14:textId="7D8FF6E7" w:rsidR="0085007E" w:rsidRDefault="0085007E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>
        <w:rPr>
          <w:rFonts w:eastAsia="新宋体"/>
          <w:color w:val="000000"/>
          <w:szCs w:val="24"/>
          <w:lang w:eastAsia="zh-CN" w:bidi="ar-SA"/>
        </w:rPr>
        <w:tab/>
      </w:r>
      <w:r w:rsidRPr="0085007E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454C1ED6" w14:textId="1447D3FB" w:rsidR="00356FC0" w:rsidRDefault="00356FC0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 w:hint="eastAsia"/>
          <w:color w:val="000000"/>
          <w:szCs w:val="24"/>
          <w:lang w:eastAsia="zh-CN" w:bidi="ar-SA"/>
        </w:rPr>
      </w:pPr>
    </w:p>
    <w:p w14:paraId="229C0EAA" w14:textId="77777777" w:rsidR="00356FC0" w:rsidRPr="0085007E" w:rsidRDefault="00356FC0" w:rsidP="0085007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 w:hint="eastAsia"/>
          <w:color w:val="000000"/>
          <w:szCs w:val="24"/>
          <w:lang w:eastAsia="zh-CN" w:bidi="ar-SA"/>
        </w:rPr>
      </w:pPr>
    </w:p>
    <w:p w14:paraId="03732FB9" w14:textId="6115AA89" w:rsidR="0085007E" w:rsidRDefault="00356FC0" w:rsidP="0085007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③主程序</w:t>
      </w:r>
    </w:p>
    <w:p w14:paraId="371301EE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FF"/>
          <w:szCs w:val="24"/>
          <w:lang w:eastAsia="zh-CN" w:bidi="ar-SA"/>
        </w:rPr>
        <w:t>int</w:t>
      </w:r>
      <w:r w:rsidRPr="00356FC0">
        <w:rPr>
          <w:rFonts w:eastAsia="新宋体"/>
          <w:color w:val="000000"/>
          <w:szCs w:val="24"/>
          <w:lang w:eastAsia="zh-CN" w:bidi="ar-SA"/>
        </w:rPr>
        <w:t xml:space="preserve"> main() {</w:t>
      </w:r>
    </w:p>
    <w:p w14:paraId="6F3DE8A4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3512CBF9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356FC0">
        <w:rPr>
          <w:rFonts w:eastAsia="新宋体"/>
          <w:color w:val="2B91AF"/>
          <w:szCs w:val="24"/>
          <w:lang w:eastAsia="zh-CN" w:bidi="ar-SA"/>
        </w:rPr>
        <w:t>LinkList</w:t>
      </w:r>
      <w:proofErr w:type="spellEnd"/>
      <w:r w:rsidRPr="00356FC0">
        <w:rPr>
          <w:rFonts w:eastAsia="新宋体"/>
          <w:color w:val="000000"/>
          <w:szCs w:val="24"/>
          <w:lang w:eastAsia="zh-CN" w:bidi="ar-SA"/>
        </w:rPr>
        <w:t>&lt;</w:t>
      </w:r>
      <w:r w:rsidRPr="00356FC0">
        <w:rPr>
          <w:rFonts w:eastAsia="新宋体"/>
          <w:color w:val="0000FF"/>
          <w:szCs w:val="24"/>
          <w:lang w:eastAsia="zh-CN" w:bidi="ar-SA"/>
        </w:rPr>
        <w:t>int</w:t>
      </w:r>
      <w:r w:rsidRPr="00356FC0">
        <w:rPr>
          <w:rFonts w:eastAsia="新宋体"/>
          <w:color w:val="000000"/>
          <w:szCs w:val="24"/>
          <w:lang w:eastAsia="zh-CN" w:bidi="ar-SA"/>
        </w:rPr>
        <w:t>&gt; list1, list2;</w:t>
      </w:r>
    </w:p>
    <w:p w14:paraId="2D27D49E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2B91AF"/>
          <w:szCs w:val="24"/>
          <w:lang w:eastAsia="zh-CN" w:bidi="ar-SA"/>
        </w:rPr>
        <w:t>string</w:t>
      </w:r>
      <w:r w:rsidRPr="00356FC0">
        <w:rPr>
          <w:rFonts w:eastAsia="新宋体"/>
          <w:color w:val="000000"/>
          <w:szCs w:val="24"/>
          <w:lang w:eastAsia="zh-CN" w:bidi="ar-SA"/>
        </w:rPr>
        <w:t xml:space="preserve"> s1, s2;</w:t>
      </w:r>
    </w:p>
    <w:p w14:paraId="6C147DF9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6931ABB8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356FC0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356FC0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356FC0">
        <w:rPr>
          <w:rFonts w:eastAsia="新宋体"/>
          <w:color w:val="008080"/>
          <w:szCs w:val="24"/>
          <w:lang w:eastAsia="zh-CN" w:bidi="ar-SA"/>
        </w:rPr>
        <w:t>&lt;&lt;</w:t>
      </w:r>
      <w:r w:rsidRPr="00356FC0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356FC0">
        <w:rPr>
          <w:rFonts w:eastAsia="新宋体"/>
          <w:color w:val="A31515"/>
          <w:szCs w:val="24"/>
          <w:lang w:eastAsia="zh-CN" w:bidi="ar-SA"/>
        </w:rPr>
        <w:t>"</w:t>
      </w:r>
      <w:r w:rsidRPr="00356FC0">
        <w:rPr>
          <w:rFonts w:eastAsia="新宋体"/>
          <w:color w:val="A31515"/>
          <w:szCs w:val="24"/>
          <w:lang w:eastAsia="zh-CN" w:bidi="ar-SA"/>
        </w:rPr>
        <w:t>请输入第一串序列（以</w:t>
      </w:r>
      <w:r w:rsidRPr="00356FC0">
        <w:rPr>
          <w:rFonts w:eastAsia="新宋体"/>
          <w:color w:val="A31515"/>
          <w:szCs w:val="24"/>
          <w:lang w:eastAsia="zh-CN" w:bidi="ar-SA"/>
        </w:rPr>
        <w:t>-1</w:t>
      </w:r>
      <w:r w:rsidRPr="00356FC0">
        <w:rPr>
          <w:rFonts w:eastAsia="新宋体"/>
          <w:color w:val="A31515"/>
          <w:szCs w:val="24"/>
          <w:lang w:eastAsia="zh-CN" w:bidi="ar-SA"/>
        </w:rPr>
        <w:t>结尾！）：</w:t>
      </w:r>
      <w:r w:rsidRPr="00356FC0">
        <w:rPr>
          <w:rFonts w:eastAsia="新宋体"/>
          <w:color w:val="A31515"/>
          <w:szCs w:val="24"/>
          <w:lang w:eastAsia="zh-CN" w:bidi="ar-SA"/>
        </w:rPr>
        <w:t>"</w:t>
      </w:r>
      <w:r w:rsidRPr="00356FC0">
        <w:rPr>
          <w:rFonts w:eastAsia="新宋体"/>
          <w:color w:val="000000"/>
          <w:szCs w:val="24"/>
          <w:lang w:eastAsia="zh-CN" w:bidi="ar-SA"/>
        </w:rPr>
        <w:t>;</w:t>
      </w:r>
    </w:p>
    <w:p w14:paraId="3195B232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356FC0">
        <w:rPr>
          <w:rFonts w:eastAsia="新宋体"/>
          <w:color w:val="000000"/>
          <w:szCs w:val="24"/>
          <w:lang w:eastAsia="zh-CN" w:bidi="ar-SA"/>
        </w:rPr>
        <w:t>getline</w:t>
      </w:r>
      <w:proofErr w:type="spellEnd"/>
      <w:r w:rsidRPr="00356FC0">
        <w:rPr>
          <w:rFonts w:eastAsia="新宋体"/>
          <w:color w:val="000000"/>
          <w:szCs w:val="24"/>
          <w:lang w:eastAsia="zh-CN" w:bidi="ar-SA"/>
        </w:rPr>
        <w:t>(</w:t>
      </w:r>
      <w:proofErr w:type="spellStart"/>
      <w:r w:rsidRPr="00356FC0">
        <w:rPr>
          <w:rFonts w:eastAsia="新宋体"/>
          <w:color w:val="000000"/>
          <w:szCs w:val="24"/>
          <w:lang w:eastAsia="zh-CN" w:bidi="ar-SA"/>
        </w:rPr>
        <w:t>cin</w:t>
      </w:r>
      <w:proofErr w:type="spellEnd"/>
      <w:r w:rsidRPr="00356FC0">
        <w:rPr>
          <w:rFonts w:eastAsia="新宋体"/>
          <w:color w:val="000000"/>
          <w:szCs w:val="24"/>
          <w:lang w:eastAsia="zh-CN" w:bidi="ar-SA"/>
        </w:rPr>
        <w:t>, s1);</w:t>
      </w:r>
      <w:r w:rsidRPr="00356FC0">
        <w:rPr>
          <w:rFonts w:eastAsia="新宋体"/>
          <w:color w:val="008000"/>
          <w:szCs w:val="24"/>
          <w:lang w:eastAsia="zh-CN" w:bidi="ar-SA"/>
        </w:rPr>
        <w:t>//</w:t>
      </w:r>
      <w:r w:rsidRPr="00356FC0">
        <w:rPr>
          <w:rFonts w:eastAsia="新宋体"/>
          <w:color w:val="008000"/>
          <w:szCs w:val="24"/>
          <w:lang w:eastAsia="zh-CN" w:bidi="ar-SA"/>
        </w:rPr>
        <w:t>输入第一个链表</w:t>
      </w:r>
    </w:p>
    <w:p w14:paraId="56E207C6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38510814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356FC0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356FC0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356FC0">
        <w:rPr>
          <w:rFonts w:eastAsia="新宋体"/>
          <w:color w:val="008080"/>
          <w:szCs w:val="24"/>
          <w:lang w:eastAsia="zh-CN" w:bidi="ar-SA"/>
        </w:rPr>
        <w:t>&lt;&lt;</w:t>
      </w:r>
      <w:r w:rsidRPr="00356FC0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356FC0">
        <w:rPr>
          <w:rFonts w:eastAsia="新宋体"/>
          <w:color w:val="A31515"/>
          <w:szCs w:val="24"/>
          <w:lang w:eastAsia="zh-CN" w:bidi="ar-SA"/>
        </w:rPr>
        <w:t>"</w:t>
      </w:r>
      <w:r w:rsidRPr="00356FC0">
        <w:rPr>
          <w:rFonts w:eastAsia="新宋体"/>
          <w:color w:val="A31515"/>
          <w:szCs w:val="24"/>
          <w:lang w:eastAsia="zh-CN" w:bidi="ar-SA"/>
        </w:rPr>
        <w:t>请输入第二串序列（以</w:t>
      </w:r>
      <w:r w:rsidRPr="00356FC0">
        <w:rPr>
          <w:rFonts w:eastAsia="新宋体"/>
          <w:color w:val="A31515"/>
          <w:szCs w:val="24"/>
          <w:lang w:eastAsia="zh-CN" w:bidi="ar-SA"/>
        </w:rPr>
        <w:t>-1</w:t>
      </w:r>
      <w:r w:rsidRPr="00356FC0">
        <w:rPr>
          <w:rFonts w:eastAsia="新宋体"/>
          <w:color w:val="A31515"/>
          <w:szCs w:val="24"/>
          <w:lang w:eastAsia="zh-CN" w:bidi="ar-SA"/>
        </w:rPr>
        <w:t>结尾！）：</w:t>
      </w:r>
      <w:r w:rsidRPr="00356FC0">
        <w:rPr>
          <w:rFonts w:eastAsia="新宋体"/>
          <w:color w:val="A31515"/>
          <w:szCs w:val="24"/>
          <w:lang w:eastAsia="zh-CN" w:bidi="ar-SA"/>
        </w:rPr>
        <w:t>"</w:t>
      </w:r>
      <w:r w:rsidRPr="00356FC0">
        <w:rPr>
          <w:rFonts w:eastAsia="新宋体"/>
          <w:color w:val="000000"/>
          <w:szCs w:val="24"/>
          <w:lang w:eastAsia="zh-CN" w:bidi="ar-SA"/>
        </w:rPr>
        <w:t>;</w:t>
      </w:r>
    </w:p>
    <w:p w14:paraId="17AFB63E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356FC0">
        <w:rPr>
          <w:rFonts w:eastAsia="新宋体"/>
          <w:color w:val="000000"/>
          <w:szCs w:val="24"/>
          <w:lang w:eastAsia="zh-CN" w:bidi="ar-SA"/>
        </w:rPr>
        <w:t>getline</w:t>
      </w:r>
      <w:proofErr w:type="spellEnd"/>
      <w:r w:rsidRPr="00356FC0">
        <w:rPr>
          <w:rFonts w:eastAsia="新宋体"/>
          <w:color w:val="000000"/>
          <w:szCs w:val="24"/>
          <w:lang w:eastAsia="zh-CN" w:bidi="ar-SA"/>
        </w:rPr>
        <w:t>(</w:t>
      </w:r>
      <w:proofErr w:type="spellStart"/>
      <w:r w:rsidRPr="00356FC0">
        <w:rPr>
          <w:rFonts w:eastAsia="新宋体"/>
          <w:color w:val="000000"/>
          <w:szCs w:val="24"/>
          <w:lang w:eastAsia="zh-CN" w:bidi="ar-SA"/>
        </w:rPr>
        <w:t>cin</w:t>
      </w:r>
      <w:proofErr w:type="spellEnd"/>
      <w:r w:rsidRPr="00356FC0">
        <w:rPr>
          <w:rFonts w:eastAsia="新宋体"/>
          <w:color w:val="000000"/>
          <w:szCs w:val="24"/>
          <w:lang w:eastAsia="zh-CN" w:bidi="ar-SA"/>
        </w:rPr>
        <w:t>, s2);</w:t>
      </w:r>
      <w:r w:rsidRPr="00356FC0">
        <w:rPr>
          <w:rFonts w:eastAsia="新宋体"/>
          <w:color w:val="008000"/>
          <w:szCs w:val="24"/>
          <w:lang w:eastAsia="zh-CN" w:bidi="ar-SA"/>
        </w:rPr>
        <w:t>//</w:t>
      </w:r>
      <w:r w:rsidRPr="00356FC0">
        <w:rPr>
          <w:rFonts w:eastAsia="新宋体"/>
          <w:color w:val="008000"/>
          <w:szCs w:val="24"/>
          <w:lang w:eastAsia="zh-CN" w:bidi="ar-SA"/>
        </w:rPr>
        <w:t>输入第二个链表</w:t>
      </w:r>
    </w:p>
    <w:p w14:paraId="4AEF2D3B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54A71FED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356FC0">
        <w:rPr>
          <w:rFonts w:eastAsia="新宋体"/>
          <w:color w:val="000000"/>
          <w:szCs w:val="24"/>
          <w:lang w:eastAsia="zh-CN" w:bidi="ar-SA"/>
        </w:rPr>
        <w:t>ManageList</w:t>
      </w:r>
      <w:proofErr w:type="spellEnd"/>
      <w:r w:rsidRPr="00356FC0">
        <w:rPr>
          <w:rFonts w:eastAsia="新宋体"/>
          <w:color w:val="000000"/>
          <w:szCs w:val="24"/>
          <w:lang w:eastAsia="zh-CN" w:bidi="ar-SA"/>
        </w:rPr>
        <w:t>(list1, s1);</w:t>
      </w:r>
      <w:r w:rsidRPr="00356FC0">
        <w:rPr>
          <w:rFonts w:eastAsia="新宋体"/>
          <w:color w:val="008000"/>
          <w:szCs w:val="24"/>
          <w:lang w:eastAsia="zh-CN" w:bidi="ar-SA"/>
        </w:rPr>
        <w:t>//</w:t>
      </w:r>
      <w:r w:rsidRPr="00356FC0">
        <w:rPr>
          <w:rFonts w:eastAsia="新宋体"/>
          <w:color w:val="008000"/>
          <w:szCs w:val="24"/>
          <w:lang w:eastAsia="zh-CN" w:bidi="ar-SA"/>
        </w:rPr>
        <w:t>处理第一个链表</w:t>
      </w:r>
    </w:p>
    <w:p w14:paraId="2A80ABBA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356FC0">
        <w:rPr>
          <w:rFonts w:eastAsia="新宋体"/>
          <w:color w:val="000000"/>
          <w:szCs w:val="24"/>
          <w:lang w:eastAsia="zh-CN" w:bidi="ar-SA"/>
        </w:rPr>
        <w:t>ManageList</w:t>
      </w:r>
      <w:proofErr w:type="spellEnd"/>
      <w:r w:rsidRPr="00356FC0">
        <w:rPr>
          <w:rFonts w:eastAsia="新宋体"/>
          <w:color w:val="000000"/>
          <w:szCs w:val="24"/>
          <w:lang w:eastAsia="zh-CN" w:bidi="ar-SA"/>
        </w:rPr>
        <w:t>(list2, s2);</w:t>
      </w:r>
      <w:r w:rsidRPr="00356FC0">
        <w:rPr>
          <w:rFonts w:eastAsia="新宋体"/>
          <w:color w:val="008000"/>
          <w:szCs w:val="24"/>
          <w:lang w:eastAsia="zh-CN" w:bidi="ar-SA"/>
        </w:rPr>
        <w:t>//</w:t>
      </w:r>
      <w:r w:rsidRPr="00356FC0">
        <w:rPr>
          <w:rFonts w:eastAsia="新宋体"/>
          <w:color w:val="008000"/>
          <w:szCs w:val="24"/>
          <w:lang w:eastAsia="zh-CN" w:bidi="ar-SA"/>
        </w:rPr>
        <w:t>处理第二个链表</w:t>
      </w:r>
    </w:p>
    <w:p w14:paraId="2548D63D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764FA990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</w:p>
    <w:p w14:paraId="6928FD7C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8000"/>
          <w:szCs w:val="24"/>
          <w:lang w:eastAsia="zh-CN" w:bidi="ar-SA"/>
        </w:rPr>
        <w:t>//</w:t>
      </w:r>
      <w:r w:rsidRPr="00356FC0">
        <w:rPr>
          <w:rFonts w:eastAsia="新宋体"/>
          <w:color w:val="008000"/>
          <w:szCs w:val="24"/>
          <w:lang w:eastAsia="zh-CN" w:bidi="ar-SA"/>
        </w:rPr>
        <w:t>确认两个链表为非降序链表</w:t>
      </w:r>
    </w:p>
    <w:p w14:paraId="649167C5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FF"/>
          <w:szCs w:val="24"/>
          <w:lang w:eastAsia="zh-CN" w:bidi="ar-SA"/>
        </w:rPr>
        <w:t>if</w:t>
      </w:r>
      <w:r w:rsidRPr="00356FC0">
        <w:rPr>
          <w:rFonts w:eastAsia="新宋体"/>
          <w:color w:val="000000"/>
          <w:szCs w:val="24"/>
          <w:lang w:eastAsia="zh-CN" w:bidi="ar-SA"/>
        </w:rPr>
        <w:t xml:space="preserve"> (!(list1.isOrdered() &amp;&amp; list2.isOrdered())) {</w:t>
      </w:r>
    </w:p>
    <w:p w14:paraId="3946D5B8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356FC0">
        <w:rPr>
          <w:rFonts w:eastAsia="新宋体"/>
          <w:color w:val="000000"/>
          <w:szCs w:val="24"/>
          <w:lang w:eastAsia="zh-CN" w:bidi="ar-SA"/>
        </w:rPr>
        <w:t>cerr</w:t>
      </w:r>
      <w:proofErr w:type="spellEnd"/>
      <w:r w:rsidRPr="00356FC0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356FC0">
        <w:rPr>
          <w:rFonts w:eastAsia="新宋体"/>
          <w:color w:val="008080"/>
          <w:szCs w:val="24"/>
          <w:lang w:eastAsia="zh-CN" w:bidi="ar-SA"/>
        </w:rPr>
        <w:t>&lt;&lt;</w:t>
      </w:r>
      <w:r w:rsidRPr="00356FC0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356FC0">
        <w:rPr>
          <w:rFonts w:eastAsia="新宋体"/>
          <w:color w:val="A31515"/>
          <w:szCs w:val="24"/>
          <w:lang w:eastAsia="zh-CN" w:bidi="ar-SA"/>
        </w:rPr>
        <w:t>"</w:t>
      </w:r>
      <w:r w:rsidRPr="00356FC0">
        <w:rPr>
          <w:rFonts w:eastAsia="新宋体"/>
          <w:color w:val="A31515"/>
          <w:szCs w:val="24"/>
          <w:lang w:eastAsia="zh-CN" w:bidi="ar-SA"/>
        </w:rPr>
        <w:t>输入的序列不符合要求</w:t>
      </w:r>
      <w:r w:rsidRPr="00356FC0">
        <w:rPr>
          <w:rFonts w:eastAsia="新宋体"/>
          <w:color w:val="A31515"/>
          <w:szCs w:val="24"/>
          <w:lang w:eastAsia="zh-CN" w:bidi="ar-SA"/>
        </w:rPr>
        <w:t>,</w:t>
      </w:r>
      <w:r w:rsidRPr="00356FC0">
        <w:rPr>
          <w:rFonts w:eastAsia="新宋体"/>
          <w:color w:val="A31515"/>
          <w:szCs w:val="24"/>
          <w:lang w:eastAsia="zh-CN" w:bidi="ar-SA"/>
        </w:rPr>
        <w:t>请检查输入！</w:t>
      </w:r>
      <w:r w:rsidRPr="00356FC0">
        <w:rPr>
          <w:rFonts w:eastAsia="新宋体"/>
          <w:color w:val="A31515"/>
          <w:szCs w:val="24"/>
          <w:lang w:eastAsia="zh-CN" w:bidi="ar-SA"/>
        </w:rPr>
        <w:t>"</w:t>
      </w:r>
      <w:r w:rsidRPr="00356FC0">
        <w:rPr>
          <w:rFonts w:eastAsia="新宋体"/>
          <w:color w:val="000000"/>
          <w:szCs w:val="24"/>
          <w:lang w:eastAsia="zh-CN" w:bidi="ar-SA"/>
        </w:rPr>
        <w:t>;</w:t>
      </w:r>
    </w:p>
    <w:p w14:paraId="6D81D5EC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00"/>
          <w:szCs w:val="24"/>
          <w:lang w:eastAsia="zh-CN" w:bidi="ar-SA"/>
        </w:rPr>
        <w:tab/>
        <w:t>exit(-1);</w:t>
      </w:r>
    </w:p>
    <w:p w14:paraId="28F8B606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55D52371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8000"/>
          <w:szCs w:val="24"/>
          <w:lang w:eastAsia="zh-CN" w:bidi="ar-SA"/>
        </w:rPr>
        <w:t>//</w:t>
      </w:r>
      <w:r w:rsidRPr="00356FC0">
        <w:rPr>
          <w:rFonts w:eastAsia="新宋体"/>
          <w:color w:val="008000"/>
          <w:szCs w:val="24"/>
          <w:lang w:eastAsia="zh-CN" w:bidi="ar-SA"/>
        </w:rPr>
        <w:t>确认两个链表是否为正整数序列（</w:t>
      </w:r>
      <w:proofErr w:type="gramStart"/>
      <w:r w:rsidRPr="00356FC0">
        <w:rPr>
          <w:rFonts w:eastAsia="新宋体"/>
          <w:color w:val="008000"/>
          <w:szCs w:val="24"/>
          <w:lang w:eastAsia="zh-CN" w:bidi="ar-SA"/>
        </w:rPr>
        <w:t>除标志位</w:t>
      </w:r>
      <w:proofErr w:type="gramEnd"/>
      <w:r w:rsidRPr="00356FC0">
        <w:rPr>
          <w:rFonts w:eastAsia="新宋体"/>
          <w:color w:val="008000"/>
          <w:szCs w:val="24"/>
          <w:lang w:eastAsia="zh-CN" w:bidi="ar-SA"/>
        </w:rPr>
        <w:t>-1</w:t>
      </w:r>
      <w:r w:rsidRPr="00356FC0">
        <w:rPr>
          <w:rFonts w:eastAsia="新宋体"/>
          <w:color w:val="008000"/>
          <w:szCs w:val="24"/>
          <w:lang w:eastAsia="zh-CN" w:bidi="ar-SA"/>
        </w:rPr>
        <w:t>）</w:t>
      </w:r>
    </w:p>
    <w:p w14:paraId="6CBD9325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FF"/>
          <w:szCs w:val="24"/>
          <w:lang w:eastAsia="zh-CN" w:bidi="ar-SA"/>
        </w:rPr>
        <w:t>else</w:t>
      </w:r>
      <w:r w:rsidRPr="00356FC0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356FC0">
        <w:rPr>
          <w:rFonts w:eastAsia="新宋体"/>
          <w:color w:val="0000FF"/>
          <w:szCs w:val="24"/>
          <w:lang w:eastAsia="zh-CN" w:bidi="ar-SA"/>
        </w:rPr>
        <w:t>if</w:t>
      </w:r>
      <w:r w:rsidRPr="00356FC0">
        <w:rPr>
          <w:rFonts w:eastAsia="新宋体"/>
          <w:color w:val="000000"/>
          <w:szCs w:val="24"/>
          <w:lang w:eastAsia="zh-CN" w:bidi="ar-SA"/>
        </w:rPr>
        <w:t xml:space="preserve"> ((!</w:t>
      </w:r>
      <w:proofErr w:type="spellStart"/>
      <w:r w:rsidRPr="00356FC0">
        <w:rPr>
          <w:rFonts w:eastAsia="新宋体"/>
          <w:color w:val="000000"/>
          <w:szCs w:val="24"/>
          <w:lang w:eastAsia="zh-CN" w:bidi="ar-SA"/>
        </w:rPr>
        <w:t>isNumber</w:t>
      </w:r>
      <w:proofErr w:type="spellEnd"/>
      <w:r w:rsidRPr="00356FC0">
        <w:rPr>
          <w:rFonts w:eastAsia="新宋体"/>
          <w:color w:val="000000"/>
          <w:szCs w:val="24"/>
          <w:lang w:eastAsia="zh-CN" w:bidi="ar-SA"/>
        </w:rPr>
        <w:t>(s1</w:t>
      </w:r>
      <w:r w:rsidRPr="00356FC0">
        <w:rPr>
          <w:rFonts w:eastAsia="新宋体"/>
          <w:color w:val="008080"/>
          <w:szCs w:val="24"/>
          <w:lang w:eastAsia="zh-CN" w:bidi="ar-SA"/>
        </w:rPr>
        <w:t>[</w:t>
      </w:r>
      <w:r w:rsidRPr="00356FC0">
        <w:rPr>
          <w:rFonts w:eastAsia="新宋体"/>
          <w:color w:val="000000"/>
          <w:szCs w:val="24"/>
          <w:lang w:eastAsia="zh-CN" w:bidi="ar-SA"/>
        </w:rPr>
        <w:t>0</w:t>
      </w:r>
      <w:r w:rsidRPr="00356FC0">
        <w:rPr>
          <w:rFonts w:eastAsia="新宋体"/>
          <w:color w:val="008080"/>
          <w:szCs w:val="24"/>
          <w:lang w:eastAsia="zh-CN" w:bidi="ar-SA"/>
        </w:rPr>
        <w:t>]</w:t>
      </w:r>
      <w:r w:rsidRPr="00356FC0">
        <w:rPr>
          <w:rFonts w:eastAsia="新宋体"/>
          <w:color w:val="000000"/>
          <w:szCs w:val="24"/>
          <w:lang w:eastAsia="zh-CN" w:bidi="ar-SA"/>
        </w:rPr>
        <w:t>)) || (!</w:t>
      </w:r>
      <w:proofErr w:type="spellStart"/>
      <w:r w:rsidRPr="00356FC0">
        <w:rPr>
          <w:rFonts w:eastAsia="新宋体"/>
          <w:color w:val="000000"/>
          <w:szCs w:val="24"/>
          <w:lang w:eastAsia="zh-CN" w:bidi="ar-SA"/>
        </w:rPr>
        <w:t>isNumber</w:t>
      </w:r>
      <w:proofErr w:type="spellEnd"/>
      <w:r w:rsidRPr="00356FC0">
        <w:rPr>
          <w:rFonts w:eastAsia="新宋体"/>
          <w:color w:val="000000"/>
          <w:szCs w:val="24"/>
          <w:lang w:eastAsia="zh-CN" w:bidi="ar-SA"/>
        </w:rPr>
        <w:t>(s2</w:t>
      </w:r>
      <w:r w:rsidRPr="00356FC0">
        <w:rPr>
          <w:rFonts w:eastAsia="新宋体"/>
          <w:color w:val="008080"/>
          <w:szCs w:val="24"/>
          <w:lang w:eastAsia="zh-CN" w:bidi="ar-SA"/>
        </w:rPr>
        <w:t>[</w:t>
      </w:r>
      <w:r w:rsidRPr="00356FC0">
        <w:rPr>
          <w:rFonts w:eastAsia="新宋体"/>
          <w:color w:val="000000"/>
          <w:szCs w:val="24"/>
          <w:lang w:eastAsia="zh-CN" w:bidi="ar-SA"/>
        </w:rPr>
        <w:t>0</w:t>
      </w:r>
      <w:r w:rsidRPr="00356FC0">
        <w:rPr>
          <w:rFonts w:eastAsia="新宋体"/>
          <w:color w:val="008080"/>
          <w:szCs w:val="24"/>
          <w:lang w:eastAsia="zh-CN" w:bidi="ar-SA"/>
        </w:rPr>
        <w:t>]</w:t>
      </w:r>
      <w:r w:rsidRPr="00356FC0">
        <w:rPr>
          <w:rFonts w:eastAsia="新宋体"/>
          <w:color w:val="000000"/>
          <w:szCs w:val="24"/>
          <w:lang w:eastAsia="zh-CN" w:bidi="ar-SA"/>
        </w:rPr>
        <w:t>))) {</w:t>
      </w:r>
    </w:p>
    <w:p w14:paraId="3FC2DE43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356FC0">
        <w:rPr>
          <w:rFonts w:eastAsia="新宋体"/>
          <w:color w:val="000000"/>
          <w:szCs w:val="24"/>
          <w:lang w:eastAsia="zh-CN" w:bidi="ar-SA"/>
        </w:rPr>
        <w:t>cerr</w:t>
      </w:r>
      <w:proofErr w:type="spellEnd"/>
      <w:r w:rsidRPr="00356FC0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356FC0">
        <w:rPr>
          <w:rFonts w:eastAsia="新宋体"/>
          <w:color w:val="008080"/>
          <w:szCs w:val="24"/>
          <w:lang w:eastAsia="zh-CN" w:bidi="ar-SA"/>
        </w:rPr>
        <w:t>&lt;&lt;</w:t>
      </w:r>
      <w:r w:rsidRPr="00356FC0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356FC0">
        <w:rPr>
          <w:rFonts w:eastAsia="新宋体"/>
          <w:color w:val="A31515"/>
          <w:szCs w:val="24"/>
          <w:lang w:eastAsia="zh-CN" w:bidi="ar-SA"/>
        </w:rPr>
        <w:t>"</w:t>
      </w:r>
      <w:r w:rsidRPr="00356FC0">
        <w:rPr>
          <w:rFonts w:eastAsia="新宋体"/>
          <w:color w:val="A31515"/>
          <w:szCs w:val="24"/>
          <w:lang w:eastAsia="zh-CN" w:bidi="ar-SA"/>
        </w:rPr>
        <w:t>请输入正整数序列</w:t>
      </w:r>
      <w:r w:rsidRPr="00356FC0">
        <w:rPr>
          <w:rFonts w:eastAsia="新宋体"/>
          <w:color w:val="A31515"/>
          <w:szCs w:val="24"/>
          <w:lang w:eastAsia="zh-CN" w:bidi="ar-SA"/>
        </w:rPr>
        <w:t>(</w:t>
      </w:r>
      <w:proofErr w:type="gramStart"/>
      <w:r w:rsidRPr="00356FC0">
        <w:rPr>
          <w:rFonts w:eastAsia="新宋体"/>
          <w:color w:val="A31515"/>
          <w:szCs w:val="24"/>
          <w:lang w:eastAsia="zh-CN" w:bidi="ar-SA"/>
        </w:rPr>
        <w:t>除标志位</w:t>
      </w:r>
      <w:proofErr w:type="gramEnd"/>
      <w:r w:rsidRPr="00356FC0">
        <w:rPr>
          <w:rFonts w:eastAsia="新宋体"/>
          <w:color w:val="A31515"/>
          <w:szCs w:val="24"/>
          <w:lang w:eastAsia="zh-CN" w:bidi="ar-SA"/>
        </w:rPr>
        <w:t>-1)!"</w:t>
      </w:r>
      <w:r w:rsidRPr="00356FC0">
        <w:rPr>
          <w:rFonts w:eastAsia="新宋体"/>
          <w:color w:val="000000"/>
          <w:szCs w:val="24"/>
          <w:lang w:eastAsia="zh-CN" w:bidi="ar-SA"/>
        </w:rPr>
        <w:t>;</w:t>
      </w:r>
    </w:p>
    <w:p w14:paraId="31D598DE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00"/>
          <w:szCs w:val="24"/>
          <w:lang w:eastAsia="zh-CN" w:bidi="ar-SA"/>
        </w:rPr>
        <w:tab/>
        <w:t>exit(-1);</w:t>
      </w:r>
    </w:p>
    <w:p w14:paraId="5915E340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0773DF54" w14:textId="7A278493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FF"/>
          <w:szCs w:val="24"/>
          <w:lang w:eastAsia="zh-CN" w:bidi="ar-SA"/>
        </w:rPr>
        <w:t>else</w:t>
      </w:r>
      <w:r w:rsidRPr="00356FC0">
        <w:rPr>
          <w:rFonts w:eastAsia="新宋体"/>
          <w:color w:val="000000"/>
          <w:szCs w:val="24"/>
          <w:lang w:eastAsia="zh-CN" w:bidi="ar-SA"/>
        </w:rPr>
        <w:t xml:space="preserve"> {</w:t>
      </w:r>
    </w:p>
    <w:p w14:paraId="034B5B4F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FF"/>
          <w:szCs w:val="24"/>
          <w:lang w:eastAsia="zh-CN" w:bidi="ar-SA"/>
        </w:rPr>
        <w:t>if</w:t>
      </w:r>
      <w:r w:rsidRPr="00356FC0">
        <w:rPr>
          <w:rFonts w:eastAsia="新宋体"/>
          <w:color w:val="000000"/>
          <w:szCs w:val="24"/>
          <w:lang w:eastAsia="zh-CN" w:bidi="ar-SA"/>
        </w:rPr>
        <w:t xml:space="preserve"> (</w:t>
      </w:r>
      <w:proofErr w:type="spellStart"/>
      <w:r w:rsidRPr="00356FC0">
        <w:rPr>
          <w:rFonts w:eastAsia="新宋体"/>
          <w:color w:val="000000"/>
          <w:szCs w:val="24"/>
          <w:lang w:eastAsia="zh-CN" w:bidi="ar-SA"/>
        </w:rPr>
        <w:t>FindEqualValue</w:t>
      </w:r>
      <w:proofErr w:type="spellEnd"/>
      <w:r w:rsidRPr="00356FC0">
        <w:rPr>
          <w:rFonts w:eastAsia="新宋体"/>
          <w:color w:val="000000"/>
          <w:szCs w:val="24"/>
          <w:lang w:eastAsia="zh-CN" w:bidi="ar-SA"/>
        </w:rPr>
        <w:t>(list1, list2)) {</w:t>
      </w:r>
    </w:p>
    <w:p w14:paraId="7CFA853E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00"/>
          <w:szCs w:val="24"/>
          <w:lang w:eastAsia="zh-CN" w:bidi="ar-SA"/>
        </w:rPr>
        <w:tab/>
        <w:t>list1.print();</w:t>
      </w:r>
    </w:p>
    <w:p w14:paraId="31D6876C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0E161A5F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FF"/>
          <w:szCs w:val="24"/>
          <w:lang w:eastAsia="zh-CN" w:bidi="ar-SA"/>
        </w:rPr>
        <w:t>else</w:t>
      </w:r>
      <w:r w:rsidRPr="00356FC0">
        <w:rPr>
          <w:rFonts w:eastAsia="新宋体"/>
          <w:color w:val="000000"/>
          <w:szCs w:val="24"/>
          <w:lang w:eastAsia="zh-CN" w:bidi="ar-SA"/>
        </w:rPr>
        <w:t xml:space="preserve"> {</w:t>
      </w:r>
    </w:p>
    <w:p w14:paraId="00FE63B7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00"/>
          <w:szCs w:val="24"/>
          <w:lang w:eastAsia="zh-CN" w:bidi="ar-SA"/>
        </w:rPr>
        <w:tab/>
      </w:r>
      <w:proofErr w:type="spellStart"/>
      <w:r w:rsidRPr="00356FC0">
        <w:rPr>
          <w:rFonts w:eastAsia="新宋体"/>
          <w:color w:val="000000"/>
          <w:szCs w:val="24"/>
          <w:lang w:eastAsia="zh-CN" w:bidi="ar-SA"/>
        </w:rPr>
        <w:t>cout</w:t>
      </w:r>
      <w:proofErr w:type="spellEnd"/>
      <w:r w:rsidRPr="00356FC0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356FC0">
        <w:rPr>
          <w:rFonts w:eastAsia="新宋体"/>
          <w:color w:val="008080"/>
          <w:szCs w:val="24"/>
          <w:lang w:eastAsia="zh-CN" w:bidi="ar-SA"/>
        </w:rPr>
        <w:t>&lt;&lt;</w:t>
      </w:r>
      <w:r w:rsidRPr="00356FC0">
        <w:rPr>
          <w:rFonts w:eastAsia="新宋体"/>
          <w:color w:val="000000"/>
          <w:szCs w:val="24"/>
          <w:lang w:eastAsia="zh-CN" w:bidi="ar-SA"/>
        </w:rPr>
        <w:t xml:space="preserve"> </w:t>
      </w:r>
      <w:r w:rsidRPr="00356FC0">
        <w:rPr>
          <w:rFonts w:eastAsia="新宋体"/>
          <w:color w:val="A31515"/>
          <w:szCs w:val="24"/>
          <w:lang w:eastAsia="zh-CN" w:bidi="ar-SA"/>
        </w:rPr>
        <w:t>"NULL"</w:t>
      </w:r>
      <w:r w:rsidRPr="00356FC0">
        <w:rPr>
          <w:rFonts w:eastAsia="新宋体"/>
          <w:color w:val="000000"/>
          <w:szCs w:val="24"/>
          <w:lang w:eastAsia="zh-CN" w:bidi="ar-SA"/>
        </w:rPr>
        <w:t>;</w:t>
      </w:r>
    </w:p>
    <w:p w14:paraId="3A44159C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</w:r>
      <w:r w:rsidRPr="00356FC0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60FDC901" w14:textId="77777777" w:rsidR="00356FC0" w:rsidRPr="00356FC0" w:rsidRDefault="00356FC0" w:rsidP="00356FC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eastAsia="新宋体"/>
          <w:color w:val="000000"/>
          <w:szCs w:val="24"/>
          <w:lang w:eastAsia="zh-CN" w:bidi="ar-SA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ab/>
        <w:t>}</w:t>
      </w:r>
    </w:p>
    <w:p w14:paraId="6ECD8E31" w14:textId="33DB946E" w:rsidR="0085007E" w:rsidRPr="00356FC0" w:rsidRDefault="00356FC0" w:rsidP="00356FC0">
      <w:pPr>
        <w:rPr>
          <w:rFonts w:hint="eastAsia"/>
          <w:szCs w:val="24"/>
          <w:lang w:eastAsia="zh-CN"/>
        </w:rPr>
      </w:pPr>
      <w:r w:rsidRPr="00356FC0">
        <w:rPr>
          <w:rFonts w:eastAsia="新宋体"/>
          <w:color w:val="000000"/>
          <w:szCs w:val="24"/>
          <w:lang w:eastAsia="zh-CN" w:bidi="ar-SA"/>
        </w:rPr>
        <w:t>}</w:t>
      </w:r>
    </w:p>
    <w:p w14:paraId="7EC54000" w14:textId="4A2E5707" w:rsidR="00946937" w:rsidRDefault="00946937" w:rsidP="00A8652E">
      <w:pPr>
        <w:pStyle w:val="3"/>
        <w:spacing w:before="120"/>
      </w:pPr>
      <w:r>
        <w:rPr>
          <w:rFonts w:hint="eastAsia"/>
        </w:rPr>
        <w:lastRenderedPageBreak/>
        <w:t xml:space="preserve">3.6.3 </w:t>
      </w:r>
      <w:r>
        <w:rPr>
          <w:rFonts w:hint="eastAsia"/>
        </w:rPr>
        <w:t>总体系统截屏示例</w:t>
      </w:r>
      <w:bookmarkEnd w:id="15"/>
    </w:p>
    <w:p w14:paraId="70353A81" w14:textId="7FA3D8C4" w:rsidR="00F95D49" w:rsidRDefault="00356FC0" w:rsidP="00356FC0">
      <w:pPr>
        <w:ind w:firstLineChars="0" w:firstLine="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BBFE664" wp14:editId="1DD2C314">
            <wp:extent cx="5759450" cy="50609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38E9B2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6677" w14:textId="0ABD09AD" w:rsidR="00F95D49" w:rsidRPr="00F95D49" w:rsidRDefault="00F95D49" w:rsidP="00F95D49">
      <w:pPr>
        <w:rPr>
          <w:lang w:eastAsia="zh-CN"/>
        </w:rPr>
      </w:pPr>
    </w:p>
    <w:p w14:paraId="6DF1C9F4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6FDD96F7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22F56F5A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3CBD9FA5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51A24F83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5AD134DF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26E63883" w14:textId="3992949B" w:rsidR="002779D6" w:rsidRDefault="002779D6" w:rsidP="002779D6">
      <w:pPr>
        <w:rPr>
          <w:lang w:eastAsia="zh-CN"/>
        </w:rPr>
      </w:pPr>
    </w:p>
    <w:p w14:paraId="475BDCF1" w14:textId="2A37F334" w:rsidR="00356FC0" w:rsidRDefault="00356FC0" w:rsidP="002779D6">
      <w:pPr>
        <w:rPr>
          <w:lang w:eastAsia="zh-CN"/>
        </w:rPr>
      </w:pPr>
    </w:p>
    <w:p w14:paraId="3F79C9B6" w14:textId="0983B233" w:rsidR="00356FC0" w:rsidRDefault="00356FC0" w:rsidP="002779D6">
      <w:pPr>
        <w:rPr>
          <w:lang w:eastAsia="zh-CN"/>
        </w:rPr>
      </w:pPr>
    </w:p>
    <w:p w14:paraId="1C580DD8" w14:textId="61628DBB" w:rsidR="00356FC0" w:rsidRDefault="00356FC0" w:rsidP="002779D6">
      <w:pPr>
        <w:rPr>
          <w:lang w:eastAsia="zh-CN"/>
        </w:rPr>
      </w:pPr>
    </w:p>
    <w:p w14:paraId="1CE424B0" w14:textId="599437B5" w:rsidR="00356FC0" w:rsidRDefault="00356FC0" w:rsidP="002779D6">
      <w:pPr>
        <w:rPr>
          <w:lang w:eastAsia="zh-CN"/>
        </w:rPr>
      </w:pPr>
    </w:p>
    <w:p w14:paraId="2629F605" w14:textId="5407B66C" w:rsidR="00356FC0" w:rsidRDefault="00356FC0" w:rsidP="002779D6">
      <w:pPr>
        <w:rPr>
          <w:lang w:eastAsia="zh-CN"/>
        </w:rPr>
      </w:pPr>
    </w:p>
    <w:p w14:paraId="46EE22E1" w14:textId="27524B9E" w:rsidR="00356FC0" w:rsidRDefault="00356FC0" w:rsidP="002779D6">
      <w:pPr>
        <w:rPr>
          <w:lang w:eastAsia="zh-CN"/>
        </w:rPr>
      </w:pPr>
    </w:p>
    <w:p w14:paraId="1B2BBD8C" w14:textId="529A6B58" w:rsidR="00356FC0" w:rsidRDefault="00356FC0" w:rsidP="002779D6">
      <w:pPr>
        <w:rPr>
          <w:lang w:eastAsia="zh-CN"/>
        </w:rPr>
      </w:pPr>
    </w:p>
    <w:p w14:paraId="0914FA92" w14:textId="7DBABFB2" w:rsidR="00356FC0" w:rsidRDefault="00356FC0" w:rsidP="002779D6">
      <w:pPr>
        <w:rPr>
          <w:lang w:eastAsia="zh-CN"/>
        </w:rPr>
      </w:pPr>
    </w:p>
    <w:p w14:paraId="00590B26" w14:textId="18824C8D" w:rsidR="00356FC0" w:rsidRDefault="00356FC0" w:rsidP="002779D6">
      <w:pPr>
        <w:rPr>
          <w:lang w:eastAsia="zh-CN"/>
        </w:rPr>
      </w:pPr>
    </w:p>
    <w:p w14:paraId="59BF7BDD" w14:textId="77777777" w:rsidR="00356FC0" w:rsidRPr="002779D6" w:rsidRDefault="00356FC0" w:rsidP="002779D6">
      <w:pPr>
        <w:rPr>
          <w:rFonts w:hint="eastAsia"/>
          <w:lang w:eastAsia="zh-CN"/>
        </w:rPr>
      </w:pPr>
    </w:p>
    <w:p w14:paraId="6912C9D6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6" w:name="_Toc495668186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16"/>
    </w:p>
    <w:p w14:paraId="10D60531" w14:textId="0AF7D71A" w:rsidR="004135DF" w:rsidRDefault="004135DF" w:rsidP="004135DF">
      <w:pPr>
        <w:pStyle w:val="2"/>
        <w:spacing w:before="120"/>
      </w:pPr>
      <w:bookmarkStart w:id="17" w:name="_Toc495668187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17"/>
    </w:p>
    <w:p w14:paraId="4C38068A" w14:textId="77B11B5F" w:rsidR="003118CA" w:rsidRDefault="00356FC0" w:rsidP="00356FC0">
      <w:pPr>
        <w:ind w:firstLineChars="0" w:firstLine="0"/>
        <w:rPr>
          <w:rFonts w:eastAsia="黑体"/>
          <w:bCs/>
          <w:lang w:eastAsia="zh-CN"/>
        </w:rPr>
      </w:pPr>
      <w:r>
        <w:rPr>
          <w:rFonts w:eastAsia="黑体" w:hint="eastAsia"/>
          <w:bCs/>
          <w:lang w:eastAsia="zh-CN"/>
        </w:rPr>
        <w:t>4.1.1</w:t>
      </w:r>
      <w:r>
        <w:rPr>
          <w:rFonts w:eastAsia="黑体"/>
          <w:bCs/>
          <w:lang w:eastAsia="zh-CN"/>
        </w:rPr>
        <w:t xml:space="preserve"> </w:t>
      </w:r>
      <w:r>
        <w:rPr>
          <w:rFonts w:eastAsia="黑体" w:hint="eastAsia"/>
          <w:bCs/>
          <w:lang w:eastAsia="zh-CN"/>
        </w:rPr>
        <w:t>正常数据测试</w:t>
      </w:r>
    </w:p>
    <w:p w14:paraId="6073FF93" w14:textId="261B598A" w:rsidR="00356FC0" w:rsidRDefault="00356FC0" w:rsidP="00356FC0">
      <w:pPr>
        <w:ind w:firstLineChars="0" w:firstLine="0"/>
        <w:rPr>
          <w:b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①</w:t>
      </w:r>
      <w:r w:rsidRPr="00FD2CA9">
        <w:rPr>
          <w:rFonts w:hint="eastAsia"/>
          <w:b/>
          <w:lang w:eastAsia="zh-CN"/>
        </w:rPr>
        <w:t>测试用例：</w:t>
      </w:r>
      <w:r w:rsidR="00CF41F8" w:rsidRPr="00CF41F8">
        <w:rPr>
          <w:rFonts w:ascii="宋体" w:hAnsi="宋体" w:hint="eastAsia"/>
          <w:bCs/>
          <w:lang w:eastAsia="zh-CN"/>
        </w:rPr>
        <w:t>Group1：1</w:t>
      </w:r>
      <w:r w:rsidR="00CF41F8" w:rsidRPr="00CF41F8">
        <w:rPr>
          <w:rFonts w:ascii="宋体" w:hAnsi="宋体"/>
          <w:bCs/>
          <w:lang w:eastAsia="zh-CN"/>
        </w:rPr>
        <w:t xml:space="preserve"> </w:t>
      </w:r>
      <w:r w:rsidR="00CF41F8" w:rsidRPr="00CF41F8">
        <w:rPr>
          <w:rFonts w:ascii="宋体" w:hAnsi="宋体" w:hint="eastAsia"/>
          <w:bCs/>
          <w:lang w:eastAsia="zh-CN"/>
        </w:rPr>
        <w:t>6</w:t>
      </w:r>
      <w:r w:rsidR="00CF41F8" w:rsidRPr="00CF41F8">
        <w:rPr>
          <w:rFonts w:ascii="宋体" w:hAnsi="宋体"/>
          <w:bCs/>
          <w:lang w:eastAsia="zh-CN"/>
        </w:rPr>
        <w:t xml:space="preserve"> </w:t>
      </w:r>
      <w:r w:rsidR="00CF41F8" w:rsidRPr="00CF41F8">
        <w:rPr>
          <w:rFonts w:ascii="宋体" w:hAnsi="宋体" w:hint="eastAsia"/>
          <w:bCs/>
          <w:lang w:eastAsia="zh-CN"/>
        </w:rPr>
        <w:t>9</w:t>
      </w:r>
      <w:r w:rsidR="00CF41F8" w:rsidRPr="00CF41F8">
        <w:rPr>
          <w:rFonts w:ascii="宋体" w:hAnsi="宋体"/>
          <w:bCs/>
          <w:lang w:eastAsia="zh-CN"/>
        </w:rPr>
        <w:t xml:space="preserve"> </w:t>
      </w:r>
      <w:r w:rsidR="00CF41F8" w:rsidRPr="00CF41F8">
        <w:rPr>
          <w:rFonts w:ascii="宋体" w:hAnsi="宋体" w:hint="eastAsia"/>
          <w:bCs/>
          <w:lang w:eastAsia="zh-CN"/>
        </w:rPr>
        <w:t>12</w:t>
      </w:r>
      <w:r w:rsidR="00CF41F8" w:rsidRPr="00CF41F8">
        <w:rPr>
          <w:rFonts w:ascii="宋体" w:hAnsi="宋体"/>
          <w:bCs/>
          <w:lang w:eastAsia="zh-CN"/>
        </w:rPr>
        <w:t xml:space="preserve"> </w:t>
      </w:r>
      <w:r w:rsidR="00CF41F8" w:rsidRPr="00CF41F8">
        <w:rPr>
          <w:rFonts w:ascii="宋体" w:hAnsi="宋体" w:hint="eastAsia"/>
          <w:bCs/>
          <w:lang w:eastAsia="zh-CN"/>
        </w:rPr>
        <w:t>16</w:t>
      </w:r>
      <w:r w:rsidR="00CF41F8" w:rsidRPr="00CF41F8">
        <w:rPr>
          <w:rFonts w:ascii="宋体" w:hAnsi="宋体"/>
          <w:bCs/>
          <w:lang w:eastAsia="zh-CN"/>
        </w:rPr>
        <w:t xml:space="preserve"> </w:t>
      </w:r>
      <w:r w:rsidR="00CF41F8" w:rsidRPr="00CF41F8">
        <w:rPr>
          <w:rFonts w:ascii="宋体" w:hAnsi="宋体" w:hint="eastAsia"/>
          <w:bCs/>
          <w:lang w:eastAsia="zh-CN"/>
        </w:rPr>
        <w:t>18</w:t>
      </w:r>
      <w:r w:rsidR="00CF41F8" w:rsidRPr="00CF41F8">
        <w:rPr>
          <w:rFonts w:ascii="宋体" w:hAnsi="宋体"/>
          <w:bCs/>
          <w:lang w:eastAsia="zh-CN"/>
        </w:rPr>
        <w:t xml:space="preserve"> </w:t>
      </w:r>
      <w:r w:rsidR="00CF41F8" w:rsidRPr="00CF41F8">
        <w:rPr>
          <w:rFonts w:ascii="宋体" w:hAnsi="宋体" w:hint="eastAsia"/>
          <w:bCs/>
          <w:lang w:eastAsia="zh-CN"/>
        </w:rPr>
        <w:t>19</w:t>
      </w:r>
      <w:r w:rsidR="00CF41F8" w:rsidRPr="00CF41F8">
        <w:rPr>
          <w:rFonts w:ascii="宋体" w:hAnsi="宋体"/>
          <w:bCs/>
          <w:lang w:eastAsia="zh-CN"/>
        </w:rPr>
        <w:t xml:space="preserve"> </w:t>
      </w:r>
      <w:r w:rsidR="00CF41F8" w:rsidRPr="00CF41F8">
        <w:rPr>
          <w:rFonts w:ascii="宋体" w:hAnsi="宋体" w:hint="eastAsia"/>
          <w:bCs/>
          <w:lang w:eastAsia="zh-CN"/>
        </w:rPr>
        <w:t>21</w:t>
      </w:r>
      <w:r w:rsidR="00CF41F8" w:rsidRPr="00CF41F8">
        <w:rPr>
          <w:rFonts w:ascii="宋体" w:hAnsi="宋体"/>
          <w:bCs/>
          <w:lang w:eastAsia="zh-CN"/>
        </w:rPr>
        <w:t xml:space="preserve"> </w:t>
      </w:r>
      <w:r w:rsidR="00CF41F8" w:rsidRPr="00CF41F8">
        <w:rPr>
          <w:rFonts w:ascii="宋体" w:hAnsi="宋体" w:hint="eastAsia"/>
          <w:bCs/>
          <w:lang w:eastAsia="zh-CN"/>
        </w:rPr>
        <w:t>25</w:t>
      </w:r>
      <w:r w:rsidR="00CF41F8" w:rsidRPr="00CF41F8">
        <w:rPr>
          <w:rFonts w:ascii="宋体" w:hAnsi="宋体"/>
          <w:bCs/>
          <w:lang w:eastAsia="zh-CN"/>
        </w:rPr>
        <w:t xml:space="preserve"> </w:t>
      </w:r>
      <w:r w:rsidR="00CF41F8" w:rsidRPr="00CF41F8">
        <w:rPr>
          <w:rFonts w:ascii="宋体" w:hAnsi="宋体" w:hint="eastAsia"/>
          <w:bCs/>
          <w:lang w:eastAsia="zh-CN"/>
        </w:rPr>
        <w:t>33</w:t>
      </w:r>
      <w:r w:rsidR="00CF41F8" w:rsidRPr="00CF41F8">
        <w:rPr>
          <w:rFonts w:ascii="宋体" w:hAnsi="宋体"/>
          <w:bCs/>
          <w:lang w:eastAsia="zh-CN"/>
        </w:rPr>
        <w:t xml:space="preserve"> </w:t>
      </w:r>
      <w:r w:rsidR="00CF41F8" w:rsidRPr="00CF41F8">
        <w:rPr>
          <w:rFonts w:ascii="宋体" w:hAnsi="宋体" w:hint="eastAsia"/>
          <w:bCs/>
          <w:lang w:eastAsia="zh-CN"/>
        </w:rPr>
        <w:t>-1</w:t>
      </w:r>
    </w:p>
    <w:p w14:paraId="0246CE84" w14:textId="26F10254" w:rsidR="00CF41F8" w:rsidRPr="00CF41F8" w:rsidRDefault="00CF41F8" w:rsidP="00356FC0">
      <w:pPr>
        <w:ind w:firstLineChars="0" w:firstLine="0"/>
        <w:rPr>
          <w:rFonts w:ascii="宋体" w:hAnsi="宋体" w:hint="eastAsia"/>
          <w:bCs/>
          <w:lang w:eastAsia="zh-CN"/>
        </w:rPr>
      </w:pPr>
      <w:r>
        <w:rPr>
          <w:b/>
          <w:lang w:eastAsia="zh-CN"/>
        </w:rPr>
        <w:tab/>
      </w:r>
      <w:r>
        <w:rPr>
          <w:b/>
          <w:lang w:eastAsia="zh-CN"/>
        </w:rPr>
        <w:tab/>
      </w:r>
      <w:r>
        <w:rPr>
          <w:b/>
          <w:lang w:eastAsia="zh-CN"/>
        </w:rPr>
        <w:tab/>
      </w:r>
      <w:r>
        <w:rPr>
          <w:b/>
          <w:lang w:eastAsia="zh-CN"/>
        </w:rPr>
        <w:tab/>
        <w:t xml:space="preserve">  </w:t>
      </w:r>
      <w:r w:rsidRPr="00CF41F8">
        <w:rPr>
          <w:rFonts w:ascii="宋体" w:hAnsi="宋体" w:hint="eastAsia"/>
          <w:bCs/>
          <w:lang w:eastAsia="zh-CN"/>
        </w:rPr>
        <w:t>Group2：2</w:t>
      </w:r>
      <w:r w:rsidRPr="00CF41F8">
        <w:rPr>
          <w:rFonts w:ascii="宋体" w:hAnsi="宋体"/>
          <w:bCs/>
          <w:lang w:eastAsia="zh-CN"/>
        </w:rPr>
        <w:t xml:space="preserve"> </w:t>
      </w:r>
      <w:r w:rsidRPr="00CF41F8">
        <w:rPr>
          <w:rFonts w:ascii="宋体" w:hAnsi="宋体" w:hint="eastAsia"/>
          <w:bCs/>
          <w:lang w:eastAsia="zh-CN"/>
        </w:rPr>
        <w:t>5</w:t>
      </w:r>
      <w:r w:rsidRPr="00CF41F8">
        <w:rPr>
          <w:rFonts w:ascii="宋体" w:hAnsi="宋体"/>
          <w:bCs/>
          <w:lang w:eastAsia="zh-CN"/>
        </w:rPr>
        <w:t xml:space="preserve"> </w:t>
      </w:r>
      <w:r w:rsidRPr="00CF41F8">
        <w:rPr>
          <w:rFonts w:ascii="宋体" w:hAnsi="宋体" w:hint="eastAsia"/>
          <w:bCs/>
          <w:lang w:eastAsia="zh-CN"/>
        </w:rPr>
        <w:t>8</w:t>
      </w:r>
      <w:r w:rsidRPr="00CF41F8">
        <w:rPr>
          <w:rFonts w:ascii="宋体" w:hAnsi="宋体"/>
          <w:bCs/>
          <w:lang w:eastAsia="zh-CN"/>
        </w:rPr>
        <w:t xml:space="preserve"> </w:t>
      </w:r>
      <w:r w:rsidRPr="00CF41F8">
        <w:rPr>
          <w:rFonts w:ascii="宋体" w:hAnsi="宋体" w:hint="eastAsia"/>
          <w:bCs/>
          <w:lang w:eastAsia="zh-CN"/>
        </w:rPr>
        <w:t>9</w:t>
      </w:r>
      <w:r w:rsidRPr="00CF41F8">
        <w:rPr>
          <w:rFonts w:ascii="宋体" w:hAnsi="宋体"/>
          <w:bCs/>
          <w:lang w:eastAsia="zh-CN"/>
        </w:rPr>
        <w:t xml:space="preserve"> </w:t>
      </w:r>
      <w:r w:rsidRPr="00CF41F8">
        <w:rPr>
          <w:rFonts w:ascii="宋体" w:hAnsi="宋体" w:hint="eastAsia"/>
          <w:bCs/>
          <w:lang w:eastAsia="zh-CN"/>
        </w:rPr>
        <w:t>16</w:t>
      </w:r>
      <w:r w:rsidRPr="00CF41F8">
        <w:rPr>
          <w:rFonts w:ascii="宋体" w:hAnsi="宋体"/>
          <w:bCs/>
          <w:lang w:eastAsia="zh-CN"/>
        </w:rPr>
        <w:t xml:space="preserve"> </w:t>
      </w:r>
      <w:r w:rsidRPr="00CF41F8">
        <w:rPr>
          <w:rFonts w:ascii="宋体" w:hAnsi="宋体" w:hint="eastAsia"/>
          <w:bCs/>
          <w:lang w:eastAsia="zh-CN"/>
        </w:rPr>
        <w:t>19</w:t>
      </w:r>
      <w:r w:rsidRPr="00CF41F8">
        <w:rPr>
          <w:rFonts w:ascii="宋体" w:hAnsi="宋体"/>
          <w:bCs/>
          <w:lang w:eastAsia="zh-CN"/>
        </w:rPr>
        <w:t xml:space="preserve"> </w:t>
      </w:r>
      <w:r w:rsidRPr="00CF41F8">
        <w:rPr>
          <w:rFonts w:ascii="宋体" w:hAnsi="宋体" w:hint="eastAsia"/>
          <w:bCs/>
          <w:lang w:eastAsia="zh-CN"/>
        </w:rPr>
        <w:t>22</w:t>
      </w:r>
      <w:r w:rsidRPr="00CF41F8">
        <w:rPr>
          <w:rFonts w:ascii="宋体" w:hAnsi="宋体"/>
          <w:bCs/>
          <w:lang w:eastAsia="zh-CN"/>
        </w:rPr>
        <w:t xml:space="preserve"> </w:t>
      </w:r>
      <w:r w:rsidRPr="00CF41F8">
        <w:rPr>
          <w:rFonts w:ascii="宋体" w:hAnsi="宋体" w:hint="eastAsia"/>
          <w:bCs/>
          <w:lang w:eastAsia="zh-CN"/>
        </w:rPr>
        <w:t>24</w:t>
      </w:r>
      <w:r w:rsidRPr="00CF41F8">
        <w:rPr>
          <w:rFonts w:ascii="宋体" w:hAnsi="宋体"/>
          <w:bCs/>
          <w:lang w:eastAsia="zh-CN"/>
        </w:rPr>
        <w:t xml:space="preserve"> </w:t>
      </w:r>
      <w:r w:rsidRPr="00CF41F8">
        <w:rPr>
          <w:rFonts w:ascii="宋体" w:hAnsi="宋体" w:hint="eastAsia"/>
          <w:bCs/>
          <w:lang w:eastAsia="zh-CN"/>
        </w:rPr>
        <w:t>27</w:t>
      </w:r>
      <w:r w:rsidRPr="00CF41F8">
        <w:rPr>
          <w:rFonts w:ascii="宋体" w:hAnsi="宋体"/>
          <w:bCs/>
          <w:lang w:eastAsia="zh-CN"/>
        </w:rPr>
        <w:t xml:space="preserve"> </w:t>
      </w:r>
      <w:r w:rsidRPr="00CF41F8">
        <w:rPr>
          <w:rFonts w:ascii="宋体" w:hAnsi="宋体" w:hint="eastAsia"/>
          <w:bCs/>
          <w:lang w:eastAsia="zh-CN"/>
        </w:rPr>
        <w:t>34</w:t>
      </w:r>
      <w:r w:rsidRPr="00CF41F8">
        <w:rPr>
          <w:rFonts w:ascii="宋体" w:hAnsi="宋体"/>
          <w:bCs/>
          <w:lang w:eastAsia="zh-CN"/>
        </w:rPr>
        <w:t xml:space="preserve"> </w:t>
      </w:r>
      <w:r w:rsidRPr="00CF41F8">
        <w:rPr>
          <w:rFonts w:ascii="宋体" w:hAnsi="宋体" w:hint="eastAsia"/>
          <w:bCs/>
          <w:lang w:eastAsia="zh-CN"/>
        </w:rPr>
        <w:t>-1</w:t>
      </w:r>
    </w:p>
    <w:p w14:paraId="0DB97D06" w14:textId="3DF44319" w:rsidR="00356FC0" w:rsidRDefault="00356FC0" w:rsidP="00356FC0">
      <w:pPr>
        <w:ind w:firstLineChars="0" w:firstLine="0"/>
        <w:rPr>
          <w:b/>
          <w:lang w:eastAsia="zh-CN"/>
        </w:rPr>
      </w:pPr>
      <w:r>
        <w:rPr>
          <w:b/>
          <w:lang w:eastAsia="zh-CN"/>
        </w:rPr>
        <w:tab/>
        <w:t xml:space="preserve">  </w:t>
      </w:r>
      <w:r>
        <w:rPr>
          <w:rFonts w:hint="eastAsia"/>
          <w:b/>
          <w:lang w:eastAsia="zh-CN"/>
        </w:rPr>
        <w:t>预期结果：</w:t>
      </w:r>
      <w:r w:rsidR="00CF41F8" w:rsidRPr="00CF41F8">
        <w:rPr>
          <w:rFonts w:ascii="宋体" w:hAnsi="宋体" w:hint="eastAsia"/>
          <w:bCs/>
          <w:lang w:eastAsia="zh-CN"/>
        </w:rPr>
        <w:t>9</w:t>
      </w:r>
      <w:r w:rsidR="00CF41F8" w:rsidRPr="00CF41F8">
        <w:rPr>
          <w:rFonts w:ascii="宋体" w:hAnsi="宋体"/>
          <w:bCs/>
          <w:lang w:eastAsia="zh-CN"/>
        </w:rPr>
        <w:t xml:space="preserve"> </w:t>
      </w:r>
      <w:r w:rsidR="00CF41F8" w:rsidRPr="00CF41F8">
        <w:rPr>
          <w:rFonts w:ascii="宋体" w:hAnsi="宋体" w:hint="eastAsia"/>
          <w:bCs/>
          <w:lang w:eastAsia="zh-CN"/>
        </w:rPr>
        <w:t>16</w:t>
      </w:r>
      <w:r w:rsidR="00CF41F8" w:rsidRPr="00CF41F8">
        <w:rPr>
          <w:rFonts w:ascii="宋体" w:hAnsi="宋体"/>
          <w:bCs/>
          <w:lang w:eastAsia="zh-CN"/>
        </w:rPr>
        <w:t xml:space="preserve"> </w:t>
      </w:r>
      <w:r w:rsidR="00CF41F8" w:rsidRPr="00CF41F8">
        <w:rPr>
          <w:rFonts w:ascii="宋体" w:hAnsi="宋体" w:hint="eastAsia"/>
          <w:bCs/>
          <w:lang w:eastAsia="zh-CN"/>
        </w:rPr>
        <w:t>19</w:t>
      </w:r>
    </w:p>
    <w:p w14:paraId="65A0EF2E" w14:textId="5A3C0EF5" w:rsidR="00356FC0" w:rsidRDefault="00356FC0" w:rsidP="00356FC0">
      <w:pPr>
        <w:ind w:firstLineChars="0" w:firstLine="0"/>
        <w:rPr>
          <w:b/>
          <w:lang w:eastAsia="zh-CN"/>
        </w:rPr>
      </w:pPr>
      <w:r>
        <w:rPr>
          <w:b/>
          <w:lang w:eastAsia="zh-CN"/>
        </w:rPr>
        <w:tab/>
        <w:t xml:space="preserve">  </w:t>
      </w:r>
      <w:r>
        <w:rPr>
          <w:rFonts w:hint="eastAsia"/>
          <w:b/>
          <w:lang w:eastAsia="zh-CN"/>
        </w:rPr>
        <w:t>实验结果：</w:t>
      </w:r>
    </w:p>
    <w:p w14:paraId="4D16A844" w14:textId="782CE063" w:rsidR="00CF41F8" w:rsidRDefault="00CF41F8" w:rsidP="00CF41F8">
      <w:pPr>
        <w:ind w:firstLineChars="0" w:firstLine="420"/>
        <w:rPr>
          <w:rFonts w:hint="eastAsia"/>
          <w:b/>
          <w:lang w:eastAsia="zh-CN"/>
        </w:rPr>
      </w:pPr>
      <w:r>
        <w:rPr>
          <w:rFonts w:hint="eastAsia"/>
          <w:b/>
          <w:noProof/>
          <w:lang w:eastAsia="zh-CN"/>
        </w:rPr>
        <w:drawing>
          <wp:inline distT="0" distB="0" distL="0" distR="0" wp14:anchorId="6CA931AB" wp14:editId="0C3A88F5">
            <wp:extent cx="5013960" cy="512791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388D72.tmp"/>
                    <pic:cNvPicPr/>
                  </pic:nvPicPr>
                  <pic:blipFill rotWithShape="1">
                    <a:blip r:embed="rId11"/>
                    <a:srcRect t="1" r="30143" b="-3515"/>
                    <a:stretch/>
                  </pic:blipFill>
                  <pic:spPr bwMode="auto">
                    <a:xfrm>
                      <a:off x="0" y="0"/>
                      <a:ext cx="5096951" cy="521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71711" w14:textId="19C1D525" w:rsidR="00CF41F8" w:rsidRDefault="00CF41F8" w:rsidP="00356FC0">
      <w:pPr>
        <w:ind w:firstLineChars="0" w:firstLine="0"/>
        <w:rPr>
          <w:b/>
          <w:lang w:eastAsia="zh-CN"/>
        </w:rPr>
      </w:pPr>
    </w:p>
    <w:p w14:paraId="3C1AAF5A" w14:textId="66C5F166" w:rsidR="00CF41F8" w:rsidRDefault="00CF41F8" w:rsidP="00356FC0">
      <w:pPr>
        <w:ind w:firstLineChars="0" w:firstLine="0"/>
        <w:rPr>
          <w:b/>
          <w:lang w:eastAsia="zh-CN"/>
        </w:rPr>
      </w:pPr>
    </w:p>
    <w:p w14:paraId="53966295" w14:textId="6D3C9329" w:rsidR="00CF41F8" w:rsidRPr="00CF41F8" w:rsidRDefault="00CF41F8" w:rsidP="00CF41F8">
      <w:pPr>
        <w:ind w:firstLineChars="0" w:firstLine="0"/>
        <w:rPr>
          <w:rFonts w:ascii="宋体" w:hAnsi="宋体"/>
          <w:bCs/>
          <w:lang w:eastAsia="zh-CN"/>
        </w:rPr>
      </w:pPr>
      <w:r>
        <w:rPr>
          <w:b/>
          <w:lang w:eastAsia="zh-CN"/>
        </w:rPr>
        <w:tab/>
      </w:r>
      <w:r>
        <w:rPr>
          <w:rFonts w:hint="eastAsia"/>
          <w:lang w:eastAsia="zh-CN"/>
        </w:rPr>
        <w:t>②</w:t>
      </w:r>
      <w:r w:rsidRPr="00FD2CA9">
        <w:rPr>
          <w:rFonts w:hint="eastAsia"/>
          <w:b/>
          <w:lang w:eastAsia="zh-CN"/>
        </w:rPr>
        <w:t>测试用例：</w:t>
      </w:r>
      <w:r w:rsidRPr="00CF41F8">
        <w:rPr>
          <w:rFonts w:ascii="宋体" w:hAnsi="宋体" w:hint="eastAsia"/>
          <w:bCs/>
          <w:lang w:eastAsia="zh-CN"/>
        </w:rPr>
        <w:t>Group1：</w:t>
      </w:r>
      <w:r>
        <w:rPr>
          <w:rFonts w:ascii="宋体" w:hAnsi="宋体" w:hint="eastAsia"/>
          <w:bCs/>
          <w:lang w:eastAsia="zh-CN"/>
        </w:rPr>
        <w:t>2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8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19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23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45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61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75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84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92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103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-1</w:t>
      </w:r>
    </w:p>
    <w:p w14:paraId="38B5B891" w14:textId="4185806A" w:rsidR="00CF41F8" w:rsidRPr="00CF41F8" w:rsidRDefault="00CF41F8" w:rsidP="00CF41F8">
      <w:pPr>
        <w:ind w:firstLineChars="0" w:firstLine="0"/>
        <w:rPr>
          <w:rFonts w:ascii="宋体" w:hAnsi="宋体" w:hint="eastAsia"/>
          <w:bCs/>
          <w:lang w:eastAsia="zh-CN"/>
        </w:rPr>
      </w:pPr>
      <w:r w:rsidRPr="00CF41F8">
        <w:rPr>
          <w:rFonts w:ascii="宋体" w:hAnsi="宋体"/>
          <w:bCs/>
          <w:lang w:eastAsia="zh-CN"/>
        </w:rPr>
        <w:tab/>
      </w:r>
      <w:r w:rsidRPr="00CF41F8">
        <w:rPr>
          <w:rFonts w:ascii="宋体" w:hAnsi="宋体"/>
          <w:bCs/>
          <w:lang w:eastAsia="zh-CN"/>
        </w:rPr>
        <w:tab/>
      </w:r>
      <w:r w:rsidRPr="00CF41F8">
        <w:rPr>
          <w:rFonts w:ascii="宋体" w:hAnsi="宋体"/>
          <w:bCs/>
          <w:lang w:eastAsia="zh-CN"/>
        </w:rPr>
        <w:tab/>
      </w:r>
      <w:r w:rsidRPr="00CF41F8">
        <w:rPr>
          <w:rFonts w:ascii="宋体" w:hAnsi="宋体"/>
          <w:bCs/>
          <w:lang w:eastAsia="zh-CN"/>
        </w:rPr>
        <w:tab/>
        <w:t xml:space="preserve">  </w:t>
      </w:r>
      <w:r w:rsidRPr="00CF41F8">
        <w:rPr>
          <w:rFonts w:ascii="宋体" w:hAnsi="宋体" w:hint="eastAsia"/>
          <w:bCs/>
          <w:lang w:eastAsia="zh-CN"/>
        </w:rPr>
        <w:t>Group2：</w:t>
      </w:r>
      <w:r>
        <w:rPr>
          <w:rFonts w:ascii="宋体" w:hAnsi="宋体" w:hint="eastAsia"/>
          <w:bCs/>
          <w:lang w:eastAsia="zh-CN"/>
        </w:rPr>
        <w:t>5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12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26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28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46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77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86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99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-1</w:t>
      </w:r>
    </w:p>
    <w:p w14:paraId="2E766C4B" w14:textId="6CDFBDAE" w:rsidR="00CF41F8" w:rsidRPr="00CF41F8" w:rsidRDefault="00CF41F8" w:rsidP="00CF41F8">
      <w:pPr>
        <w:ind w:firstLineChars="0" w:firstLine="0"/>
        <w:rPr>
          <w:bCs/>
          <w:lang w:eastAsia="zh-CN"/>
        </w:rPr>
      </w:pPr>
      <w:r>
        <w:rPr>
          <w:b/>
          <w:lang w:eastAsia="zh-CN"/>
        </w:rPr>
        <w:tab/>
        <w:t xml:space="preserve">  </w:t>
      </w:r>
      <w:r>
        <w:rPr>
          <w:rFonts w:hint="eastAsia"/>
          <w:b/>
          <w:lang w:eastAsia="zh-CN"/>
        </w:rPr>
        <w:t>预期结果：</w:t>
      </w:r>
      <w:r w:rsidRPr="00CF41F8">
        <w:rPr>
          <w:rFonts w:ascii="宋体" w:hAnsi="宋体" w:hint="eastAsia"/>
          <w:bCs/>
          <w:lang w:eastAsia="zh-CN"/>
        </w:rPr>
        <w:t>NULL</w:t>
      </w:r>
    </w:p>
    <w:p w14:paraId="10253604" w14:textId="77777777" w:rsidR="00CF41F8" w:rsidRDefault="00CF41F8" w:rsidP="00CF41F8">
      <w:pPr>
        <w:ind w:firstLineChars="0" w:firstLine="0"/>
        <w:rPr>
          <w:b/>
          <w:lang w:eastAsia="zh-CN"/>
        </w:rPr>
      </w:pPr>
      <w:r>
        <w:rPr>
          <w:b/>
          <w:lang w:eastAsia="zh-CN"/>
        </w:rPr>
        <w:tab/>
        <w:t xml:space="preserve">  </w:t>
      </w:r>
      <w:r>
        <w:rPr>
          <w:rFonts w:hint="eastAsia"/>
          <w:b/>
          <w:lang w:eastAsia="zh-CN"/>
        </w:rPr>
        <w:t>实验结果：</w:t>
      </w:r>
    </w:p>
    <w:p w14:paraId="52CAD0DD" w14:textId="6D373E69" w:rsidR="00CF41F8" w:rsidRPr="00CF41F8" w:rsidRDefault="00CF41F8" w:rsidP="00356FC0">
      <w:pPr>
        <w:ind w:firstLineChars="0" w:firstLine="0"/>
        <w:rPr>
          <w:rFonts w:hint="eastAsia"/>
          <w:bCs/>
          <w:lang w:eastAsia="zh-CN"/>
        </w:rPr>
      </w:pPr>
      <w:r>
        <w:rPr>
          <w:b/>
          <w:lang w:eastAsia="zh-CN"/>
        </w:rPr>
        <w:tab/>
      </w:r>
      <w:r>
        <w:rPr>
          <w:rFonts w:hint="eastAsia"/>
          <w:bCs/>
          <w:noProof/>
          <w:lang w:eastAsia="zh-CN"/>
        </w:rPr>
        <w:drawing>
          <wp:inline distT="0" distB="0" distL="0" distR="0" wp14:anchorId="7B623A1A" wp14:editId="1C1EB9BA">
            <wp:extent cx="4999153" cy="48772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388D3C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7C6E" w14:textId="3CA4E0B7" w:rsidR="00CF41F8" w:rsidRDefault="00CF41F8" w:rsidP="00356FC0">
      <w:pPr>
        <w:ind w:firstLineChars="0" w:firstLine="0"/>
        <w:rPr>
          <w:b/>
          <w:lang w:eastAsia="zh-CN"/>
        </w:rPr>
      </w:pPr>
    </w:p>
    <w:p w14:paraId="1C4DB1C9" w14:textId="77777777" w:rsidR="00CF41F8" w:rsidRDefault="00CF41F8" w:rsidP="00356FC0">
      <w:pPr>
        <w:ind w:firstLineChars="0" w:firstLine="0"/>
        <w:rPr>
          <w:rFonts w:hint="eastAsia"/>
          <w:b/>
          <w:lang w:eastAsia="zh-CN"/>
        </w:rPr>
      </w:pPr>
    </w:p>
    <w:p w14:paraId="234A13E4" w14:textId="741E2841" w:rsidR="00CF41F8" w:rsidRPr="00CF41F8" w:rsidRDefault="00CF41F8" w:rsidP="00CF41F8">
      <w:pPr>
        <w:ind w:firstLineChars="0" w:firstLine="0"/>
        <w:rPr>
          <w:rFonts w:ascii="宋体" w:hAnsi="宋体"/>
          <w:bCs/>
          <w:lang w:eastAsia="zh-CN"/>
        </w:rPr>
      </w:pPr>
      <w:r>
        <w:rPr>
          <w:b/>
          <w:lang w:eastAsia="zh-CN"/>
        </w:rPr>
        <w:tab/>
      </w:r>
      <w:r>
        <w:rPr>
          <w:rFonts w:hint="eastAsia"/>
          <w:lang w:eastAsia="zh-CN"/>
        </w:rPr>
        <w:t>③</w:t>
      </w:r>
      <w:r w:rsidRPr="00FD2CA9">
        <w:rPr>
          <w:rFonts w:hint="eastAsia"/>
          <w:b/>
          <w:lang w:eastAsia="zh-CN"/>
        </w:rPr>
        <w:t>测试用例：</w:t>
      </w:r>
      <w:r w:rsidRPr="00CF41F8">
        <w:rPr>
          <w:rFonts w:ascii="宋体" w:hAnsi="宋体" w:hint="eastAsia"/>
          <w:bCs/>
          <w:lang w:eastAsia="zh-CN"/>
        </w:rPr>
        <w:t>Group1：</w:t>
      </w:r>
      <w:r>
        <w:rPr>
          <w:rFonts w:ascii="宋体" w:hAnsi="宋体" w:hint="eastAsia"/>
          <w:bCs/>
          <w:lang w:eastAsia="zh-CN"/>
        </w:rPr>
        <w:t>8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25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46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68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103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237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289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-1</w:t>
      </w:r>
    </w:p>
    <w:p w14:paraId="05828992" w14:textId="263903CD" w:rsidR="00CF41F8" w:rsidRPr="00CF41F8" w:rsidRDefault="00CF41F8" w:rsidP="00CF41F8">
      <w:pPr>
        <w:ind w:firstLineChars="0" w:firstLine="0"/>
        <w:rPr>
          <w:rFonts w:ascii="宋体" w:hAnsi="宋体" w:hint="eastAsia"/>
          <w:bCs/>
          <w:lang w:eastAsia="zh-CN"/>
        </w:rPr>
      </w:pPr>
      <w:r w:rsidRPr="00CF41F8">
        <w:rPr>
          <w:rFonts w:ascii="宋体" w:hAnsi="宋体"/>
          <w:bCs/>
          <w:lang w:eastAsia="zh-CN"/>
        </w:rPr>
        <w:tab/>
      </w:r>
      <w:r w:rsidRPr="00CF41F8">
        <w:rPr>
          <w:rFonts w:ascii="宋体" w:hAnsi="宋体"/>
          <w:bCs/>
          <w:lang w:eastAsia="zh-CN"/>
        </w:rPr>
        <w:tab/>
      </w:r>
      <w:r w:rsidRPr="00CF41F8">
        <w:rPr>
          <w:rFonts w:ascii="宋体" w:hAnsi="宋体"/>
          <w:bCs/>
          <w:lang w:eastAsia="zh-CN"/>
        </w:rPr>
        <w:tab/>
      </w:r>
      <w:r w:rsidRPr="00CF41F8">
        <w:rPr>
          <w:rFonts w:ascii="宋体" w:hAnsi="宋体"/>
          <w:bCs/>
          <w:lang w:eastAsia="zh-CN"/>
        </w:rPr>
        <w:tab/>
        <w:t xml:space="preserve">  </w:t>
      </w:r>
      <w:r w:rsidRPr="00CF41F8">
        <w:rPr>
          <w:rFonts w:ascii="宋体" w:hAnsi="宋体" w:hint="eastAsia"/>
          <w:bCs/>
          <w:lang w:eastAsia="zh-CN"/>
        </w:rPr>
        <w:t>Group2：</w:t>
      </w:r>
      <w:r>
        <w:rPr>
          <w:rFonts w:ascii="宋体" w:hAnsi="宋体" w:hint="eastAsia"/>
          <w:bCs/>
          <w:lang w:eastAsia="zh-CN"/>
        </w:rPr>
        <w:t>27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78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103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287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1024</w:t>
      </w:r>
      <w:r>
        <w:rPr>
          <w:rFonts w:ascii="宋体" w:hAnsi="宋体"/>
          <w:bCs/>
          <w:lang w:eastAsia="zh-CN"/>
        </w:rPr>
        <w:t xml:space="preserve"> </w:t>
      </w:r>
      <w:r>
        <w:rPr>
          <w:rFonts w:ascii="宋体" w:hAnsi="宋体" w:hint="eastAsia"/>
          <w:bCs/>
          <w:lang w:eastAsia="zh-CN"/>
        </w:rPr>
        <w:t>-1</w:t>
      </w:r>
    </w:p>
    <w:p w14:paraId="7BE44E59" w14:textId="30DD2A4A" w:rsidR="00CF41F8" w:rsidRDefault="00CF41F8" w:rsidP="00CF41F8">
      <w:pPr>
        <w:ind w:firstLineChars="0" w:firstLine="0"/>
        <w:rPr>
          <w:b/>
          <w:lang w:eastAsia="zh-CN"/>
        </w:rPr>
      </w:pPr>
      <w:r>
        <w:rPr>
          <w:b/>
          <w:lang w:eastAsia="zh-CN"/>
        </w:rPr>
        <w:tab/>
        <w:t xml:space="preserve">  </w:t>
      </w:r>
      <w:r>
        <w:rPr>
          <w:rFonts w:hint="eastAsia"/>
          <w:b/>
          <w:lang w:eastAsia="zh-CN"/>
        </w:rPr>
        <w:t>预期结果：</w:t>
      </w:r>
      <w:r w:rsidRPr="00CF41F8">
        <w:rPr>
          <w:rFonts w:ascii="宋体" w:hAnsi="宋体" w:hint="eastAsia"/>
          <w:bCs/>
          <w:lang w:eastAsia="zh-CN"/>
        </w:rPr>
        <w:t>103</w:t>
      </w:r>
    </w:p>
    <w:p w14:paraId="009EA1E6" w14:textId="50D85CD4" w:rsidR="00CF41F8" w:rsidRDefault="00CF41F8" w:rsidP="00CF41F8">
      <w:pPr>
        <w:ind w:firstLineChars="0" w:firstLine="0"/>
        <w:rPr>
          <w:b/>
          <w:lang w:eastAsia="zh-CN"/>
        </w:rPr>
      </w:pPr>
      <w:r>
        <w:rPr>
          <w:b/>
          <w:lang w:eastAsia="zh-CN"/>
        </w:rPr>
        <w:tab/>
        <w:t xml:space="preserve">  </w:t>
      </w:r>
      <w:r>
        <w:rPr>
          <w:rFonts w:hint="eastAsia"/>
          <w:b/>
          <w:lang w:eastAsia="zh-CN"/>
        </w:rPr>
        <w:t>实验结果：</w:t>
      </w:r>
    </w:p>
    <w:p w14:paraId="176E00BE" w14:textId="3D113EA8" w:rsidR="00CF41F8" w:rsidRDefault="00CF41F8" w:rsidP="00CF41F8">
      <w:pPr>
        <w:ind w:firstLineChars="0" w:firstLine="0"/>
        <w:rPr>
          <w:rFonts w:hint="eastAsia"/>
          <w:b/>
          <w:lang w:eastAsia="zh-CN"/>
        </w:rPr>
      </w:pPr>
      <w:r>
        <w:rPr>
          <w:b/>
          <w:lang w:eastAsia="zh-CN"/>
        </w:rPr>
        <w:tab/>
      </w:r>
      <w:r>
        <w:rPr>
          <w:rFonts w:hint="eastAsia"/>
          <w:b/>
          <w:noProof/>
          <w:lang w:eastAsia="zh-CN"/>
        </w:rPr>
        <w:drawing>
          <wp:inline distT="0" distB="0" distL="0" distR="0" wp14:anchorId="599D756B" wp14:editId="24D25330">
            <wp:extent cx="4831499" cy="57917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38117B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0A8F" w14:textId="60B5A7E1" w:rsidR="00CF41F8" w:rsidRDefault="00CF41F8" w:rsidP="00356FC0">
      <w:pPr>
        <w:ind w:firstLineChars="0" w:firstLine="0"/>
        <w:rPr>
          <w:rFonts w:hint="eastAsia"/>
          <w:b/>
          <w:lang w:eastAsia="zh-CN"/>
        </w:rPr>
      </w:pPr>
    </w:p>
    <w:p w14:paraId="657B7FFC" w14:textId="4DE9E5ED" w:rsidR="00CF41F8" w:rsidRDefault="00CF41F8" w:rsidP="00356FC0">
      <w:pPr>
        <w:ind w:firstLineChars="0" w:firstLine="0"/>
        <w:rPr>
          <w:b/>
          <w:lang w:eastAsia="zh-CN"/>
        </w:rPr>
      </w:pPr>
    </w:p>
    <w:p w14:paraId="212686D9" w14:textId="33CE247E" w:rsidR="00CF41F8" w:rsidRDefault="00CF41F8" w:rsidP="00356FC0">
      <w:pPr>
        <w:ind w:firstLineChars="0" w:firstLine="0"/>
        <w:rPr>
          <w:b/>
          <w:lang w:eastAsia="zh-CN"/>
        </w:rPr>
      </w:pPr>
    </w:p>
    <w:p w14:paraId="065AB744" w14:textId="77777777" w:rsidR="00CF41F8" w:rsidRPr="00356FC0" w:rsidRDefault="00CF41F8" w:rsidP="00356FC0">
      <w:pPr>
        <w:ind w:firstLineChars="0" w:firstLine="0"/>
        <w:rPr>
          <w:rFonts w:hint="eastAsia"/>
          <w:b/>
          <w:lang w:eastAsia="zh-CN"/>
        </w:rPr>
      </w:pPr>
    </w:p>
    <w:p w14:paraId="1C5FB5AD" w14:textId="53C1A333" w:rsidR="004135DF" w:rsidRDefault="004135DF" w:rsidP="004135DF">
      <w:pPr>
        <w:pStyle w:val="2"/>
        <w:spacing w:before="120"/>
      </w:pPr>
      <w:bookmarkStart w:id="18" w:name="_Toc495668193"/>
      <w:r>
        <w:rPr>
          <w:rFonts w:hint="eastAsia"/>
        </w:rPr>
        <w:lastRenderedPageBreak/>
        <w:t xml:space="preserve">4.2 </w:t>
      </w:r>
      <w:r w:rsidR="00CF41F8">
        <w:rPr>
          <w:rFonts w:hint="eastAsia"/>
        </w:rPr>
        <w:t>不良输入</w:t>
      </w:r>
      <w:r>
        <w:rPr>
          <w:rFonts w:hint="eastAsia"/>
        </w:rPr>
        <w:t>测试</w:t>
      </w:r>
      <w:bookmarkEnd w:id="18"/>
    </w:p>
    <w:p w14:paraId="1EC963A6" w14:textId="77777777" w:rsidR="004135DF" w:rsidRDefault="004135DF" w:rsidP="004135DF">
      <w:pPr>
        <w:pStyle w:val="3"/>
        <w:spacing w:before="120"/>
      </w:pPr>
      <w:bookmarkStart w:id="19" w:name="_Toc495668194"/>
      <w:r>
        <w:rPr>
          <w:rFonts w:hint="eastAsia"/>
        </w:rPr>
        <w:t xml:space="preserve">4.2.1 </w:t>
      </w:r>
      <w:r>
        <w:rPr>
          <w:rFonts w:hint="eastAsia"/>
        </w:rPr>
        <w:t>初始化无输入数据</w:t>
      </w:r>
      <w:bookmarkEnd w:id="19"/>
    </w:p>
    <w:p w14:paraId="2F009AD1" w14:textId="77777777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初始无输入数据</w:t>
      </w:r>
    </w:p>
    <w:p w14:paraId="454010A7" w14:textId="647DCFC4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给出错误提示</w:t>
      </w:r>
      <w:r w:rsidR="00CF41F8">
        <w:rPr>
          <w:rFonts w:hint="eastAsia"/>
          <w:lang w:eastAsia="zh-CN"/>
        </w:rPr>
        <w:t>，程序强行退出</w:t>
      </w:r>
      <w:r>
        <w:rPr>
          <w:rFonts w:hint="eastAsia"/>
          <w:lang w:eastAsia="zh-CN"/>
        </w:rPr>
        <w:t>。</w:t>
      </w:r>
    </w:p>
    <w:p w14:paraId="45CBB082" w14:textId="77777777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77A0D1BA" w14:textId="63488335" w:rsidR="00CF41F8" w:rsidRDefault="00A268AC" w:rsidP="008B5D8B">
      <w:pPr>
        <w:rPr>
          <w:lang w:eastAsia="zh-CN"/>
        </w:rPr>
      </w:pPr>
      <w:bookmarkStart w:id="20" w:name="_GoBack"/>
      <w:r>
        <w:rPr>
          <w:noProof/>
          <w:lang w:eastAsia="zh-CN"/>
        </w:rPr>
        <w:drawing>
          <wp:inline distT="0" distB="0" distL="0" distR="0" wp14:anchorId="6FDE762C" wp14:editId="2FD99C27">
            <wp:extent cx="5759450" cy="54673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382FEF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1D19A2DC" w14:textId="77777777" w:rsidR="00CF41F8" w:rsidRPr="008B5D8B" w:rsidRDefault="00CF41F8" w:rsidP="008B5D8B">
      <w:pPr>
        <w:rPr>
          <w:rFonts w:hint="eastAsia"/>
          <w:lang w:eastAsia="zh-CN"/>
        </w:rPr>
      </w:pPr>
    </w:p>
    <w:p w14:paraId="3F101CF2" w14:textId="4451EB34" w:rsidR="004135DF" w:rsidRDefault="004135DF" w:rsidP="004135DF">
      <w:pPr>
        <w:pStyle w:val="3"/>
        <w:spacing w:before="120"/>
      </w:pPr>
      <w:bookmarkStart w:id="21" w:name="_Toc495668195"/>
      <w:r>
        <w:rPr>
          <w:rFonts w:hint="eastAsia"/>
        </w:rPr>
        <w:t xml:space="preserve">4.2.2 </w:t>
      </w:r>
      <w:bookmarkEnd w:id="21"/>
      <w:r w:rsidR="00CF41F8">
        <w:rPr>
          <w:rFonts w:hint="eastAsia"/>
        </w:rPr>
        <w:t>首元素为负数</w:t>
      </w:r>
    </w:p>
    <w:p w14:paraId="68333E23" w14:textId="5DAC2B52" w:rsidR="00FD2CA9" w:rsidRDefault="00FD2CA9" w:rsidP="00FD2CA9">
      <w:pPr>
        <w:ind w:firstLine="482"/>
        <w:rPr>
          <w:rFonts w:ascii="宋体" w:hAnsi="宋体"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 w:rsidR="00CF41F8" w:rsidRPr="00CF41F8">
        <w:rPr>
          <w:rFonts w:ascii="宋体" w:hAnsi="宋体" w:hint="eastAsia"/>
          <w:lang w:eastAsia="zh-CN"/>
        </w:rPr>
        <w:t>Group</w:t>
      </w:r>
      <w:r w:rsidR="00CF41F8">
        <w:rPr>
          <w:rFonts w:ascii="宋体" w:hAnsi="宋体" w:hint="eastAsia"/>
          <w:lang w:eastAsia="zh-CN"/>
        </w:rPr>
        <w:t>1</w:t>
      </w:r>
      <w:r w:rsidR="00CF41F8" w:rsidRPr="00CF41F8">
        <w:rPr>
          <w:rFonts w:ascii="宋体" w:hAnsi="宋体" w:hint="eastAsia"/>
          <w:lang w:eastAsia="zh-CN"/>
        </w:rPr>
        <w:t>：</w:t>
      </w:r>
      <w:r w:rsidR="00CF41F8">
        <w:rPr>
          <w:rFonts w:ascii="宋体" w:hAnsi="宋体" w:hint="eastAsia"/>
          <w:lang w:eastAsia="zh-CN"/>
        </w:rPr>
        <w:t>-1</w:t>
      </w:r>
      <w:r w:rsidR="00CF41F8">
        <w:rPr>
          <w:rFonts w:ascii="宋体" w:hAnsi="宋体"/>
          <w:lang w:eastAsia="zh-CN"/>
        </w:rPr>
        <w:t xml:space="preserve"> </w:t>
      </w:r>
      <w:r w:rsidR="00CF41F8">
        <w:rPr>
          <w:rFonts w:ascii="宋体" w:hAnsi="宋体" w:hint="eastAsia"/>
          <w:lang w:eastAsia="zh-CN"/>
        </w:rPr>
        <w:t>0</w:t>
      </w:r>
      <w:r w:rsidR="00CF41F8">
        <w:rPr>
          <w:rFonts w:ascii="宋体" w:hAnsi="宋体"/>
          <w:lang w:eastAsia="zh-CN"/>
        </w:rPr>
        <w:t xml:space="preserve"> </w:t>
      </w:r>
      <w:r w:rsidR="00CF41F8">
        <w:rPr>
          <w:rFonts w:ascii="宋体" w:hAnsi="宋体" w:hint="eastAsia"/>
          <w:lang w:eastAsia="zh-CN"/>
        </w:rPr>
        <w:t>1</w:t>
      </w:r>
      <w:r w:rsidR="00CF41F8">
        <w:rPr>
          <w:rFonts w:ascii="宋体" w:hAnsi="宋体"/>
          <w:lang w:eastAsia="zh-CN"/>
        </w:rPr>
        <w:t xml:space="preserve"> </w:t>
      </w:r>
      <w:r w:rsidR="00CF41F8">
        <w:rPr>
          <w:rFonts w:ascii="宋体" w:hAnsi="宋体" w:hint="eastAsia"/>
          <w:lang w:eastAsia="zh-CN"/>
        </w:rPr>
        <w:t>2</w:t>
      </w:r>
      <w:r w:rsidR="00CF41F8">
        <w:rPr>
          <w:rFonts w:ascii="宋体" w:hAnsi="宋体"/>
          <w:lang w:eastAsia="zh-CN"/>
        </w:rPr>
        <w:t xml:space="preserve"> </w:t>
      </w:r>
      <w:r w:rsidR="00CF41F8">
        <w:rPr>
          <w:rFonts w:ascii="宋体" w:hAnsi="宋体" w:hint="eastAsia"/>
          <w:lang w:eastAsia="zh-CN"/>
        </w:rPr>
        <w:t>3</w:t>
      </w:r>
      <w:r w:rsidR="00CF41F8">
        <w:rPr>
          <w:rFonts w:ascii="宋体" w:hAnsi="宋体"/>
          <w:lang w:eastAsia="zh-CN"/>
        </w:rPr>
        <w:t xml:space="preserve"> </w:t>
      </w:r>
      <w:r w:rsidR="00CF41F8">
        <w:rPr>
          <w:rFonts w:ascii="宋体" w:hAnsi="宋体" w:hint="eastAsia"/>
          <w:lang w:eastAsia="zh-CN"/>
        </w:rPr>
        <w:t>-1</w:t>
      </w:r>
    </w:p>
    <w:p w14:paraId="19D363E6" w14:textId="3B529CEE" w:rsidR="00CF41F8" w:rsidRPr="00CF41F8" w:rsidRDefault="00CF41F8" w:rsidP="00FD2CA9">
      <w:pPr>
        <w:rPr>
          <w:rFonts w:ascii="宋体" w:hAnsi="宋体"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CF41F8">
        <w:rPr>
          <w:rFonts w:ascii="宋体" w:hAnsi="宋体" w:hint="eastAsia"/>
          <w:lang w:eastAsia="zh-CN"/>
        </w:rPr>
        <w:t>Group2</w:t>
      </w:r>
      <w:r>
        <w:rPr>
          <w:rFonts w:ascii="宋体" w:hAnsi="宋体" w:hint="eastAsia"/>
          <w:lang w:eastAsia="zh-CN"/>
        </w:rPr>
        <w:t>：0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1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2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3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-1</w:t>
      </w:r>
    </w:p>
    <w:p w14:paraId="10E3B6D5" w14:textId="132ECF8D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="00A268AC">
        <w:rPr>
          <w:rFonts w:hint="eastAsia"/>
          <w:lang w:eastAsia="zh-CN"/>
        </w:rPr>
        <w:t>给出错误提示</w:t>
      </w:r>
      <w:r>
        <w:rPr>
          <w:rFonts w:hint="eastAsia"/>
          <w:lang w:eastAsia="zh-CN"/>
        </w:rPr>
        <w:t>，</w:t>
      </w:r>
      <w:r w:rsidR="00CF41F8">
        <w:rPr>
          <w:rFonts w:hint="eastAsia"/>
          <w:lang w:eastAsia="zh-CN"/>
        </w:rPr>
        <w:t>程序强行退出</w:t>
      </w:r>
      <w:r>
        <w:rPr>
          <w:rFonts w:hint="eastAsia"/>
          <w:lang w:eastAsia="zh-CN"/>
        </w:rPr>
        <w:t>。</w:t>
      </w:r>
    </w:p>
    <w:p w14:paraId="0AE9D55C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47AAE4F1" w14:textId="6B76D6F7" w:rsidR="00FD2CA9" w:rsidRDefault="00A268AC" w:rsidP="00FD2CA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921A9A8" wp14:editId="7106A576">
            <wp:extent cx="5759450" cy="51498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389A46.t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E5A1" w14:textId="77777777" w:rsidR="00CF41F8" w:rsidRPr="00FD2CA9" w:rsidRDefault="00CF41F8" w:rsidP="00FD2CA9">
      <w:pPr>
        <w:rPr>
          <w:rFonts w:hint="eastAsia"/>
          <w:lang w:eastAsia="zh-CN"/>
        </w:rPr>
      </w:pPr>
    </w:p>
    <w:p w14:paraId="021DC613" w14:textId="610A3546" w:rsidR="004135DF" w:rsidRDefault="004135DF" w:rsidP="004135DF">
      <w:pPr>
        <w:pStyle w:val="3"/>
        <w:spacing w:before="120"/>
      </w:pPr>
      <w:bookmarkStart w:id="22" w:name="_Toc495668196"/>
      <w:r>
        <w:rPr>
          <w:rFonts w:hint="eastAsia"/>
        </w:rPr>
        <w:t xml:space="preserve">4.2.3 </w:t>
      </w:r>
      <w:bookmarkEnd w:id="22"/>
      <w:r w:rsidR="00CF41F8">
        <w:rPr>
          <w:rFonts w:hint="eastAsia"/>
        </w:rPr>
        <w:t>没有尾元素标志位</w:t>
      </w:r>
      <w:r w:rsidR="00CF41F8">
        <w:rPr>
          <w:rFonts w:hint="eastAsia"/>
        </w:rPr>
        <w:t>-1</w:t>
      </w:r>
    </w:p>
    <w:p w14:paraId="7EEE5E0A" w14:textId="0C120A55" w:rsidR="00CF41F8" w:rsidRDefault="00B649B3" w:rsidP="00CF41F8">
      <w:pPr>
        <w:ind w:firstLine="482"/>
        <w:rPr>
          <w:rFonts w:ascii="宋体" w:hAnsi="宋体"/>
          <w:lang w:eastAsia="zh-CN"/>
        </w:rPr>
      </w:pPr>
      <w:r>
        <w:rPr>
          <w:rFonts w:hint="eastAsia"/>
          <w:b/>
          <w:lang w:eastAsia="zh-CN"/>
        </w:rPr>
        <w:t>测试</w:t>
      </w:r>
      <w:r w:rsidR="00FD2CA9" w:rsidRPr="00FD2CA9">
        <w:rPr>
          <w:rFonts w:hint="eastAsia"/>
          <w:b/>
          <w:lang w:eastAsia="zh-CN"/>
        </w:rPr>
        <w:t>用例：</w:t>
      </w:r>
      <w:r w:rsidR="00CF41F8" w:rsidRPr="00CF41F8">
        <w:rPr>
          <w:rFonts w:ascii="宋体" w:hAnsi="宋体" w:hint="eastAsia"/>
          <w:lang w:eastAsia="zh-CN"/>
        </w:rPr>
        <w:t>Group</w:t>
      </w:r>
      <w:r w:rsidR="00CF41F8">
        <w:rPr>
          <w:rFonts w:ascii="宋体" w:hAnsi="宋体" w:hint="eastAsia"/>
          <w:lang w:eastAsia="zh-CN"/>
        </w:rPr>
        <w:t>1</w:t>
      </w:r>
      <w:r w:rsidR="00CF41F8" w:rsidRPr="00CF41F8">
        <w:rPr>
          <w:rFonts w:ascii="宋体" w:hAnsi="宋体" w:hint="eastAsia"/>
          <w:lang w:eastAsia="zh-CN"/>
        </w:rPr>
        <w:t>：</w:t>
      </w:r>
      <w:r w:rsidR="00CF41F8">
        <w:rPr>
          <w:rFonts w:ascii="宋体" w:hAnsi="宋体" w:hint="eastAsia"/>
          <w:lang w:eastAsia="zh-CN"/>
        </w:rPr>
        <w:t>1</w:t>
      </w:r>
      <w:r w:rsidR="00CF41F8">
        <w:rPr>
          <w:rFonts w:ascii="宋体" w:hAnsi="宋体"/>
          <w:lang w:eastAsia="zh-CN"/>
        </w:rPr>
        <w:t xml:space="preserve"> </w:t>
      </w:r>
      <w:r w:rsidR="00CF41F8">
        <w:rPr>
          <w:rFonts w:ascii="宋体" w:hAnsi="宋体" w:hint="eastAsia"/>
          <w:lang w:eastAsia="zh-CN"/>
        </w:rPr>
        <w:t>2</w:t>
      </w:r>
      <w:r w:rsidR="00CF41F8">
        <w:rPr>
          <w:rFonts w:ascii="宋体" w:hAnsi="宋体"/>
          <w:lang w:eastAsia="zh-CN"/>
        </w:rPr>
        <w:t xml:space="preserve"> </w:t>
      </w:r>
      <w:r w:rsidR="00CF41F8">
        <w:rPr>
          <w:rFonts w:ascii="宋体" w:hAnsi="宋体" w:hint="eastAsia"/>
          <w:lang w:eastAsia="zh-CN"/>
        </w:rPr>
        <w:t>3</w:t>
      </w:r>
      <w:r w:rsidR="00CF41F8">
        <w:rPr>
          <w:rFonts w:ascii="宋体" w:hAnsi="宋体"/>
          <w:lang w:eastAsia="zh-CN"/>
        </w:rPr>
        <w:t xml:space="preserve"> </w:t>
      </w:r>
      <w:r w:rsidR="00CF41F8">
        <w:rPr>
          <w:rFonts w:ascii="宋体" w:hAnsi="宋体" w:hint="eastAsia"/>
          <w:lang w:eastAsia="zh-CN"/>
        </w:rPr>
        <w:t>4</w:t>
      </w:r>
    </w:p>
    <w:p w14:paraId="4B44762F" w14:textId="549686AB" w:rsidR="00FD2CA9" w:rsidRPr="00CF41F8" w:rsidRDefault="00CF41F8" w:rsidP="00CF41F8">
      <w:pPr>
        <w:rPr>
          <w:rFonts w:ascii="宋体" w:hAnsi="宋体"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CF41F8">
        <w:rPr>
          <w:rFonts w:ascii="宋体" w:hAnsi="宋体" w:hint="eastAsia"/>
          <w:lang w:eastAsia="zh-CN"/>
        </w:rPr>
        <w:t>Group2</w:t>
      </w:r>
      <w:r>
        <w:rPr>
          <w:rFonts w:ascii="宋体" w:hAnsi="宋体" w:hint="eastAsia"/>
          <w:lang w:eastAsia="zh-CN"/>
        </w:rPr>
        <w:t>：1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2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3</w:t>
      </w:r>
      <w:r>
        <w:rPr>
          <w:rFonts w:ascii="宋体" w:hAnsi="宋体"/>
          <w:lang w:eastAsia="zh-CN"/>
        </w:rPr>
        <w:t xml:space="preserve"> </w:t>
      </w:r>
      <w:r w:rsidR="00A268AC">
        <w:rPr>
          <w:rFonts w:ascii="宋体" w:hAnsi="宋体" w:hint="eastAsia"/>
          <w:lang w:eastAsia="zh-CN"/>
        </w:rPr>
        <w:t>5</w:t>
      </w:r>
    </w:p>
    <w:p w14:paraId="1C76B428" w14:textId="57FB1E30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</w:t>
      </w:r>
      <w:r w:rsidR="00A268AC">
        <w:rPr>
          <w:rFonts w:hint="eastAsia"/>
          <w:lang w:eastAsia="zh-CN"/>
        </w:rPr>
        <w:t>无影响</w:t>
      </w:r>
      <w:r>
        <w:rPr>
          <w:rFonts w:hint="eastAsia"/>
          <w:lang w:eastAsia="zh-CN"/>
        </w:rPr>
        <w:t>。</w:t>
      </w:r>
    </w:p>
    <w:p w14:paraId="10EA2D2A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02D35471" w14:textId="48CA6603" w:rsidR="00FD2CA9" w:rsidRPr="00FD2CA9" w:rsidRDefault="00A268AC" w:rsidP="00FD2CA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7B86892" wp14:editId="7456EFD7">
            <wp:extent cx="3619814" cy="49534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38748A.t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5EEE" w14:textId="7830AEB1" w:rsidR="00967C27" w:rsidRDefault="00967C27" w:rsidP="00A268AC">
      <w:pPr>
        <w:pStyle w:val="afff5"/>
        <w:ind w:firstLineChars="0" w:firstLine="0"/>
        <w:rPr>
          <w:lang w:eastAsia="zh-CN"/>
        </w:rPr>
      </w:pPr>
    </w:p>
    <w:p w14:paraId="7EAAB4EF" w14:textId="75EC1FBE" w:rsidR="00A268AC" w:rsidRDefault="00A268AC" w:rsidP="00A268AC">
      <w:pPr>
        <w:pStyle w:val="afff5"/>
        <w:ind w:firstLineChars="0" w:firstLine="0"/>
        <w:rPr>
          <w:lang w:eastAsia="zh-CN"/>
        </w:rPr>
      </w:pPr>
    </w:p>
    <w:p w14:paraId="7E8AC404" w14:textId="2C8EC15E" w:rsidR="00A268AC" w:rsidRDefault="00A268AC" w:rsidP="00A268AC">
      <w:pPr>
        <w:pStyle w:val="afff5"/>
        <w:ind w:firstLineChars="0" w:firstLine="0"/>
        <w:rPr>
          <w:lang w:eastAsia="zh-CN"/>
        </w:rPr>
      </w:pPr>
    </w:p>
    <w:p w14:paraId="7B9D0CFC" w14:textId="53081795" w:rsidR="00A268AC" w:rsidRDefault="00A268AC" w:rsidP="00A268AC">
      <w:pPr>
        <w:pStyle w:val="afff5"/>
        <w:ind w:firstLineChars="0" w:firstLine="0"/>
        <w:rPr>
          <w:lang w:eastAsia="zh-CN"/>
        </w:rPr>
      </w:pPr>
    </w:p>
    <w:p w14:paraId="787D88AA" w14:textId="02F0E449" w:rsidR="00A268AC" w:rsidRDefault="00A268AC" w:rsidP="00A268AC">
      <w:pPr>
        <w:pStyle w:val="afff5"/>
        <w:ind w:firstLineChars="0" w:firstLine="0"/>
        <w:rPr>
          <w:lang w:eastAsia="zh-CN"/>
        </w:rPr>
      </w:pPr>
    </w:p>
    <w:p w14:paraId="6E72882D" w14:textId="77777777" w:rsidR="00A268AC" w:rsidRDefault="00A268AC" w:rsidP="00A268AC">
      <w:pPr>
        <w:pStyle w:val="afff5"/>
        <w:ind w:firstLineChars="0" w:firstLine="0"/>
        <w:rPr>
          <w:rFonts w:hint="eastAsia"/>
          <w:lang w:eastAsia="zh-CN"/>
        </w:rPr>
      </w:pPr>
    </w:p>
    <w:p w14:paraId="05856A50" w14:textId="4435A06B" w:rsidR="00A268AC" w:rsidRDefault="00A268AC" w:rsidP="00A268AC">
      <w:pPr>
        <w:pStyle w:val="afff5"/>
        <w:ind w:firstLineChars="0" w:firstLine="0"/>
        <w:rPr>
          <w:rFonts w:ascii="黑体" w:eastAsia="黑体" w:hAnsi="黑体"/>
          <w:sz w:val="22"/>
          <w:szCs w:val="22"/>
          <w:lang w:eastAsia="zh-CN"/>
        </w:rPr>
      </w:pPr>
      <w:r w:rsidRPr="00A268AC">
        <w:rPr>
          <w:rFonts w:ascii="黑体" w:eastAsia="黑体" w:hAnsi="黑体" w:hint="eastAsia"/>
          <w:sz w:val="22"/>
          <w:szCs w:val="22"/>
          <w:lang w:eastAsia="zh-CN"/>
        </w:rPr>
        <w:lastRenderedPageBreak/>
        <w:t>4.2.4</w:t>
      </w:r>
      <w:r w:rsidRPr="00A268AC">
        <w:rPr>
          <w:rFonts w:ascii="黑体" w:eastAsia="黑体" w:hAnsi="黑体"/>
          <w:sz w:val="22"/>
          <w:szCs w:val="22"/>
          <w:lang w:eastAsia="zh-CN"/>
        </w:rPr>
        <w:t xml:space="preserve"> </w:t>
      </w:r>
      <w:r>
        <w:rPr>
          <w:rFonts w:ascii="黑体" w:eastAsia="黑体" w:hAnsi="黑体" w:hint="eastAsia"/>
          <w:sz w:val="22"/>
          <w:szCs w:val="22"/>
          <w:lang w:eastAsia="zh-CN"/>
        </w:rPr>
        <w:t>输入</w:t>
      </w:r>
      <w:r w:rsidRPr="00A268AC">
        <w:rPr>
          <w:rFonts w:ascii="黑体" w:eastAsia="黑体" w:hAnsi="黑体" w:hint="eastAsia"/>
          <w:sz w:val="22"/>
          <w:szCs w:val="22"/>
          <w:lang w:eastAsia="zh-CN"/>
        </w:rPr>
        <w:t>序列不为</w:t>
      </w:r>
      <w:r>
        <w:rPr>
          <w:rFonts w:ascii="黑体" w:eastAsia="黑体" w:hAnsi="黑体" w:hint="eastAsia"/>
          <w:sz w:val="22"/>
          <w:szCs w:val="22"/>
          <w:lang w:eastAsia="zh-CN"/>
        </w:rPr>
        <w:t>非降序序列</w:t>
      </w:r>
    </w:p>
    <w:p w14:paraId="1742FE68" w14:textId="00F65D8D" w:rsidR="00A268AC" w:rsidRDefault="00A268AC" w:rsidP="00A268AC">
      <w:pPr>
        <w:ind w:firstLine="482"/>
        <w:rPr>
          <w:rFonts w:ascii="宋体" w:hAnsi="宋体"/>
          <w:lang w:eastAsia="zh-CN"/>
        </w:rPr>
      </w:pPr>
      <w:r>
        <w:rPr>
          <w:rFonts w:hint="eastAsia"/>
          <w:b/>
          <w:lang w:eastAsia="zh-CN"/>
        </w:rPr>
        <w:t>测试</w:t>
      </w:r>
      <w:r w:rsidRPr="00FD2CA9">
        <w:rPr>
          <w:rFonts w:hint="eastAsia"/>
          <w:b/>
          <w:lang w:eastAsia="zh-CN"/>
        </w:rPr>
        <w:t>用例：</w:t>
      </w:r>
      <w:r w:rsidRPr="00CF41F8">
        <w:rPr>
          <w:rFonts w:ascii="宋体" w:hAnsi="宋体" w:hint="eastAsia"/>
          <w:lang w:eastAsia="zh-CN"/>
        </w:rPr>
        <w:t>Group</w:t>
      </w:r>
      <w:r>
        <w:rPr>
          <w:rFonts w:ascii="宋体" w:hAnsi="宋体" w:hint="eastAsia"/>
          <w:lang w:eastAsia="zh-CN"/>
        </w:rPr>
        <w:t>1</w:t>
      </w:r>
      <w:r w:rsidRPr="00CF41F8">
        <w:rPr>
          <w:rFonts w:ascii="宋体" w:hAnsi="宋体" w:hint="eastAsia"/>
          <w:lang w:eastAsia="zh-CN"/>
        </w:rPr>
        <w:t>：</w:t>
      </w:r>
      <w:r>
        <w:rPr>
          <w:rFonts w:ascii="宋体" w:hAnsi="宋体" w:hint="eastAsia"/>
          <w:lang w:eastAsia="zh-CN"/>
        </w:rPr>
        <w:t>1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2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4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3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-1</w:t>
      </w:r>
    </w:p>
    <w:p w14:paraId="0026A2D1" w14:textId="31FA934F" w:rsidR="00A268AC" w:rsidRPr="00CF41F8" w:rsidRDefault="00A268AC" w:rsidP="00A268AC">
      <w:pPr>
        <w:rPr>
          <w:rFonts w:ascii="宋体" w:hAnsi="宋体"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 w:rsidRPr="00CF41F8">
        <w:rPr>
          <w:rFonts w:ascii="宋体" w:hAnsi="宋体" w:hint="eastAsia"/>
          <w:lang w:eastAsia="zh-CN"/>
        </w:rPr>
        <w:t>Group2</w:t>
      </w:r>
      <w:r>
        <w:rPr>
          <w:rFonts w:ascii="宋体" w:hAnsi="宋体" w:hint="eastAsia"/>
          <w:lang w:eastAsia="zh-CN"/>
        </w:rPr>
        <w:t>：1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2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3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5</w:t>
      </w:r>
      <w:r>
        <w:rPr>
          <w:rFonts w:ascii="宋体" w:hAnsi="宋体"/>
          <w:lang w:eastAsia="zh-CN"/>
        </w:rPr>
        <w:t xml:space="preserve"> </w:t>
      </w:r>
      <w:r>
        <w:rPr>
          <w:rFonts w:ascii="宋体" w:hAnsi="宋体" w:hint="eastAsia"/>
          <w:lang w:eastAsia="zh-CN"/>
        </w:rPr>
        <w:t>-1</w:t>
      </w:r>
    </w:p>
    <w:p w14:paraId="6540E6E4" w14:textId="77777777" w:rsidR="00A268AC" w:rsidRDefault="00A268AC" w:rsidP="00A268AC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程序正常运行，无影响。</w:t>
      </w:r>
    </w:p>
    <w:p w14:paraId="05E6B72A" w14:textId="74F21DFB" w:rsidR="00A268AC" w:rsidRDefault="00A268AC" w:rsidP="00A268AC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07750FB0" w14:textId="3BAC72BC" w:rsidR="00A268AC" w:rsidRPr="00FD2CA9" w:rsidRDefault="00A268AC" w:rsidP="00A268AC"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noProof/>
          <w:lang w:eastAsia="zh-CN"/>
        </w:rPr>
        <w:drawing>
          <wp:inline distT="0" distB="0" distL="0" distR="0" wp14:anchorId="61BA6618" wp14:editId="3D53C91D">
            <wp:extent cx="5759450" cy="52387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38CF34.t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FCF1" w14:textId="7F0D6B32" w:rsidR="00A268AC" w:rsidRPr="00A268AC" w:rsidRDefault="00A268AC" w:rsidP="00A268AC">
      <w:pPr>
        <w:pStyle w:val="afff5"/>
        <w:ind w:firstLineChars="0" w:firstLine="0"/>
        <w:rPr>
          <w:rFonts w:ascii="黑体" w:eastAsia="黑体" w:hAnsi="黑体" w:hint="eastAsia"/>
          <w:sz w:val="22"/>
          <w:szCs w:val="22"/>
          <w:lang w:eastAsia="zh-CN"/>
        </w:rPr>
      </w:pPr>
    </w:p>
    <w:sectPr w:rsidR="00A268AC" w:rsidRPr="00A268AC" w:rsidSect="00FD3194">
      <w:footerReference w:type="default" r:id="rId18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E916F" w14:textId="77777777" w:rsidR="00AD2A00" w:rsidRDefault="00AD2A00" w:rsidP="001D0743">
      <w:r>
        <w:separator/>
      </w:r>
    </w:p>
    <w:p w14:paraId="2C6E20C6" w14:textId="77777777" w:rsidR="00AD2A00" w:rsidRDefault="00AD2A00" w:rsidP="001D0743"/>
    <w:p w14:paraId="17EC106B" w14:textId="77777777" w:rsidR="00AD2A00" w:rsidRDefault="00AD2A00" w:rsidP="001D0743"/>
    <w:p w14:paraId="563E8D18" w14:textId="77777777" w:rsidR="00AD2A00" w:rsidRDefault="00AD2A00" w:rsidP="001D0743"/>
    <w:p w14:paraId="38B7C2B6" w14:textId="77777777" w:rsidR="00AD2A00" w:rsidRDefault="00AD2A00" w:rsidP="001D0743"/>
    <w:p w14:paraId="7CB596A8" w14:textId="77777777" w:rsidR="00AD2A00" w:rsidRDefault="00AD2A00" w:rsidP="001D0743"/>
  </w:endnote>
  <w:endnote w:type="continuationSeparator" w:id="0">
    <w:p w14:paraId="05C51C34" w14:textId="77777777" w:rsidR="00AD2A00" w:rsidRDefault="00AD2A00" w:rsidP="001D0743">
      <w:r>
        <w:continuationSeparator/>
      </w:r>
    </w:p>
    <w:p w14:paraId="75D79C34" w14:textId="77777777" w:rsidR="00AD2A00" w:rsidRDefault="00AD2A00" w:rsidP="001D0743"/>
    <w:p w14:paraId="6B906243" w14:textId="77777777" w:rsidR="00AD2A00" w:rsidRDefault="00AD2A00" w:rsidP="001D0743"/>
    <w:p w14:paraId="1D16896C" w14:textId="77777777" w:rsidR="00AD2A00" w:rsidRDefault="00AD2A00" w:rsidP="001D0743"/>
    <w:p w14:paraId="04A2A910" w14:textId="77777777" w:rsidR="00AD2A00" w:rsidRDefault="00AD2A00" w:rsidP="001D0743"/>
    <w:p w14:paraId="6F3C8075" w14:textId="77777777" w:rsidR="00AD2A00" w:rsidRDefault="00AD2A00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09545" w14:textId="77777777" w:rsidR="002644C8" w:rsidRDefault="002644C8" w:rsidP="001D0743">
    <w:pPr>
      <w:pStyle w:val="a4"/>
      <w:ind w:firstLine="360"/>
    </w:pPr>
    <w:r>
      <w:t xml:space="preserve">- </w:t>
    </w:r>
    <w:r w:rsidR="00AD2A00">
      <w:fldChar w:fldCharType="begin"/>
    </w:r>
    <w:r w:rsidR="00AD2A00">
      <w:instrText xml:space="preserve"> PAGE </w:instrText>
    </w:r>
    <w:r w:rsidR="00AD2A00">
      <w:fldChar w:fldCharType="separate"/>
    </w:r>
    <w:r w:rsidR="00E51255">
      <w:rPr>
        <w:noProof/>
      </w:rPr>
      <w:t>III</w:t>
    </w:r>
    <w:r w:rsidR="00AD2A00">
      <w:rPr>
        <w:noProof/>
      </w:rP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14:paraId="16D0624F" w14:textId="77777777" w:rsidR="002644C8" w:rsidRDefault="00AD2A0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358358F" w14:textId="77777777" w:rsidR="002644C8" w:rsidRPr="00E0298B" w:rsidRDefault="002644C8" w:rsidP="001D0743">
    <w:pPr>
      <w:pStyle w:val="a4"/>
      <w:ind w:firstLine="360"/>
    </w:pPr>
  </w:p>
  <w:p w14:paraId="7A0B8603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AC861" w14:textId="77777777" w:rsidR="00AD2A00" w:rsidRDefault="00AD2A00" w:rsidP="001D0743">
      <w:r>
        <w:separator/>
      </w:r>
    </w:p>
    <w:p w14:paraId="20461C63" w14:textId="77777777" w:rsidR="00AD2A00" w:rsidRDefault="00AD2A00" w:rsidP="001D0743"/>
    <w:p w14:paraId="3CBBD237" w14:textId="77777777" w:rsidR="00AD2A00" w:rsidRDefault="00AD2A00" w:rsidP="001D0743"/>
    <w:p w14:paraId="0C7C5011" w14:textId="77777777" w:rsidR="00AD2A00" w:rsidRDefault="00AD2A00" w:rsidP="001D0743"/>
    <w:p w14:paraId="1818459D" w14:textId="77777777" w:rsidR="00AD2A00" w:rsidRDefault="00AD2A00" w:rsidP="001D0743"/>
    <w:p w14:paraId="76335CAB" w14:textId="77777777" w:rsidR="00AD2A00" w:rsidRDefault="00AD2A00" w:rsidP="001D0743"/>
  </w:footnote>
  <w:footnote w:type="continuationSeparator" w:id="0">
    <w:p w14:paraId="0D9446C5" w14:textId="77777777" w:rsidR="00AD2A00" w:rsidRDefault="00AD2A00" w:rsidP="001D0743">
      <w:r>
        <w:continuationSeparator/>
      </w:r>
    </w:p>
    <w:p w14:paraId="0C6BAB77" w14:textId="77777777" w:rsidR="00AD2A00" w:rsidRDefault="00AD2A00" w:rsidP="001D0743"/>
    <w:p w14:paraId="199DBB0A" w14:textId="77777777" w:rsidR="00AD2A00" w:rsidRDefault="00AD2A00" w:rsidP="001D0743"/>
    <w:p w14:paraId="531D3B0F" w14:textId="77777777" w:rsidR="00AD2A00" w:rsidRDefault="00AD2A00" w:rsidP="001D0743"/>
    <w:p w14:paraId="236F92C8" w14:textId="77777777" w:rsidR="00AD2A00" w:rsidRDefault="00AD2A00" w:rsidP="001D0743"/>
    <w:p w14:paraId="0A5EBE74" w14:textId="77777777" w:rsidR="00AD2A00" w:rsidRDefault="00AD2A00" w:rsidP="001D07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4C32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32F8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4F97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6FC0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07E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17EEC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2704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5A5A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268AC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2A00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0CE5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41F8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0F8AD9"/>
  <w15:docId w15:val="{11BC469E-15AE-4A10-B97B-70FAC5B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tmp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A6B266-E59A-4409-899D-ECD16A1E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</Template>
  <TotalTime>380</TotalTime>
  <Pages>12</Pages>
  <Words>530</Words>
  <Characters>3023</Characters>
  <Application>Microsoft Office Word</Application>
  <DocSecurity>0</DocSecurity>
  <Lines>25</Lines>
  <Paragraphs>7</Paragraphs>
  <ScaleCrop>false</ScaleCrop>
  <Company>中国石油大学</Company>
  <LinksUpToDate>false</LinksUpToDate>
  <CharactersWithSpaces>3546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Xinyu Cui</cp:lastModifiedBy>
  <cp:revision>22</cp:revision>
  <cp:lastPrinted>2008-07-17T03:36:00Z</cp:lastPrinted>
  <dcterms:created xsi:type="dcterms:W3CDTF">2017-10-13T02:08:00Z</dcterms:created>
  <dcterms:modified xsi:type="dcterms:W3CDTF">2019-12-20T13:30:00Z</dcterms:modified>
</cp:coreProperties>
</file>