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5ADEF80" w14:textId="77777777" w:rsidR="00B138A1" w:rsidRPr="001E4DF9" w:rsidRDefault="00B138A1" w:rsidP="001D0743">
      <w:pPr>
        <w:rPr>
          <w:lang w:eastAsia="zh-CN"/>
        </w:rPr>
      </w:pPr>
    </w:p>
    <w:p w14:paraId="4CC9D1B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75807AD4" w14:textId="77777777" w:rsidR="00404CF0" w:rsidRPr="00ED4D76" w:rsidRDefault="00404CF0" w:rsidP="001D0743">
      <w:pPr>
        <w:rPr>
          <w:lang w:eastAsia="zh-CN"/>
        </w:rPr>
      </w:pPr>
    </w:p>
    <w:p w14:paraId="5CF50D2D" w14:textId="77777777" w:rsidR="00404CF0" w:rsidRPr="00ED4D76" w:rsidRDefault="00404CF0" w:rsidP="001D0743">
      <w:pPr>
        <w:rPr>
          <w:lang w:eastAsia="zh-CN"/>
        </w:rPr>
      </w:pPr>
    </w:p>
    <w:p w14:paraId="4007626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657925D" w14:textId="0284628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A2448">
        <w:rPr>
          <w:rFonts w:ascii="TypeLand 康熙字典體" w:eastAsiaTheme="minorEastAsia" w:hAnsi="TypeLand 康熙字典體" w:hint="eastAsia"/>
          <w:lang w:eastAsia="zh-CN"/>
        </w:rPr>
        <w:t>电网建设造价模拟</w:t>
      </w:r>
      <w:r w:rsidR="006B13EF">
        <w:rPr>
          <w:rFonts w:ascii="TypeLand 康熙字典體" w:eastAsiaTheme="minorEastAsia" w:hAnsi="TypeLand 康熙字典體" w:hint="eastAsia"/>
          <w:lang w:eastAsia="zh-CN"/>
        </w:rPr>
        <w:t>系统</w:t>
      </w:r>
    </w:p>
    <w:p w14:paraId="1896DE6B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DF603F" w14:textId="77777777" w:rsidR="00AB4DCF" w:rsidRPr="00ED4D76" w:rsidRDefault="00AB4DCF" w:rsidP="001D0743">
      <w:pPr>
        <w:rPr>
          <w:lang w:eastAsia="zh-CN"/>
        </w:rPr>
      </w:pPr>
    </w:p>
    <w:p w14:paraId="0A7C45A1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5C87E4F6" w14:textId="77777777" w:rsidR="00B138A1" w:rsidRPr="00ED4D76" w:rsidRDefault="00B138A1" w:rsidP="001D0743">
      <w:pPr>
        <w:rPr>
          <w:lang w:eastAsia="zh-CN"/>
        </w:rPr>
      </w:pPr>
    </w:p>
    <w:p w14:paraId="6467A967" w14:textId="77777777" w:rsidR="00B138A1" w:rsidRPr="00ED4D76" w:rsidRDefault="00B138A1" w:rsidP="001D0743">
      <w:pPr>
        <w:rPr>
          <w:lang w:eastAsia="zh-CN"/>
        </w:rPr>
      </w:pPr>
    </w:p>
    <w:p w14:paraId="77DAADCE" w14:textId="77777777" w:rsidR="00B138A1" w:rsidRPr="00ED4D76" w:rsidRDefault="00B138A1" w:rsidP="001D0743">
      <w:pPr>
        <w:rPr>
          <w:lang w:eastAsia="zh-CN"/>
        </w:rPr>
      </w:pPr>
    </w:p>
    <w:p w14:paraId="1B4AAC6D" w14:textId="77777777" w:rsidR="00B138A1" w:rsidRPr="00ED4D76" w:rsidRDefault="00B138A1" w:rsidP="001D0743">
      <w:pPr>
        <w:rPr>
          <w:lang w:eastAsia="zh-CN"/>
        </w:rPr>
      </w:pPr>
    </w:p>
    <w:p w14:paraId="1AC59D5A" w14:textId="77777777" w:rsidR="006F1CF2" w:rsidRPr="00ED4D76" w:rsidRDefault="006F1CF2" w:rsidP="001D0743">
      <w:pPr>
        <w:rPr>
          <w:lang w:eastAsia="zh-CN"/>
        </w:rPr>
      </w:pPr>
    </w:p>
    <w:p w14:paraId="2A3251AD" w14:textId="77777777" w:rsidR="006F1CF2" w:rsidRPr="00ED4D76" w:rsidRDefault="006F1CF2" w:rsidP="001D0743">
      <w:pPr>
        <w:rPr>
          <w:lang w:eastAsia="zh-CN"/>
        </w:rPr>
      </w:pPr>
    </w:p>
    <w:p w14:paraId="6774145D" w14:textId="3A41A981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A2448">
        <w:rPr>
          <w:rFonts w:ascii="宋体" w:hAnsi="宋体" w:hint="eastAsia"/>
          <w:u w:val="single"/>
          <w:lang w:eastAsia="zh-CN"/>
        </w:rPr>
        <w:t>崔鑫宇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B3E2EAA" w14:textId="6FAA5C1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6A2448">
        <w:rPr>
          <w:rFonts w:ascii="宋体" w:hAnsi="宋体" w:hint="eastAsia"/>
          <w:u w:val="single"/>
          <w:lang w:eastAsia="zh-CN"/>
        </w:rPr>
        <w:t>85344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4           </w:t>
      </w:r>
    </w:p>
    <w:p w14:paraId="4B912BC4" w14:textId="7382D610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A2448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B48C95C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2618904" w14:textId="77777777" w:rsidR="00B138A1" w:rsidRPr="00ED4D76" w:rsidRDefault="00B138A1" w:rsidP="001D0743">
      <w:pPr>
        <w:rPr>
          <w:lang w:eastAsia="zh-CN"/>
        </w:rPr>
      </w:pPr>
    </w:p>
    <w:p w14:paraId="02D239F2" w14:textId="77777777" w:rsidR="006F1CF2" w:rsidRPr="00ED4D76" w:rsidRDefault="006F1CF2" w:rsidP="001D0743">
      <w:pPr>
        <w:rPr>
          <w:lang w:eastAsia="zh-CN"/>
        </w:rPr>
      </w:pPr>
    </w:p>
    <w:p w14:paraId="5605A412" w14:textId="77777777" w:rsidR="006F1CF2" w:rsidRPr="00ED4D76" w:rsidRDefault="006F1CF2" w:rsidP="001D0743">
      <w:pPr>
        <w:rPr>
          <w:lang w:eastAsia="zh-CN"/>
        </w:rPr>
      </w:pPr>
    </w:p>
    <w:p w14:paraId="3174385C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2A2E887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EBF6B58" w14:textId="77777777" w:rsidR="00056E90" w:rsidRPr="00ED4D76" w:rsidRDefault="00056E90" w:rsidP="001D0743">
      <w:pPr>
        <w:rPr>
          <w:lang w:eastAsia="zh-CN"/>
        </w:rPr>
      </w:pPr>
    </w:p>
    <w:p w14:paraId="2085E2D1" w14:textId="77777777" w:rsidR="00E53577" w:rsidRPr="00ED4D76" w:rsidRDefault="00E53577" w:rsidP="001D0743">
      <w:pPr>
        <w:rPr>
          <w:lang w:eastAsia="zh-CN"/>
        </w:rPr>
      </w:pPr>
    </w:p>
    <w:p w14:paraId="4B5B2937" w14:textId="77777777" w:rsidR="00E53577" w:rsidRPr="00ED4D76" w:rsidRDefault="00E53577" w:rsidP="001D0743">
      <w:pPr>
        <w:rPr>
          <w:lang w:eastAsia="zh-CN"/>
        </w:rPr>
      </w:pPr>
    </w:p>
    <w:p w14:paraId="0349132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153E3A2C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0F4A6C99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14A654A1" w14:textId="5FA4C047" w:rsidR="006A2448" w:rsidRDefault="006A2448" w:rsidP="006A2448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电网的建设是当今社会中比较常见的一种工程，通常为了使一块区域内电网建设的成本，我们需要找到这块区域内可以将所有单位连接起来的最短线路，而如果人工对最</w:t>
      </w:r>
      <w:proofErr w:type="gramStart"/>
      <w:r>
        <w:rPr>
          <w:rFonts w:hint="eastAsia"/>
          <w:lang w:eastAsia="zh-CN"/>
        </w:rPr>
        <w:t>短线路</w:t>
      </w:r>
      <w:proofErr w:type="gramEnd"/>
      <w:r>
        <w:rPr>
          <w:rFonts w:hint="eastAsia"/>
          <w:lang w:eastAsia="zh-CN"/>
        </w:rPr>
        <w:t>进行计算的话，如果区域较大便无法保证计算结果的稳定性，因此我们有必要开发出一款程序来代替我们计算</w:t>
      </w:r>
      <w:r w:rsidR="006340C6">
        <w:rPr>
          <w:rFonts w:hint="eastAsia"/>
          <w:lang w:eastAsia="zh-CN"/>
        </w:rPr>
        <w:t>最佳的电网建设方式。</w:t>
      </w:r>
    </w:p>
    <w:p w14:paraId="1A66EAAC" w14:textId="39F8DD56" w:rsidR="006340C6" w:rsidRDefault="006340C6" w:rsidP="006340C6">
      <w:pPr>
        <w:ind w:firstLineChars="0" w:firstLine="0"/>
        <w:rPr>
          <w:lang w:eastAsia="zh-CN"/>
        </w:rPr>
      </w:pPr>
    </w:p>
    <w:p w14:paraId="1B4FF5C0" w14:textId="13D075CF" w:rsidR="006340C6" w:rsidRDefault="006340C6" w:rsidP="006340C6">
      <w:pPr>
        <w:ind w:firstLineChars="0" w:firstLine="0"/>
        <w:rPr>
          <w:lang w:eastAsia="zh-CN"/>
        </w:rPr>
      </w:pPr>
    </w:p>
    <w:p w14:paraId="3F445267" w14:textId="77777777" w:rsidR="006340C6" w:rsidRDefault="006340C6" w:rsidP="006340C6">
      <w:pPr>
        <w:ind w:firstLineChars="0" w:firstLine="0"/>
        <w:rPr>
          <w:lang w:eastAsia="zh-CN"/>
        </w:rPr>
      </w:pPr>
    </w:p>
    <w:p w14:paraId="661E87DD" w14:textId="4C096A2C" w:rsidR="00C119C2" w:rsidRDefault="006A2448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3C4F0692" w14:textId="1F4FB11D" w:rsidR="00C119C2" w:rsidRDefault="00C119C2" w:rsidP="00C119C2">
      <w:pPr>
        <w:rPr>
          <w:lang w:eastAsia="zh-CN"/>
        </w:rPr>
      </w:pPr>
      <w:r>
        <w:rPr>
          <w:rFonts w:hint="eastAsia"/>
          <w:lang w:eastAsia="zh-CN"/>
        </w:rPr>
        <w:t>作为一个最简易的</w:t>
      </w:r>
      <w:r w:rsidR="006340C6">
        <w:rPr>
          <w:rFonts w:hint="eastAsia"/>
          <w:lang w:eastAsia="zh-CN"/>
        </w:rPr>
        <w:t>电网建设模拟</w:t>
      </w:r>
      <w:r>
        <w:rPr>
          <w:rFonts w:hint="eastAsia"/>
          <w:lang w:eastAsia="zh-CN"/>
        </w:rPr>
        <w:t>系统，</w:t>
      </w:r>
      <w:r w:rsidR="006340C6">
        <w:rPr>
          <w:rFonts w:hint="eastAsia"/>
          <w:lang w:eastAsia="zh-CN"/>
        </w:rPr>
        <w:t>假设一个城市有</w:t>
      </w:r>
      <w:r w:rsidR="006340C6">
        <w:rPr>
          <w:rFonts w:hint="eastAsia"/>
          <w:lang w:eastAsia="zh-CN"/>
        </w:rPr>
        <w:t>n</w:t>
      </w:r>
      <w:proofErr w:type="gramStart"/>
      <w:r w:rsidR="006340C6">
        <w:rPr>
          <w:rFonts w:hint="eastAsia"/>
          <w:lang w:eastAsia="zh-CN"/>
        </w:rPr>
        <w:t>个</w:t>
      </w:r>
      <w:proofErr w:type="gramEnd"/>
      <w:r w:rsidR="006340C6">
        <w:rPr>
          <w:rFonts w:hint="eastAsia"/>
          <w:lang w:eastAsia="zh-CN"/>
        </w:rPr>
        <w:t>小区，如果要实现</w:t>
      </w:r>
      <w:r w:rsidR="006340C6">
        <w:rPr>
          <w:rFonts w:hint="eastAsia"/>
          <w:lang w:eastAsia="zh-CN"/>
        </w:rPr>
        <w:t>n</w:t>
      </w:r>
      <w:proofErr w:type="gramStart"/>
      <w:r w:rsidR="006340C6">
        <w:rPr>
          <w:rFonts w:hint="eastAsia"/>
          <w:lang w:eastAsia="zh-CN"/>
        </w:rPr>
        <w:t>个</w:t>
      </w:r>
      <w:proofErr w:type="gramEnd"/>
      <w:r w:rsidR="006340C6">
        <w:rPr>
          <w:rFonts w:hint="eastAsia"/>
          <w:lang w:eastAsia="zh-CN"/>
        </w:rPr>
        <w:t>小区之间的电网都能够相互接通的话。首先在每个小区之间都可以设置一条电网线路，因此</w:t>
      </w:r>
      <w:r w:rsidR="006340C6">
        <w:rPr>
          <w:rFonts w:hint="eastAsia"/>
          <w:lang w:eastAsia="zh-CN"/>
        </w:rPr>
        <w:t>n</w:t>
      </w:r>
      <w:proofErr w:type="gramStart"/>
      <w:r w:rsidR="006340C6">
        <w:rPr>
          <w:rFonts w:hint="eastAsia"/>
          <w:lang w:eastAsia="zh-CN"/>
        </w:rPr>
        <w:t>个</w:t>
      </w:r>
      <w:proofErr w:type="gramEnd"/>
      <w:r w:rsidR="006340C6">
        <w:rPr>
          <w:rFonts w:hint="eastAsia"/>
          <w:lang w:eastAsia="zh-CN"/>
        </w:rPr>
        <w:t>小区之间要从中选出</w:t>
      </w:r>
      <w:r w:rsidR="006340C6">
        <w:rPr>
          <w:rFonts w:hint="eastAsia"/>
          <w:lang w:eastAsia="zh-CN"/>
        </w:rPr>
        <w:t>n-1</w:t>
      </w:r>
      <w:r w:rsidR="006340C6">
        <w:rPr>
          <w:rFonts w:hint="eastAsia"/>
          <w:lang w:eastAsia="zh-CN"/>
        </w:rPr>
        <w:t>条线路使总的耗费最少。</w:t>
      </w:r>
    </w:p>
    <w:p w14:paraId="3EBBEE59" w14:textId="305C72B4" w:rsidR="00061434" w:rsidRDefault="006340C6" w:rsidP="00C119C2">
      <w:pPr>
        <w:rPr>
          <w:lang w:eastAsia="zh-CN"/>
        </w:rPr>
      </w:pPr>
      <w:r>
        <w:rPr>
          <w:rFonts w:hint="eastAsia"/>
          <w:lang w:eastAsia="zh-CN"/>
        </w:rPr>
        <w:t>因此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我们的电网造价模拟建设系统</w:t>
      </w:r>
      <w:r w:rsidR="00CF01EB">
        <w:rPr>
          <w:rFonts w:hint="eastAsia"/>
          <w:lang w:eastAsia="zh-CN"/>
        </w:rPr>
        <w:t>应该有创建电网顶点、添加电网的边、构建</w:t>
      </w:r>
      <w:proofErr w:type="gramStart"/>
      <w:r w:rsidR="00CF01EB">
        <w:rPr>
          <w:rFonts w:hint="eastAsia"/>
          <w:lang w:eastAsia="zh-CN"/>
        </w:rPr>
        <w:t>最</w:t>
      </w:r>
      <w:proofErr w:type="gramEnd"/>
      <w:r w:rsidR="00CF01EB">
        <w:rPr>
          <w:rFonts w:hint="eastAsia"/>
          <w:lang w:eastAsia="zh-CN"/>
        </w:rPr>
        <w:t>小生成树以及显示</w:t>
      </w:r>
      <w:proofErr w:type="gramStart"/>
      <w:r w:rsidR="00CF01EB">
        <w:rPr>
          <w:rFonts w:hint="eastAsia"/>
          <w:lang w:eastAsia="zh-CN"/>
        </w:rPr>
        <w:t>最</w:t>
      </w:r>
      <w:proofErr w:type="gramEnd"/>
      <w:r w:rsidR="00CF01EB">
        <w:rPr>
          <w:rFonts w:hint="eastAsia"/>
          <w:lang w:eastAsia="zh-CN"/>
        </w:rPr>
        <w:t>小生成树的功能。</w:t>
      </w:r>
    </w:p>
    <w:p w14:paraId="4AB3A7F8" w14:textId="77777777" w:rsidR="00061434" w:rsidRDefault="00061434" w:rsidP="00C119C2">
      <w:pPr>
        <w:rPr>
          <w:lang w:eastAsia="zh-CN"/>
        </w:rPr>
      </w:pPr>
    </w:p>
    <w:p w14:paraId="693FB48D" w14:textId="77777777" w:rsidR="00061434" w:rsidRDefault="00061434" w:rsidP="00C119C2">
      <w:pPr>
        <w:rPr>
          <w:lang w:eastAsia="zh-CN"/>
        </w:rPr>
      </w:pPr>
    </w:p>
    <w:p w14:paraId="4BFE6ECC" w14:textId="77777777" w:rsidR="00061434" w:rsidRDefault="00061434" w:rsidP="00C119C2">
      <w:pPr>
        <w:rPr>
          <w:lang w:eastAsia="zh-CN"/>
        </w:rPr>
      </w:pPr>
    </w:p>
    <w:p w14:paraId="7AED5F53" w14:textId="77777777" w:rsidR="00061434" w:rsidRDefault="00061434" w:rsidP="00C119C2">
      <w:pPr>
        <w:rPr>
          <w:lang w:eastAsia="zh-CN"/>
        </w:rPr>
      </w:pPr>
    </w:p>
    <w:p w14:paraId="7F6EDD79" w14:textId="77777777" w:rsidR="00061434" w:rsidRDefault="00061434" w:rsidP="00C119C2">
      <w:pPr>
        <w:rPr>
          <w:lang w:eastAsia="zh-CN"/>
        </w:rPr>
      </w:pPr>
    </w:p>
    <w:p w14:paraId="5B336191" w14:textId="77777777" w:rsidR="00061434" w:rsidRDefault="00061434" w:rsidP="00C119C2">
      <w:pPr>
        <w:rPr>
          <w:lang w:eastAsia="zh-CN"/>
        </w:rPr>
      </w:pPr>
    </w:p>
    <w:p w14:paraId="5D32E632" w14:textId="77777777" w:rsidR="00061434" w:rsidRDefault="00061434" w:rsidP="00C119C2">
      <w:pPr>
        <w:rPr>
          <w:lang w:eastAsia="zh-CN"/>
        </w:rPr>
      </w:pPr>
    </w:p>
    <w:p w14:paraId="04B5E2EF" w14:textId="77777777" w:rsidR="00061434" w:rsidRDefault="00061434" w:rsidP="00C119C2">
      <w:pPr>
        <w:rPr>
          <w:lang w:eastAsia="zh-CN"/>
        </w:rPr>
      </w:pPr>
    </w:p>
    <w:p w14:paraId="55D918CD" w14:textId="1B604DF3" w:rsidR="00CF01EB" w:rsidRDefault="0075165E" w:rsidP="00CF01EB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Start w:id="8" w:name="_Toc495668157"/>
      <w:bookmarkEnd w:id="7"/>
    </w:p>
    <w:p w14:paraId="243FC922" w14:textId="77777777" w:rsidR="00CF01EB" w:rsidRDefault="00CF01EB" w:rsidP="008F78B2">
      <w:pPr>
        <w:pStyle w:val="2"/>
        <w:spacing w:before="120"/>
      </w:pPr>
    </w:p>
    <w:p w14:paraId="49ECEB24" w14:textId="51D2EFA1" w:rsidR="0075165E" w:rsidRDefault="00CF01EB" w:rsidP="008F78B2">
      <w:pPr>
        <w:pStyle w:val="2"/>
        <w:spacing w:before="120"/>
      </w:pPr>
      <w:r>
        <w:rPr>
          <w:rFonts w:hint="eastAsia"/>
        </w:rPr>
        <w:t xml:space="preserve">2.1 </w:t>
      </w:r>
      <w:r>
        <w:rPr>
          <w:rFonts w:hint="eastAsia"/>
        </w:rPr>
        <w:t>数据结构设计</w:t>
      </w:r>
      <w:bookmarkEnd w:id="8"/>
    </w:p>
    <w:p w14:paraId="2105A94F" w14:textId="0D0BA470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</w:t>
      </w:r>
      <w:r w:rsidR="00CF01EB">
        <w:rPr>
          <w:rFonts w:hint="eastAsia"/>
          <w:lang w:eastAsia="zh-CN"/>
        </w:rPr>
        <w:t>需要用到的数据结构就是</w:t>
      </w:r>
      <w:proofErr w:type="gramStart"/>
      <w:r w:rsidR="00CF01EB">
        <w:rPr>
          <w:rFonts w:hint="eastAsia"/>
          <w:lang w:eastAsia="zh-CN"/>
        </w:rPr>
        <w:t>最</w:t>
      </w:r>
      <w:proofErr w:type="gramEnd"/>
      <w:r w:rsidR="00CF01EB">
        <w:rPr>
          <w:rFonts w:hint="eastAsia"/>
          <w:lang w:eastAsia="zh-CN"/>
        </w:rPr>
        <w:t>小生成树。</w:t>
      </w:r>
    </w:p>
    <w:p w14:paraId="12B00766" w14:textId="77777777" w:rsidR="00CF01EB" w:rsidRPr="00061434" w:rsidRDefault="00CF01EB" w:rsidP="00061434">
      <w:pPr>
        <w:rPr>
          <w:lang w:eastAsia="zh-CN"/>
        </w:rPr>
      </w:pPr>
    </w:p>
    <w:p w14:paraId="7927DAA4" w14:textId="3B4FF8E4" w:rsidR="00CF01EB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proofErr w:type="gramStart"/>
      <w:r w:rsidR="00061434">
        <w:rPr>
          <w:rFonts w:hint="eastAsia"/>
        </w:rPr>
        <w:t>类结构</w:t>
      </w:r>
      <w:proofErr w:type="gramEnd"/>
      <w:r w:rsidR="00061434">
        <w:rPr>
          <w:rFonts w:hint="eastAsia"/>
        </w:rPr>
        <w:t>设计</w:t>
      </w:r>
      <w:bookmarkStart w:id="10" w:name="_Toc495668159"/>
      <w:bookmarkEnd w:id="9"/>
    </w:p>
    <w:p w14:paraId="060C0FB5" w14:textId="6881397E" w:rsidR="00CF01EB" w:rsidRDefault="00CF01EB" w:rsidP="00CF01EB">
      <w:pPr>
        <w:rPr>
          <w:lang w:eastAsia="zh-CN"/>
        </w:rPr>
      </w:pPr>
      <w:r>
        <w:rPr>
          <w:rFonts w:hint="eastAsia"/>
          <w:lang w:eastAsia="zh-CN"/>
        </w:rPr>
        <w:t>在本</w:t>
      </w:r>
      <w:r w:rsidR="00AA21DF">
        <w:rPr>
          <w:rFonts w:hint="eastAsia"/>
          <w:lang w:eastAsia="zh-CN"/>
        </w:rPr>
        <w:t>次设计中我设计了三个类分别是堆</w:t>
      </w:r>
      <w:r w:rsidR="00AA21DF">
        <w:rPr>
          <w:rFonts w:hint="eastAsia"/>
          <w:lang w:eastAsia="zh-CN"/>
        </w:rPr>
        <w:t>(</w:t>
      </w:r>
      <w:r w:rsidR="00AA21DF">
        <w:rPr>
          <w:lang w:eastAsia="zh-CN"/>
        </w:rPr>
        <w:t>Heap)</w:t>
      </w:r>
      <w:r w:rsidR="00AA21DF">
        <w:rPr>
          <w:rFonts w:hint="eastAsia"/>
          <w:lang w:eastAsia="zh-CN"/>
        </w:rPr>
        <w:t>类、图</w:t>
      </w:r>
      <w:r w:rsidR="00AA21DF">
        <w:rPr>
          <w:lang w:eastAsia="zh-CN"/>
        </w:rPr>
        <w:t>(Graph)</w:t>
      </w:r>
      <w:r w:rsidR="00AA21DF">
        <w:rPr>
          <w:rFonts w:hint="eastAsia"/>
          <w:lang w:eastAsia="zh-CN"/>
        </w:rPr>
        <w:t>类、以及</w:t>
      </w:r>
      <w:proofErr w:type="gramStart"/>
      <w:r w:rsidR="00AA21DF">
        <w:rPr>
          <w:rFonts w:hint="eastAsia"/>
          <w:lang w:eastAsia="zh-CN"/>
        </w:rPr>
        <w:t>最</w:t>
      </w:r>
      <w:proofErr w:type="gramEnd"/>
      <w:r w:rsidR="00AA21DF">
        <w:rPr>
          <w:rFonts w:hint="eastAsia"/>
          <w:lang w:eastAsia="zh-CN"/>
        </w:rPr>
        <w:t>小生成树</w:t>
      </w:r>
      <w:r w:rsidR="00AA21DF">
        <w:rPr>
          <w:rFonts w:hint="eastAsia"/>
          <w:lang w:eastAsia="zh-CN"/>
        </w:rPr>
        <w:t>(</w:t>
      </w:r>
      <w:proofErr w:type="spellStart"/>
      <w:r w:rsidR="00AA21DF">
        <w:rPr>
          <w:lang w:eastAsia="zh-CN"/>
        </w:rPr>
        <w:t>MinSpanTree</w:t>
      </w:r>
      <w:proofErr w:type="spellEnd"/>
      <w:r w:rsidR="00AA21DF">
        <w:rPr>
          <w:lang w:eastAsia="zh-CN"/>
        </w:rPr>
        <w:t>)</w:t>
      </w:r>
      <w:r w:rsidR="00AA21DF">
        <w:rPr>
          <w:rFonts w:hint="eastAsia"/>
          <w:lang w:eastAsia="zh-CN"/>
        </w:rPr>
        <w:t>类</w:t>
      </w:r>
      <w:r w:rsidR="00BD5923">
        <w:rPr>
          <w:rFonts w:hint="eastAsia"/>
          <w:lang w:eastAsia="zh-CN"/>
        </w:rPr>
        <w:t>。</w:t>
      </w:r>
    </w:p>
    <w:p w14:paraId="4087764F" w14:textId="27D27EE1" w:rsidR="00BD5923" w:rsidRDefault="00BD5923" w:rsidP="00CF01EB">
      <w:pPr>
        <w:rPr>
          <w:lang w:eastAsia="zh-CN"/>
        </w:rPr>
      </w:pPr>
    </w:p>
    <w:p w14:paraId="515A50D5" w14:textId="77777777" w:rsidR="00BD5923" w:rsidRPr="00CF01EB" w:rsidRDefault="00BD5923" w:rsidP="00CF01EB">
      <w:pPr>
        <w:rPr>
          <w:lang w:eastAsia="zh-CN"/>
        </w:rPr>
      </w:pPr>
    </w:p>
    <w:p w14:paraId="00A98817" w14:textId="06189C11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02D68884" w14:textId="312BD57E" w:rsidR="00061434" w:rsidRPr="006B0072" w:rsidRDefault="00FC18D8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堆类</w:t>
      </w:r>
      <w:proofErr w:type="gramEnd"/>
      <w:r>
        <w:rPr>
          <w:rFonts w:hint="eastAsia"/>
          <w:b/>
          <w:lang w:eastAsia="zh-CN"/>
        </w:rPr>
        <w:t>(</w:t>
      </w:r>
      <w:r>
        <w:rPr>
          <w:b/>
          <w:lang w:eastAsia="zh-CN"/>
        </w:rPr>
        <w:t>Heap)</w:t>
      </w:r>
    </w:p>
    <w:p w14:paraId="7B3FDF3B" w14:textId="77777777" w:rsidR="00AD5E2E" w:rsidRDefault="00AD5E2E" w:rsidP="006B0072">
      <w:pPr>
        <w:ind w:firstLine="482"/>
        <w:rPr>
          <w:b/>
          <w:lang w:eastAsia="zh-CN"/>
        </w:rPr>
      </w:pPr>
    </w:p>
    <w:p w14:paraId="00D9542A" w14:textId="77777777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FF"/>
          <w:szCs w:val="24"/>
          <w:lang w:eastAsia="zh-CN" w:bidi="ar-SA"/>
        </w:rPr>
        <w:t>public</w:t>
      </w:r>
      <w:r w:rsidRPr="008E70E7">
        <w:rPr>
          <w:rFonts w:eastAsia="新宋体"/>
          <w:color w:val="000000"/>
          <w:szCs w:val="24"/>
          <w:lang w:eastAsia="zh-CN" w:bidi="ar-SA"/>
        </w:rPr>
        <w:t>:</w:t>
      </w:r>
    </w:p>
    <w:p w14:paraId="2C7E7B8B" w14:textId="4650C570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  <w:t>Heap(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size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= </w:t>
      </w:r>
      <w:proofErr w:type="spellStart"/>
      <w:r w:rsidRPr="008E70E7">
        <w:rPr>
          <w:rFonts w:eastAsia="新宋体"/>
          <w:color w:val="6F008A"/>
          <w:szCs w:val="24"/>
          <w:lang w:eastAsia="zh-CN" w:bidi="ar-SA"/>
        </w:rPr>
        <w:t>DefaultValue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0B564464" w14:textId="23B3413E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  <w:t xml:space="preserve">~Heap() { </w:t>
      </w:r>
      <w:r w:rsidRPr="008E70E7">
        <w:rPr>
          <w:rFonts w:eastAsia="新宋体"/>
          <w:color w:val="0000FF"/>
          <w:szCs w:val="24"/>
          <w:lang w:eastAsia="zh-CN" w:bidi="ar-SA"/>
        </w:rPr>
        <w:t>delete</w:t>
      </w:r>
      <w:r w:rsidRPr="008E70E7">
        <w:rPr>
          <w:rFonts w:eastAsia="新宋体"/>
          <w:color w:val="000000"/>
          <w:szCs w:val="24"/>
          <w:lang w:eastAsia="zh-CN" w:bidi="ar-SA"/>
        </w:rPr>
        <w:t>[]heap; }</w:t>
      </w:r>
    </w:p>
    <w:p w14:paraId="078A547C" w14:textId="77777777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</w:p>
    <w:p w14:paraId="60D7D1F4" w14:textId="2EDA9C0D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bool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insert(</w:t>
      </w:r>
      <w:r w:rsidRPr="008E70E7">
        <w:rPr>
          <w:rFonts w:eastAsia="新宋体"/>
          <w:color w:val="0000FF"/>
          <w:szCs w:val="24"/>
          <w:lang w:eastAsia="zh-CN" w:bidi="ar-SA"/>
        </w:rPr>
        <w:t>const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2B91AF"/>
          <w:szCs w:val="24"/>
          <w:lang w:eastAsia="zh-CN" w:bidi="ar-SA"/>
        </w:rPr>
        <w:t>Node</w:t>
      </w:r>
      <w:r w:rsidRPr="008E70E7">
        <w:rPr>
          <w:rFonts w:eastAsia="新宋体"/>
          <w:color w:val="000000"/>
          <w:szCs w:val="24"/>
          <w:lang w:eastAsia="zh-CN" w:bidi="ar-SA"/>
        </w:rPr>
        <w:t>&lt;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&gt;&amp; </w:t>
      </w:r>
      <w:r w:rsidRPr="008E70E7">
        <w:rPr>
          <w:rFonts w:eastAsia="新宋体"/>
          <w:color w:val="808080"/>
          <w:szCs w:val="24"/>
          <w:lang w:eastAsia="zh-CN" w:bidi="ar-SA"/>
        </w:rPr>
        <w:t>x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插入元素</w:t>
      </w:r>
    </w:p>
    <w:p w14:paraId="529E68F9" w14:textId="13A15EDD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bool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extract(</w:t>
      </w:r>
      <w:r w:rsidRPr="008E70E7">
        <w:rPr>
          <w:rFonts w:eastAsia="新宋体"/>
          <w:color w:val="2B91AF"/>
          <w:szCs w:val="24"/>
          <w:lang w:eastAsia="zh-CN" w:bidi="ar-SA"/>
        </w:rPr>
        <w:t>Node</w:t>
      </w:r>
      <w:r w:rsidRPr="008E70E7">
        <w:rPr>
          <w:rFonts w:eastAsia="新宋体"/>
          <w:color w:val="000000"/>
          <w:szCs w:val="24"/>
          <w:lang w:eastAsia="zh-CN" w:bidi="ar-SA"/>
        </w:rPr>
        <w:t>&lt;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&gt;&amp; </w:t>
      </w:r>
      <w:r w:rsidRPr="008E70E7">
        <w:rPr>
          <w:rFonts w:eastAsia="新宋体"/>
          <w:color w:val="808080"/>
          <w:szCs w:val="24"/>
          <w:lang w:eastAsia="zh-CN" w:bidi="ar-SA"/>
        </w:rPr>
        <w:t>item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提取元素</w:t>
      </w:r>
    </w:p>
    <w:p w14:paraId="222E0D33" w14:textId="77777777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</w:p>
    <w:p w14:paraId="5BBD10DA" w14:textId="30C10A58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bookmarkStart w:id="11" w:name="_Hlk27595573"/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调整堆中元素的位置</w:t>
      </w:r>
    </w:p>
    <w:bookmarkEnd w:id="11"/>
    <w:p w14:paraId="7F3C654A" w14:textId="78B6A570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void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siftDown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start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end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4B06CFE1" w14:textId="11F5A0DE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void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siftUp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start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5F61B84A" w14:textId="77777777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2E7C8A6" w14:textId="17291CC6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length() { </w:t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currentSize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 }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返回目前堆的长度</w:t>
      </w:r>
    </w:p>
    <w:p w14:paraId="6B8A3F7E" w14:textId="30D5C339" w:rsidR="006B0072" w:rsidRPr="008E70E7" w:rsidRDefault="00FC18D8" w:rsidP="00FC18D8">
      <w:pPr>
        <w:rPr>
          <w:rFonts w:eastAsia="新宋体"/>
          <w:color w:val="008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bool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isEmpty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() { </w:t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currentSize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 == 0; }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判断是否为空</w:t>
      </w:r>
    </w:p>
    <w:p w14:paraId="54DD9804" w14:textId="77777777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FF"/>
          <w:szCs w:val="24"/>
          <w:lang w:eastAsia="zh-CN" w:bidi="ar-SA"/>
        </w:rPr>
        <w:t>private</w:t>
      </w:r>
      <w:r w:rsidRPr="008E70E7">
        <w:rPr>
          <w:rFonts w:eastAsia="新宋体"/>
          <w:color w:val="000000"/>
          <w:szCs w:val="24"/>
          <w:lang w:eastAsia="zh-CN" w:bidi="ar-SA"/>
        </w:rPr>
        <w:t>:</w:t>
      </w:r>
    </w:p>
    <w:p w14:paraId="541DA1C6" w14:textId="13DD6C53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2B91AF"/>
          <w:szCs w:val="24"/>
          <w:lang w:eastAsia="zh-CN" w:bidi="ar-SA"/>
        </w:rPr>
        <w:t>Node</w:t>
      </w:r>
      <w:r w:rsidRPr="008E70E7">
        <w:rPr>
          <w:rFonts w:eastAsia="新宋体"/>
          <w:color w:val="000000"/>
          <w:szCs w:val="24"/>
          <w:lang w:eastAsia="zh-CN" w:bidi="ar-SA"/>
        </w:rPr>
        <w:t>&lt;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>&gt; *heap;</w:t>
      </w:r>
    </w:p>
    <w:p w14:paraId="0FD41E58" w14:textId="30915EF4" w:rsidR="00FC18D8" w:rsidRPr="008E70E7" w:rsidRDefault="00FC18D8" w:rsidP="00FC18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currentSize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堆的目前大小</w:t>
      </w:r>
    </w:p>
    <w:p w14:paraId="13AF20CD" w14:textId="52B1B15E" w:rsidR="00FC18D8" w:rsidRPr="008E70E7" w:rsidRDefault="00FC18D8" w:rsidP="00FC18D8">
      <w:pPr>
        <w:rPr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bookmarkStart w:id="12" w:name="_GoBack"/>
      <w:bookmarkEnd w:id="12"/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maxSize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堆的容量</w:t>
      </w:r>
    </w:p>
    <w:p w14:paraId="1BBE0FEC" w14:textId="77777777" w:rsidR="00FC18D8" w:rsidRPr="008E70E7" w:rsidRDefault="00FC18D8" w:rsidP="006B0072">
      <w:pPr>
        <w:ind w:firstLine="482"/>
        <w:rPr>
          <w:b/>
          <w:color w:val="000000"/>
          <w:szCs w:val="24"/>
          <w:lang w:eastAsia="zh-CN" w:bidi="ar-SA"/>
        </w:rPr>
      </w:pPr>
    </w:p>
    <w:p w14:paraId="6B015EE5" w14:textId="77777777" w:rsidR="00FC18D8" w:rsidRPr="008E70E7" w:rsidRDefault="00FC18D8" w:rsidP="006B0072">
      <w:pPr>
        <w:ind w:firstLine="482"/>
        <w:rPr>
          <w:b/>
          <w:color w:val="000000"/>
          <w:szCs w:val="24"/>
          <w:lang w:eastAsia="zh-CN" w:bidi="ar-SA"/>
        </w:rPr>
      </w:pPr>
    </w:p>
    <w:p w14:paraId="31B2AE20" w14:textId="58F6DB93" w:rsidR="0049125E" w:rsidRPr="008E70E7" w:rsidRDefault="00FC18D8" w:rsidP="006B0072">
      <w:pPr>
        <w:ind w:firstLine="482"/>
        <w:rPr>
          <w:b/>
          <w:color w:val="000000"/>
          <w:szCs w:val="24"/>
          <w:lang w:eastAsia="zh-CN" w:bidi="ar-SA"/>
        </w:rPr>
      </w:pPr>
      <w:r w:rsidRPr="008E70E7">
        <w:rPr>
          <w:b/>
          <w:color w:val="000000"/>
          <w:szCs w:val="24"/>
          <w:lang w:eastAsia="zh-CN" w:bidi="ar-SA"/>
        </w:rPr>
        <w:lastRenderedPageBreak/>
        <w:t>图</w:t>
      </w:r>
      <w:r w:rsidR="0049125E" w:rsidRPr="008E70E7">
        <w:rPr>
          <w:b/>
          <w:color w:val="000000"/>
          <w:szCs w:val="24"/>
          <w:lang w:eastAsia="zh-CN" w:bidi="ar-SA"/>
        </w:rPr>
        <w:t>类（</w:t>
      </w:r>
      <w:r w:rsidRPr="008E70E7">
        <w:rPr>
          <w:b/>
          <w:color w:val="000000"/>
          <w:szCs w:val="24"/>
          <w:lang w:eastAsia="zh-CN" w:bidi="ar-SA"/>
        </w:rPr>
        <w:t>Graph</w:t>
      </w:r>
      <w:r w:rsidR="0049125E" w:rsidRPr="008E70E7">
        <w:rPr>
          <w:b/>
          <w:color w:val="000000"/>
          <w:szCs w:val="24"/>
          <w:lang w:eastAsia="zh-CN" w:bidi="ar-SA"/>
        </w:rPr>
        <w:t>）</w:t>
      </w:r>
    </w:p>
    <w:p w14:paraId="513E84CC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FF"/>
          <w:szCs w:val="24"/>
          <w:lang w:eastAsia="zh-CN" w:bidi="ar-SA"/>
        </w:rPr>
        <w:t>public</w:t>
      </w:r>
      <w:r w:rsidRPr="008E70E7">
        <w:rPr>
          <w:rFonts w:eastAsia="新宋体"/>
          <w:color w:val="000000"/>
          <w:szCs w:val="24"/>
          <w:lang w:eastAsia="zh-CN" w:bidi="ar-SA"/>
        </w:rPr>
        <w:t>:</w:t>
      </w:r>
    </w:p>
    <w:p w14:paraId="66795DB3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  <w:t>Graph();</w:t>
      </w:r>
    </w:p>
    <w:p w14:paraId="590C82D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  <w:t xml:space="preserve">~Graph() = </w:t>
      </w:r>
      <w:r w:rsidRPr="008E70E7">
        <w:rPr>
          <w:rFonts w:eastAsia="新宋体"/>
          <w:color w:val="0000FF"/>
          <w:szCs w:val="24"/>
          <w:lang w:eastAsia="zh-CN" w:bidi="ar-SA"/>
        </w:rPr>
        <w:t>default</w:t>
      </w:r>
      <w:r w:rsidRPr="008E70E7">
        <w:rPr>
          <w:rFonts w:eastAsia="新宋体"/>
          <w:color w:val="000000"/>
          <w:szCs w:val="24"/>
          <w:lang w:eastAsia="zh-CN" w:bidi="ar-SA"/>
        </w:rPr>
        <w:t>;</w:t>
      </w:r>
    </w:p>
    <w:p w14:paraId="5003E0F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FD98D43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getNumVertices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() { </w:t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 }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取得点</w:t>
      </w:r>
    </w:p>
    <w:p w14:paraId="180D2C0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getNumEdges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() { </w:t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numEdges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 }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取得边</w:t>
      </w:r>
    </w:p>
    <w:p w14:paraId="4C5E65C7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5C735257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取值</w:t>
      </w:r>
    </w:p>
    <w:p w14:paraId="4F2AC5A5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getValue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80808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) {</w:t>
      </w:r>
    </w:p>
    <w:p w14:paraId="36ED3651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8E70E7">
        <w:rPr>
          <w:rFonts w:eastAsia="新宋体"/>
          <w:color w:val="80808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 &gt;= 0 &amp;&amp; </w:t>
      </w:r>
      <w:proofErr w:type="spellStart"/>
      <w:r w:rsidRPr="008E70E7">
        <w:rPr>
          <w:rFonts w:eastAsia="新宋体"/>
          <w:color w:val="80808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 &lt;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) ?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NodeTable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8E70E7">
        <w:rPr>
          <w:rFonts w:eastAsia="新宋体"/>
          <w:color w:val="80808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].data : </w:t>
      </w:r>
      <w:r w:rsidRPr="008E70E7">
        <w:rPr>
          <w:rFonts w:eastAsia="新宋体"/>
          <w:color w:val="A31515"/>
          <w:szCs w:val="24"/>
          <w:lang w:eastAsia="zh-CN" w:bidi="ar-SA"/>
        </w:rPr>
        <w:t>'0'</w:t>
      </w:r>
      <w:r w:rsidRPr="008E70E7">
        <w:rPr>
          <w:rFonts w:eastAsia="新宋体"/>
          <w:color w:val="000000"/>
          <w:szCs w:val="24"/>
          <w:lang w:eastAsia="zh-CN" w:bidi="ar-SA"/>
        </w:rPr>
        <w:t>;</w:t>
      </w:r>
    </w:p>
    <w:p w14:paraId="45498011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2FC2E05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取长度</w:t>
      </w:r>
    </w:p>
    <w:p w14:paraId="622482F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getWeight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v2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2DC0AA53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</w:p>
    <w:p w14:paraId="53530A4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插入点</w:t>
      </w:r>
    </w:p>
    <w:p w14:paraId="33BDC3EC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bool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insertVertice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const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8E70E7">
        <w:rPr>
          <w:rFonts w:eastAsia="新宋体"/>
          <w:color w:val="808080"/>
          <w:szCs w:val="24"/>
          <w:lang w:eastAsia="zh-CN" w:bidi="ar-SA"/>
        </w:rPr>
        <w:t>vertices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1211F9D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插入边</w:t>
      </w:r>
    </w:p>
    <w:p w14:paraId="56A9B2E5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bool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insertEdge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v2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cost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4740F19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180944F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取得第一个相邻单位</w:t>
      </w:r>
    </w:p>
    <w:p w14:paraId="5CC6507F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getFirstNeighbor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3F0B0203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取得下一个相邻单位</w:t>
      </w:r>
    </w:p>
    <w:p w14:paraId="2458F9D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getNextNeighbor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w</w:t>
      </w:r>
      <w:r w:rsidRPr="008E70E7">
        <w:rPr>
          <w:rFonts w:eastAsia="新宋体"/>
          <w:color w:val="000000"/>
          <w:szCs w:val="24"/>
          <w:lang w:eastAsia="zh-CN" w:bidi="ar-SA"/>
        </w:rPr>
        <w:t>);</w:t>
      </w:r>
    </w:p>
    <w:p w14:paraId="0474A0C5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取得点的位置</w:t>
      </w:r>
    </w:p>
    <w:p w14:paraId="094850E1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getVerticePos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(</w:t>
      </w:r>
      <w:r w:rsidRPr="008E70E7">
        <w:rPr>
          <w:rFonts w:eastAsia="新宋体"/>
          <w:color w:val="0000FF"/>
          <w:szCs w:val="24"/>
          <w:lang w:eastAsia="zh-CN" w:bidi="ar-SA"/>
        </w:rPr>
        <w:t>const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E70E7">
        <w:rPr>
          <w:rFonts w:eastAsia="新宋体"/>
          <w:color w:val="808080"/>
          <w:szCs w:val="24"/>
          <w:lang w:eastAsia="zh-CN" w:bidi="ar-SA"/>
        </w:rPr>
        <w:t>vertices</w:t>
      </w:r>
      <w:r w:rsidRPr="008E70E7">
        <w:rPr>
          <w:rFonts w:eastAsia="新宋体"/>
          <w:color w:val="000000"/>
          <w:szCs w:val="24"/>
          <w:lang w:eastAsia="zh-CN" w:bidi="ar-SA"/>
        </w:rPr>
        <w:t>) {</w:t>
      </w:r>
    </w:p>
    <w:p w14:paraId="36537AC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for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(</w:t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 = 0;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 &lt;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;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++) {</w:t>
      </w:r>
    </w:p>
    <w:p w14:paraId="3B997F6E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if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NodeTable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 xml:space="preserve">].data == </w:t>
      </w:r>
      <w:r w:rsidRPr="008E70E7">
        <w:rPr>
          <w:rFonts w:eastAsia="新宋体"/>
          <w:color w:val="808080"/>
          <w:szCs w:val="24"/>
          <w:lang w:eastAsia="zh-CN" w:bidi="ar-SA"/>
        </w:rPr>
        <w:t>vertices</w:t>
      </w:r>
      <w:r w:rsidRPr="008E70E7">
        <w:rPr>
          <w:rFonts w:eastAsia="新宋体"/>
          <w:color w:val="000000"/>
          <w:szCs w:val="24"/>
          <w:lang w:eastAsia="zh-CN" w:bidi="ar-SA"/>
        </w:rPr>
        <w:t>) {</w:t>
      </w:r>
    </w:p>
    <w:p w14:paraId="0ABA6AB8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</w:p>
    <w:p w14:paraId="2C9CBA76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3A9FB6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B1DD97B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return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-1;</w:t>
      </w:r>
    </w:p>
    <w:p w14:paraId="432D3FB1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9F13474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5762718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FF"/>
          <w:szCs w:val="24"/>
          <w:lang w:eastAsia="zh-CN" w:bidi="ar-SA"/>
        </w:rPr>
        <w:t>private</w:t>
      </w:r>
      <w:r w:rsidRPr="008E70E7">
        <w:rPr>
          <w:rFonts w:eastAsia="新宋体"/>
          <w:color w:val="000000"/>
          <w:szCs w:val="24"/>
          <w:lang w:eastAsia="zh-CN" w:bidi="ar-SA"/>
        </w:rPr>
        <w:t>:</w:t>
      </w:r>
    </w:p>
    <w:p w14:paraId="50C6C59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2B91AF"/>
          <w:szCs w:val="24"/>
          <w:lang w:eastAsia="zh-CN" w:bidi="ar-SA"/>
        </w:rPr>
        <w:t>Vertices</w:t>
      </w:r>
      <w:r w:rsidRPr="008E70E7">
        <w:rPr>
          <w:rFonts w:eastAsia="新宋体"/>
          <w:color w:val="000000"/>
          <w:szCs w:val="24"/>
          <w:lang w:eastAsia="zh-CN" w:bidi="ar-SA"/>
        </w:rPr>
        <w:t>&lt;</w:t>
      </w:r>
      <w:r w:rsidRPr="008E70E7">
        <w:rPr>
          <w:rFonts w:eastAsia="新宋体"/>
          <w:color w:val="2B91AF"/>
          <w:szCs w:val="24"/>
          <w:lang w:eastAsia="zh-CN" w:bidi="ar-SA"/>
        </w:rPr>
        <w:t>T1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E70E7">
        <w:rPr>
          <w:rFonts w:eastAsia="新宋体"/>
          <w:color w:val="2B91AF"/>
          <w:szCs w:val="24"/>
          <w:lang w:eastAsia="zh-CN" w:bidi="ar-SA"/>
        </w:rPr>
        <w:t>T2</w:t>
      </w:r>
      <w:r w:rsidRPr="008E70E7">
        <w:rPr>
          <w:rFonts w:eastAsia="新宋体"/>
          <w:color w:val="000000"/>
          <w:szCs w:val="24"/>
          <w:lang w:eastAsia="zh-CN" w:bidi="ar-SA"/>
        </w:rPr>
        <w:t>&gt; *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NodeTable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</w:p>
    <w:p w14:paraId="749643A2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点</w:t>
      </w:r>
      <w:r w:rsidRPr="008E70E7">
        <w:rPr>
          <w:rFonts w:eastAsia="新宋体"/>
          <w:color w:val="008000"/>
          <w:szCs w:val="24"/>
          <w:lang w:eastAsia="zh-CN" w:bidi="ar-SA"/>
        </w:rPr>
        <w:t xml:space="preserve"> </w:t>
      </w:r>
    </w:p>
    <w:p w14:paraId="43AD96A3" w14:textId="77777777" w:rsidR="00577AA3" w:rsidRPr="008E70E7" w:rsidRDefault="00577AA3" w:rsidP="00577A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E70E7">
        <w:rPr>
          <w:rFonts w:eastAsia="新宋体"/>
          <w:color w:val="000000"/>
          <w:szCs w:val="24"/>
          <w:lang w:eastAsia="zh-CN" w:bidi="ar-SA"/>
        </w:rPr>
        <w:tab/>
      </w: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maxVertices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最大点数</w:t>
      </w:r>
    </w:p>
    <w:p w14:paraId="2ECEC416" w14:textId="6356A3C2" w:rsidR="006B0072" w:rsidRPr="008E70E7" w:rsidRDefault="00577AA3" w:rsidP="006B520F">
      <w:pPr>
        <w:ind w:firstLineChars="0" w:firstLine="420"/>
        <w:rPr>
          <w:color w:val="000000"/>
          <w:szCs w:val="24"/>
          <w:lang w:eastAsia="zh-CN" w:bidi="ar-SA"/>
        </w:rPr>
      </w:pPr>
      <w:r w:rsidRPr="008E70E7">
        <w:rPr>
          <w:rFonts w:eastAsia="新宋体"/>
          <w:color w:val="0000FF"/>
          <w:szCs w:val="24"/>
          <w:lang w:eastAsia="zh-CN" w:bidi="ar-SA"/>
        </w:rPr>
        <w:t>int</w:t>
      </w:r>
      <w:r w:rsidRPr="008E70E7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E70E7">
        <w:rPr>
          <w:rFonts w:eastAsia="新宋体"/>
          <w:color w:val="000000"/>
          <w:szCs w:val="24"/>
          <w:lang w:eastAsia="zh-CN" w:bidi="ar-SA"/>
        </w:rPr>
        <w:t>numEdges</w:t>
      </w:r>
      <w:proofErr w:type="spellEnd"/>
      <w:r w:rsidRPr="008E70E7">
        <w:rPr>
          <w:rFonts w:eastAsia="新宋体"/>
          <w:color w:val="000000"/>
          <w:szCs w:val="24"/>
          <w:lang w:eastAsia="zh-CN" w:bidi="ar-SA"/>
        </w:rPr>
        <w:t>;</w:t>
      </w:r>
      <w:r w:rsidRPr="008E70E7">
        <w:rPr>
          <w:rFonts w:eastAsia="新宋体"/>
          <w:color w:val="008000"/>
          <w:szCs w:val="24"/>
          <w:lang w:eastAsia="zh-CN" w:bidi="ar-SA"/>
        </w:rPr>
        <w:t>//</w:t>
      </w:r>
      <w:r w:rsidRPr="008E70E7">
        <w:rPr>
          <w:rFonts w:eastAsia="新宋体"/>
          <w:color w:val="008000"/>
          <w:szCs w:val="24"/>
          <w:lang w:eastAsia="zh-CN" w:bidi="ar-SA"/>
        </w:rPr>
        <w:t>边</w:t>
      </w:r>
    </w:p>
    <w:p w14:paraId="5C6EF681" w14:textId="2A9DFF88" w:rsidR="00FC18D8" w:rsidRDefault="00FC18D8" w:rsidP="00577AA3">
      <w:pPr>
        <w:ind w:firstLineChars="0" w:firstLine="0"/>
        <w:rPr>
          <w:rFonts w:ascii="Consolas" w:hAnsi="Consolas" w:cs="Consolas"/>
          <w:color w:val="000000"/>
          <w:szCs w:val="24"/>
          <w:lang w:eastAsia="zh-CN" w:bidi="ar-SA"/>
        </w:rPr>
      </w:pPr>
    </w:p>
    <w:p w14:paraId="10BF78DA" w14:textId="377E4C8E" w:rsidR="00577AA3" w:rsidRPr="006B0072" w:rsidRDefault="00577AA3" w:rsidP="00577AA3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最小生成树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MinSpanTree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1640C95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FF"/>
          <w:szCs w:val="24"/>
          <w:lang w:eastAsia="zh-CN" w:bidi="ar-SA"/>
        </w:rPr>
        <w:t>public</w:t>
      </w:r>
      <w:r w:rsidRPr="006B520F">
        <w:rPr>
          <w:rFonts w:eastAsia="新宋体"/>
          <w:color w:val="000000"/>
          <w:szCs w:val="24"/>
          <w:lang w:eastAsia="zh-CN" w:bidi="ar-SA"/>
        </w:rPr>
        <w:t>:</w:t>
      </w:r>
    </w:p>
    <w:p w14:paraId="46437C7B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2B91AF"/>
          <w:szCs w:val="24"/>
          <w:lang w:eastAsia="zh-CN" w:bidi="ar-SA"/>
        </w:rPr>
        <w:t>Node</w:t>
      </w:r>
      <w:r w:rsidRPr="006B520F">
        <w:rPr>
          <w:rFonts w:eastAsia="新宋体"/>
          <w:color w:val="000000"/>
          <w:szCs w:val="24"/>
          <w:lang w:eastAsia="zh-CN" w:bidi="ar-SA"/>
        </w:rPr>
        <w:t>&lt;</w:t>
      </w:r>
      <w:r w:rsidRPr="006B520F">
        <w:rPr>
          <w:rFonts w:eastAsia="新宋体"/>
          <w:color w:val="2B91AF"/>
          <w:szCs w:val="24"/>
          <w:lang w:eastAsia="zh-CN" w:bidi="ar-SA"/>
        </w:rPr>
        <w:t>T1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6B520F">
        <w:rPr>
          <w:rFonts w:eastAsia="新宋体"/>
          <w:color w:val="2B91AF"/>
          <w:szCs w:val="24"/>
          <w:lang w:eastAsia="zh-CN" w:bidi="ar-SA"/>
        </w:rPr>
        <w:t>T2</w:t>
      </w:r>
      <w:r w:rsidRPr="006B520F">
        <w:rPr>
          <w:rFonts w:eastAsia="新宋体"/>
          <w:color w:val="000000"/>
          <w:szCs w:val="24"/>
          <w:lang w:eastAsia="zh-CN" w:bidi="ar-SA"/>
        </w:rPr>
        <w:t>&gt;* value;</w:t>
      </w:r>
      <w:r w:rsidRPr="006B520F">
        <w:rPr>
          <w:rFonts w:eastAsia="新宋体"/>
          <w:color w:val="008000"/>
          <w:szCs w:val="24"/>
          <w:lang w:eastAsia="zh-CN" w:bidi="ar-SA"/>
        </w:rPr>
        <w:t>//</w:t>
      </w:r>
      <w:r w:rsidRPr="006B520F">
        <w:rPr>
          <w:rFonts w:eastAsia="新宋体"/>
          <w:color w:val="008000"/>
          <w:szCs w:val="24"/>
          <w:lang w:eastAsia="zh-CN" w:bidi="ar-SA"/>
        </w:rPr>
        <w:t>容器</w:t>
      </w:r>
    </w:p>
    <w:p w14:paraId="260B580C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1C3D8447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MinSpanTree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(</w:t>
      </w:r>
      <w:r w:rsidRPr="006B520F">
        <w:rPr>
          <w:rFonts w:eastAsia="新宋体"/>
          <w:color w:val="0000FF"/>
          <w:szCs w:val="24"/>
          <w:lang w:eastAsia="zh-CN" w:bidi="ar-SA"/>
        </w:rPr>
        <w:t>int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520F">
        <w:rPr>
          <w:rFonts w:eastAsia="新宋体"/>
          <w:color w:val="808080"/>
          <w:szCs w:val="24"/>
          <w:lang w:eastAsia="zh-CN" w:bidi="ar-SA"/>
        </w:rPr>
        <w:t>sz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 xml:space="preserve"> = </w:t>
      </w:r>
      <w:proofErr w:type="spellStart"/>
      <w:r w:rsidRPr="006B520F">
        <w:rPr>
          <w:rFonts w:eastAsia="新宋体"/>
          <w:color w:val="6F008A"/>
          <w:szCs w:val="24"/>
          <w:lang w:eastAsia="zh-CN" w:bidi="ar-SA"/>
        </w:rPr>
        <w:t>DefaultValue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 xml:space="preserve"> - 1) : </w:t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maxSize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6B520F">
        <w:rPr>
          <w:rFonts w:eastAsia="新宋体"/>
          <w:color w:val="808080"/>
          <w:szCs w:val="24"/>
          <w:lang w:eastAsia="zh-CN" w:bidi="ar-SA"/>
        </w:rPr>
        <w:t>sz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), n(0) {</w:t>
      </w:r>
    </w:p>
    <w:p w14:paraId="7F0848F1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  <w:t xml:space="preserve">value = </w:t>
      </w:r>
      <w:r w:rsidRPr="006B520F">
        <w:rPr>
          <w:rFonts w:eastAsia="新宋体"/>
          <w:color w:val="0000FF"/>
          <w:szCs w:val="24"/>
          <w:lang w:eastAsia="zh-CN" w:bidi="ar-SA"/>
        </w:rPr>
        <w:t>new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2B91AF"/>
          <w:szCs w:val="24"/>
          <w:lang w:eastAsia="zh-CN" w:bidi="ar-SA"/>
        </w:rPr>
        <w:t>Node</w:t>
      </w:r>
      <w:r w:rsidRPr="006B520F">
        <w:rPr>
          <w:rFonts w:eastAsia="新宋体"/>
          <w:color w:val="000000"/>
          <w:szCs w:val="24"/>
          <w:lang w:eastAsia="zh-CN" w:bidi="ar-SA"/>
        </w:rPr>
        <w:t>&lt;</w:t>
      </w:r>
      <w:r w:rsidRPr="006B520F">
        <w:rPr>
          <w:rFonts w:eastAsia="新宋体"/>
          <w:color w:val="2B91AF"/>
          <w:szCs w:val="24"/>
          <w:lang w:eastAsia="zh-CN" w:bidi="ar-SA"/>
        </w:rPr>
        <w:t>T1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6B520F">
        <w:rPr>
          <w:rFonts w:eastAsia="新宋体"/>
          <w:color w:val="2B91AF"/>
          <w:szCs w:val="24"/>
          <w:lang w:eastAsia="zh-CN" w:bidi="ar-SA"/>
        </w:rPr>
        <w:t>T2</w:t>
      </w:r>
      <w:r w:rsidRPr="006B520F">
        <w:rPr>
          <w:rFonts w:eastAsia="新宋体"/>
          <w:color w:val="000000"/>
          <w:szCs w:val="24"/>
          <w:lang w:eastAsia="zh-CN" w:bidi="ar-SA"/>
        </w:rPr>
        <w:t>&gt;[</w:t>
      </w:r>
      <w:proofErr w:type="spellStart"/>
      <w:r w:rsidRPr="006B520F">
        <w:rPr>
          <w:rFonts w:eastAsia="新宋体"/>
          <w:color w:val="808080"/>
          <w:szCs w:val="24"/>
          <w:lang w:eastAsia="zh-CN" w:bidi="ar-SA"/>
        </w:rPr>
        <w:t>sz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];</w:t>
      </w:r>
    </w:p>
    <w:p w14:paraId="7BE34BBE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9DDC483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BC8C59C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8000"/>
          <w:szCs w:val="24"/>
          <w:lang w:eastAsia="zh-CN" w:bidi="ar-SA"/>
        </w:rPr>
        <w:t>//</w:t>
      </w:r>
      <w:r w:rsidRPr="006B520F">
        <w:rPr>
          <w:rFonts w:eastAsia="新宋体"/>
          <w:color w:val="008000"/>
          <w:szCs w:val="24"/>
          <w:lang w:eastAsia="zh-CN" w:bidi="ar-SA"/>
        </w:rPr>
        <w:t>插入数据</w:t>
      </w:r>
    </w:p>
    <w:p w14:paraId="5051BA5A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bool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InsertNode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(</w:t>
      </w:r>
      <w:r w:rsidRPr="006B520F">
        <w:rPr>
          <w:rFonts w:eastAsia="新宋体"/>
          <w:color w:val="2B91AF"/>
          <w:szCs w:val="24"/>
          <w:lang w:eastAsia="zh-CN" w:bidi="ar-SA"/>
        </w:rPr>
        <w:t>Node</w:t>
      </w:r>
      <w:r w:rsidRPr="006B520F">
        <w:rPr>
          <w:rFonts w:eastAsia="新宋体"/>
          <w:color w:val="000000"/>
          <w:szCs w:val="24"/>
          <w:lang w:eastAsia="zh-CN" w:bidi="ar-SA"/>
        </w:rPr>
        <w:t>&lt;</w:t>
      </w:r>
      <w:r w:rsidRPr="006B520F">
        <w:rPr>
          <w:rFonts w:eastAsia="新宋体"/>
          <w:color w:val="2B91AF"/>
          <w:szCs w:val="24"/>
          <w:lang w:eastAsia="zh-CN" w:bidi="ar-SA"/>
        </w:rPr>
        <w:t>T1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6B520F">
        <w:rPr>
          <w:rFonts w:eastAsia="新宋体"/>
          <w:color w:val="2B91AF"/>
          <w:szCs w:val="24"/>
          <w:lang w:eastAsia="zh-CN" w:bidi="ar-SA"/>
        </w:rPr>
        <w:t>T2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&gt;&amp; </w:t>
      </w:r>
      <w:r w:rsidRPr="006B520F">
        <w:rPr>
          <w:rFonts w:eastAsia="新宋体"/>
          <w:color w:val="808080"/>
          <w:szCs w:val="24"/>
          <w:lang w:eastAsia="zh-CN" w:bidi="ar-SA"/>
        </w:rPr>
        <w:t>node</w:t>
      </w:r>
      <w:r w:rsidRPr="006B520F">
        <w:rPr>
          <w:rFonts w:eastAsia="新宋体"/>
          <w:color w:val="000000"/>
          <w:szCs w:val="24"/>
          <w:lang w:eastAsia="zh-CN" w:bidi="ar-SA"/>
        </w:rPr>
        <w:t>) {</w:t>
      </w:r>
    </w:p>
    <w:p w14:paraId="6A66EFE0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if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(n == </w:t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maxSize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) {</w:t>
      </w:r>
    </w:p>
    <w:p w14:paraId="0A0D54C5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008080"/>
          <w:szCs w:val="24"/>
          <w:lang w:eastAsia="zh-CN" w:bidi="ar-SA"/>
        </w:rPr>
        <w:t>&lt;&lt;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A31515"/>
          <w:szCs w:val="24"/>
          <w:lang w:eastAsia="zh-CN" w:bidi="ar-SA"/>
        </w:rPr>
        <w:t>"</w:t>
      </w:r>
      <w:r w:rsidRPr="006B520F">
        <w:rPr>
          <w:rFonts w:eastAsia="新宋体"/>
          <w:color w:val="A31515"/>
          <w:szCs w:val="24"/>
          <w:lang w:eastAsia="zh-CN" w:bidi="ar-SA"/>
        </w:rPr>
        <w:t>达到可容纳的最大值</w:t>
      </w:r>
      <w:r w:rsidRPr="006B520F">
        <w:rPr>
          <w:rFonts w:eastAsia="新宋体"/>
          <w:color w:val="A31515"/>
          <w:szCs w:val="24"/>
          <w:lang w:eastAsia="zh-CN" w:bidi="ar-SA"/>
        </w:rPr>
        <w:t>"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008080"/>
          <w:szCs w:val="24"/>
          <w:lang w:eastAsia="zh-CN" w:bidi="ar-SA"/>
        </w:rPr>
        <w:t>&lt;&lt;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;</w:t>
      </w:r>
    </w:p>
    <w:p w14:paraId="3C79CEBA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return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0000FF"/>
          <w:szCs w:val="24"/>
          <w:lang w:eastAsia="zh-CN" w:bidi="ar-SA"/>
        </w:rPr>
        <w:t>false</w:t>
      </w:r>
      <w:r w:rsidRPr="006B520F">
        <w:rPr>
          <w:rFonts w:eastAsia="新宋体"/>
          <w:color w:val="000000"/>
          <w:szCs w:val="24"/>
          <w:lang w:eastAsia="zh-CN" w:bidi="ar-SA"/>
        </w:rPr>
        <w:t>;</w:t>
      </w:r>
    </w:p>
    <w:p w14:paraId="27FC8226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D19B7B6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else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7EA974AA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  <w:t xml:space="preserve">value[n] = </w:t>
      </w:r>
      <w:r w:rsidRPr="006B520F">
        <w:rPr>
          <w:rFonts w:eastAsia="新宋体"/>
          <w:color w:val="808080"/>
          <w:szCs w:val="24"/>
          <w:lang w:eastAsia="zh-CN" w:bidi="ar-SA"/>
        </w:rPr>
        <w:t>node</w:t>
      </w:r>
      <w:r w:rsidRPr="006B520F">
        <w:rPr>
          <w:rFonts w:eastAsia="新宋体"/>
          <w:color w:val="000000"/>
          <w:szCs w:val="24"/>
          <w:lang w:eastAsia="zh-CN" w:bidi="ar-SA"/>
        </w:rPr>
        <w:t>;</w:t>
      </w:r>
    </w:p>
    <w:p w14:paraId="45ED9CC3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  <w:t>n++;</w:t>
      </w:r>
    </w:p>
    <w:p w14:paraId="47A3BA2F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return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520F">
        <w:rPr>
          <w:rFonts w:eastAsia="新宋体"/>
          <w:color w:val="0000FF"/>
          <w:szCs w:val="24"/>
          <w:lang w:eastAsia="zh-CN" w:bidi="ar-SA"/>
        </w:rPr>
        <w:t>true</w:t>
      </w:r>
      <w:r w:rsidRPr="006B520F">
        <w:rPr>
          <w:rFonts w:eastAsia="新宋体"/>
          <w:color w:val="000000"/>
          <w:szCs w:val="24"/>
          <w:lang w:eastAsia="zh-CN" w:bidi="ar-SA"/>
        </w:rPr>
        <w:t>;</w:t>
      </w:r>
    </w:p>
    <w:p w14:paraId="6F2A72A4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A7CE80D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4DF18E9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FF"/>
          <w:szCs w:val="24"/>
          <w:lang w:eastAsia="zh-CN" w:bidi="ar-SA"/>
        </w:rPr>
        <w:t>private</w:t>
      </w:r>
      <w:r w:rsidRPr="006B520F">
        <w:rPr>
          <w:rFonts w:eastAsia="新宋体"/>
          <w:color w:val="000000"/>
          <w:szCs w:val="24"/>
          <w:lang w:eastAsia="zh-CN" w:bidi="ar-SA"/>
        </w:rPr>
        <w:t>:</w:t>
      </w:r>
    </w:p>
    <w:p w14:paraId="6DCB627B" w14:textId="77777777" w:rsidR="006B520F" w:rsidRPr="006B520F" w:rsidRDefault="006B520F" w:rsidP="006B520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8000"/>
          <w:szCs w:val="24"/>
          <w:lang w:eastAsia="zh-CN" w:bidi="ar-SA"/>
        </w:rPr>
        <w:t>//</w:t>
      </w:r>
      <w:proofErr w:type="gramStart"/>
      <w:r w:rsidRPr="006B520F">
        <w:rPr>
          <w:rFonts w:eastAsia="新宋体"/>
          <w:color w:val="008000"/>
          <w:szCs w:val="24"/>
          <w:lang w:eastAsia="zh-CN" w:bidi="ar-SA"/>
        </w:rPr>
        <w:t>最</w:t>
      </w:r>
      <w:proofErr w:type="gramEnd"/>
      <w:r w:rsidRPr="006B520F">
        <w:rPr>
          <w:rFonts w:eastAsia="新宋体"/>
          <w:color w:val="008000"/>
          <w:szCs w:val="24"/>
          <w:lang w:eastAsia="zh-CN" w:bidi="ar-SA"/>
        </w:rPr>
        <w:t>小生成树的最大容量</w:t>
      </w:r>
    </w:p>
    <w:p w14:paraId="0A60D435" w14:textId="2E8DFF99" w:rsidR="00577AA3" w:rsidRPr="006B520F" w:rsidRDefault="006B520F" w:rsidP="006B520F">
      <w:pPr>
        <w:ind w:firstLineChars="0" w:firstLine="0"/>
        <w:rPr>
          <w:color w:val="000000"/>
          <w:szCs w:val="24"/>
          <w:lang w:eastAsia="zh-CN" w:bidi="ar-SA"/>
        </w:rPr>
      </w:pPr>
      <w:r w:rsidRPr="006B520F">
        <w:rPr>
          <w:rFonts w:eastAsia="新宋体"/>
          <w:color w:val="000000"/>
          <w:szCs w:val="24"/>
          <w:lang w:eastAsia="zh-CN" w:bidi="ar-SA"/>
        </w:rPr>
        <w:tab/>
      </w:r>
      <w:r w:rsidRPr="006B520F">
        <w:rPr>
          <w:rFonts w:eastAsia="新宋体"/>
          <w:color w:val="0000FF"/>
          <w:szCs w:val="24"/>
          <w:lang w:eastAsia="zh-CN" w:bidi="ar-SA"/>
        </w:rPr>
        <w:t>int</w:t>
      </w:r>
      <w:r w:rsidRPr="006B520F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520F">
        <w:rPr>
          <w:rFonts w:eastAsia="新宋体"/>
          <w:color w:val="000000"/>
          <w:szCs w:val="24"/>
          <w:lang w:eastAsia="zh-CN" w:bidi="ar-SA"/>
        </w:rPr>
        <w:t>maxSize</w:t>
      </w:r>
      <w:proofErr w:type="spellEnd"/>
      <w:r w:rsidRPr="006B520F">
        <w:rPr>
          <w:rFonts w:eastAsia="新宋体"/>
          <w:color w:val="000000"/>
          <w:szCs w:val="24"/>
          <w:lang w:eastAsia="zh-CN" w:bidi="ar-SA"/>
        </w:rPr>
        <w:t>, n;</w:t>
      </w:r>
    </w:p>
    <w:p w14:paraId="1F4BA818" w14:textId="73C7C9CE" w:rsidR="00FC18D8" w:rsidRPr="00FC18D8" w:rsidRDefault="00FC18D8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27EC344C" w14:textId="77777777" w:rsidR="0075165E" w:rsidRDefault="0075165E" w:rsidP="008F78B2">
      <w:pPr>
        <w:pStyle w:val="2"/>
        <w:spacing w:before="120"/>
      </w:pPr>
      <w:bookmarkStart w:id="13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3"/>
    </w:p>
    <w:p w14:paraId="2B9F0833" w14:textId="2CC608C7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proofErr w:type="spellStart"/>
      <w:r w:rsidR="008E70E7"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Screen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函数实现对屏幕的初始化，完成根据用户所输入的操作码执行</w:t>
      </w:r>
      <w:r w:rsidR="008E70E7">
        <w:rPr>
          <w:rFonts w:hint="eastAsia"/>
          <w:lang w:eastAsia="zh-CN"/>
        </w:rPr>
        <w:t>所设计的</w:t>
      </w:r>
      <w:r>
        <w:rPr>
          <w:rFonts w:hint="eastAsia"/>
          <w:lang w:eastAsia="zh-CN"/>
        </w:rPr>
        <w:t>对应的函数。</w:t>
      </w:r>
    </w:p>
    <w:p w14:paraId="20D2614C" w14:textId="77777777" w:rsidR="008E70E7" w:rsidRDefault="008E70E7" w:rsidP="0075165E">
      <w:pPr>
        <w:pStyle w:val="1"/>
        <w:spacing w:after="240"/>
        <w:rPr>
          <w:lang w:eastAsia="zh-CN"/>
        </w:rPr>
      </w:pPr>
      <w:bookmarkStart w:id="14" w:name="_Toc495668161"/>
    </w:p>
    <w:p w14:paraId="7BFD020C" w14:textId="77777777" w:rsidR="008E70E7" w:rsidRDefault="008E70E7" w:rsidP="0075165E">
      <w:pPr>
        <w:pStyle w:val="1"/>
        <w:spacing w:after="240"/>
        <w:rPr>
          <w:lang w:eastAsia="zh-CN"/>
        </w:rPr>
      </w:pPr>
    </w:p>
    <w:p w14:paraId="0F0A5609" w14:textId="41EB53DC"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4"/>
    </w:p>
    <w:p w14:paraId="1A935204" w14:textId="75F22ACF" w:rsidR="0075165E" w:rsidRDefault="0075165E" w:rsidP="008F78B2">
      <w:pPr>
        <w:pStyle w:val="2"/>
        <w:spacing w:before="120"/>
      </w:pPr>
      <w:bookmarkStart w:id="15" w:name="_Toc495668162"/>
      <w:r>
        <w:rPr>
          <w:rFonts w:hint="eastAsia"/>
        </w:rPr>
        <w:t xml:space="preserve">3.1 </w:t>
      </w:r>
      <w:r w:rsidR="008E70E7">
        <w:rPr>
          <w:rFonts w:hint="eastAsia"/>
        </w:rPr>
        <w:t>创建电网顶点</w:t>
      </w:r>
      <w:r>
        <w:rPr>
          <w:rFonts w:hint="eastAsia"/>
        </w:rPr>
        <w:t>功能的实现</w:t>
      </w:r>
      <w:bookmarkEnd w:id="15"/>
    </w:p>
    <w:p w14:paraId="20BE2684" w14:textId="15B3278C" w:rsidR="00AD5E2E" w:rsidRPr="008F78B2" w:rsidRDefault="00AD5E2E" w:rsidP="00A8652E">
      <w:pPr>
        <w:pStyle w:val="3"/>
        <w:spacing w:before="120"/>
      </w:pPr>
      <w:bookmarkStart w:id="16" w:name="_Toc495668163"/>
      <w:r w:rsidRPr="008F78B2">
        <w:rPr>
          <w:rFonts w:hint="eastAsia"/>
        </w:rPr>
        <w:t xml:space="preserve">3.1.1 </w:t>
      </w:r>
      <w:r w:rsidR="008E70E7">
        <w:rPr>
          <w:rFonts w:hint="eastAsia"/>
        </w:rPr>
        <w:t>创建电网顶点</w:t>
      </w:r>
      <w:r w:rsidRPr="008F78B2">
        <w:rPr>
          <w:rFonts w:hint="eastAsia"/>
        </w:rPr>
        <w:t>功能流程图</w:t>
      </w:r>
      <w:bookmarkEnd w:id="16"/>
    </w:p>
    <w:p w14:paraId="39D85F3C" w14:textId="7388361E" w:rsidR="00A8652E" w:rsidRDefault="001A33BA" w:rsidP="001A33BA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B9106C6" wp14:editId="27B234BE">
            <wp:extent cx="2255715" cy="38941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03564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4D00" w14:textId="77777777" w:rsidR="00A8652E" w:rsidRDefault="00A8652E" w:rsidP="00954B54">
      <w:pPr>
        <w:rPr>
          <w:lang w:eastAsia="zh-CN"/>
        </w:rPr>
      </w:pPr>
    </w:p>
    <w:p w14:paraId="37F8C86D" w14:textId="77777777" w:rsidR="00A8652E" w:rsidRDefault="00A8652E" w:rsidP="00954B54">
      <w:pPr>
        <w:rPr>
          <w:lang w:eastAsia="zh-CN"/>
        </w:rPr>
      </w:pPr>
    </w:p>
    <w:p w14:paraId="5E2DC5C1" w14:textId="77777777" w:rsidR="00A8652E" w:rsidRDefault="00A8652E" w:rsidP="00954B54">
      <w:pPr>
        <w:rPr>
          <w:lang w:eastAsia="zh-CN"/>
        </w:rPr>
      </w:pPr>
    </w:p>
    <w:p w14:paraId="1D0853E2" w14:textId="77777777" w:rsidR="00A8652E" w:rsidRDefault="00A8652E" w:rsidP="00954B54">
      <w:pPr>
        <w:rPr>
          <w:lang w:eastAsia="zh-CN"/>
        </w:rPr>
      </w:pPr>
    </w:p>
    <w:p w14:paraId="048A8222" w14:textId="77777777" w:rsidR="008E70E7" w:rsidRPr="00954B54" w:rsidRDefault="008E70E7" w:rsidP="001A33BA">
      <w:pPr>
        <w:ind w:firstLineChars="0" w:firstLine="0"/>
        <w:rPr>
          <w:lang w:eastAsia="zh-CN"/>
        </w:rPr>
      </w:pPr>
    </w:p>
    <w:p w14:paraId="3D47505A" w14:textId="60D67C46" w:rsidR="00AD5E2E" w:rsidRDefault="00AD5E2E" w:rsidP="00A8652E">
      <w:pPr>
        <w:pStyle w:val="3"/>
        <w:spacing w:before="120"/>
      </w:pPr>
      <w:bookmarkStart w:id="17" w:name="_Toc495668164"/>
      <w:r>
        <w:rPr>
          <w:rFonts w:hint="eastAsia"/>
        </w:rPr>
        <w:lastRenderedPageBreak/>
        <w:t xml:space="preserve">3.1.2 </w:t>
      </w:r>
      <w:r w:rsidR="00BE0118">
        <w:rPr>
          <w:rFonts w:hint="eastAsia"/>
        </w:rPr>
        <w:t>创建电网顶点</w:t>
      </w:r>
      <w:r>
        <w:rPr>
          <w:rFonts w:hint="eastAsia"/>
        </w:rPr>
        <w:t>功能核心代码</w:t>
      </w:r>
      <w:bookmarkEnd w:id="17"/>
    </w:p>
    <w:p w14:paraId="23D6B7BA" w14:textId="2F8F454B" w:rsidR="00BE0118" w:rsidRPr="00BE0118" w:rsidRDefault="00AD5E2E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 w:rsidR="00BE0118" w:rsidRPr="00BE011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="00BE0118"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="00BE0118" w:rsidRPr="00BE0118">
        <w:rPr>
          <w:rFonts w:eastAsia="新宋体"/>
          <w:color w:val="008080"/>
          <w:szCs w:val="24"/>
          <w:lang w:eastAsia="zh-CN" w:bidi="ar-SA"/>
        </w:rPr>
        <w:t>&lt;&lt;</w:t>
      </w:r>
      <w:r w:rsidR="00BE0118"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="00BE0118" w:rsidRPr="00BE0118">
        <w:rPr>
          <w:rFonts w:eastAsia="新宋体"/>
          <w:color w:val="A31515"/>
          <w:szCs w:val="24"/>
          <w:lang w:eastAsia="zh-CN" w:bidi="ar-SA"/>
        </w:rPr>
        <w:t>"</w:t>
      </w:r>
      <w:r w:rsidR="00BE0118" w:rsidRPr="00BE0118">
        <w:rPr>
          <w:rFonts w:eastAsia="新宋体"/>
          <w:color w:val="A31515"/>
          <w:szCs w:val="24"/>
          <w:lang w:eastAsia="zh-CN" w:bidi="ar-SA"/>
        </w:rPr>
        <w:t>请输入顶点的个数：</w:t>
      </w:r>
      <w:r w:rsidR="00BE0118" w:rsidRPr="00BE0118">
        <w:rPr>
          <w:rFonts w:eastAsia="新宋体"/>
          <w:color w:val="A31515"/>
          <w:szCs w:val="24"/>
          <w:lang w:eastAsia="zh-CN" w:bidi="ar-SA"/>
        </w:rPr>
        <w:t>"</w:t>
      </w:r>
      <w:r w:rsidR="00BE0118" w:rsidRPr="00BE0118">
        <w:rPr>
          <w:rFonts w:eastAsia="新宋体"/>
          <w:color w:val="000000"/>
          <w:szCs w:val="24"/>
          <w:lang w:eastAsia="zh-CN" w:bidi="ar-SA"/>
        </w:rPr>
        <w:t>;</w:t>
      </w:r>
    </w:p>
    <w:p w14:paraId="7F531C47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FF"/>
          <w:szCs w:val="24"/>
          <w:lang w:eastAsia="zh-CN" w:bidi="ar-SA"/>
        </w:rPr>
        <w:t>int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n = 0;</w:t>
      </w:r>
    </w:p>
    <w:p w14:paraId="3270DB76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FF"/>
          <w:szCs w:val="24"/>
          <w:lang w:eastAsia="zh-CN" w:bidi="ar-SA"/>
        </w:rPr>
        <w:t>while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(n &lt;= 0) {</w:t>
      </w:r>
    </w:p>
    <w:p w14:paraId="2EA00786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008080"/>
          <w:szCs w:val="24"/>
          <w:lang w:eastAsia="zh-CN" w:bidi="ar-SA"/>
        </w:rPr>
        <w:t>&gt;&gt;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n;</w:t>
      </w:r>
    </w:p>
    <w:p w14:paraId="4C4D685C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FF"/>
          <w:szCs w:val="24"/>
          <w:lang w:eastAsia="zh-CN" w:bidi="ar-SA"/>
        </w:rPr>
        <w:t>if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(n &lt;= 0) {</w:t>
      </w:r>
    </w:p>
    <w:p w14:paraId="50A9729A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008080"/>
          <w:szCs w:val="24"/>
          <w:lang w:eastAsia="zh-CN" w:bidi="ar-SA"/>
        </w:rPr>
        <w:t>&lt;&lt;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A31515"/>
          <w:szCs w:val="24"/>
          <w:lang w:eastAsia="zh-CN" w:bidi="ar-SA"/>
        </w:rPr>
        <w:t>"</w:t>
      </w:r>
      <w:r w:rsidRPr="00BE0118">
        <w:rPr>
          <w:rFonts w:eastAsia="新宋体"/>
          <w:color w:val="A31515"/>
          <w:szCs w:val="24"/>
          <w:lang w:eastAsia="zh-CN" w:bidi="ar-SA"/>
        </w:rPr>
        <w:t>点的个数应大于</w:t>
      </w:r>
      <w:r w:rsidRPr="00BE0118">
        <w:rPr>
          <w:rFonts w:eastAsia="新宋体"/>
          <w:color w:val="A31515"/>
          <w:szCs w:val="24"/>
          <w:lang w:eastAsia="zh-CN" w:bidi="ar-SA"/>
        </w:rPr>
        <w:t>0</w:t>
      </w:r>
      <w:r w:rsidRPr="00BE0118">
        <w:rPr>
          <w:rFonts w:eastAsia="新宋体"/>
          <w:color w:val="A31515"/>
          <w:szCs w:val="24"/>
          <w:lang w:eastAsia="zh-CN" w:bidi="ar-SA"/>
        </w:rPr>
        <w:t>！请重新输入</w:t>
      </w:r>
      <w:r w:rsidRPr="00BE0118">
        <w:rPr>
          <w:rFonts w:eastAsia="新宋体"/>
          <w:color w:val="A31515"/>
          <w:szCs w:val="24"/>
          <w:lang w:eastAsia="zh-CN" w:bidi="ar-SA"/>
        </w:rPr>
        <w:t>:"</w:t>
      </w:r>
      <w:r w:rsidRPr="00BE0118">
        <w:rPr>
          <w:rFonts w:eastAsia="新宋体"/>
          <w:color w:val="000000"/>
          <w:szCs w:val="24"/>
          <w:lang w:eastAsia="zh-CN" w:bidi="ar-SA"/>
        </w:rPr>
        <w:t>;</w:t>
      </w:r>
    </w:p>
    <w:p w14:paraId="0F9E6E57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BFBC4C4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4B85FC8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808080"/>
          <w:szCs w:val="24"/>
          <w:lang w:eastAsia="zh-CN" w:bidi="ar-SA"/>
        </w:rPr>
        <w:t>num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= n;</w:t>
      </w:r>
    </w:p>
    <w:p w14:paraId="003F4790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008080"/>
          <w:szCs w:val="24"/>
          <w:lang w:eastAsia="zh-CN" w:bidi="ar-SA"/>
        </w:rPr>
        <w:t>&lt;&lt;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A31515"/>
          <w:szCs w:val="24"/>
          <w:lang w:eastAsia="zh-CN" w:bidi="ar-SA"/>
        </w:rPr>
        <w:t>"</w:t>
      </w:r>
      <w:r w:rsidRPr="00BE0118">
        <w:rPr>
          <w:rFonts w:eastAsia="新宋体"/>
          <w:color w:val="A31515"/>
          <w:szCs w:val="24"/>
          <w:lang w:eastAsia="zh-CN" w:bidi="ar-SA"/>
        </w:rPr>
        <w:t>请输入各个顶点的名称：</w:t>
      </w:r>
      <w:r w:rsidRPr="00BE0118">
        <w:rPr>
          <w:rFonts w:eastAsia="新宋体"/>
          <w:color w:val="A31515"/>
          <w:szCs w:val="24"/>
          <w:lang w:eastAsia="zh-CN" w:bidi="ar-SA"/>
        </w:rPr>
        <w:t>"</w:t>
      </w:r>
      <w:r w:rsidRPr="00BE0118">
        <w:rPr>
          <w:rFonts w:eastAsia="新宋体"/>
          <w:color w:val="000000"/>
          <w:szCs w:val="24"/>
          <w:lang w:eastAsia="zh-CN" w:bidi="ar-SA"/>
        </w:rPr>
        <w:t>;</w:t>
      </w:r>
    </w:p>
    <w:p w14:paraId="16A912DE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FF"/>
          <w:szCs w:val="24"/>
          <w:lang w:eastAsia="zh-CN" w:bidi="ar-SA"/>
        </w:rPr>
        <w:t>for</w:t>
      </w:r>
      <w:r w:rsidRPr="00BE0118">
        <w:rPr>
          <w:rFonts w:eastAsia="新宋体"/>
          <w:color w:val="000000"/>
          <w:szCs w:val="24"/>
          <w:lang w:eastAsia="zh-CN" w:bidi="ar-SA"/>
        </w:rPr>
        <w:t>(</w:t>
      </w:r>
      <w:r w:rsidRPr="00BE0118">
        <w:rPr>
          <w:rFonts w:eastAsia="新宋体"/>
          <w:color w:val="0000FF"/>
          <w:szCs w:val="24"/>
          <w:lang w:eastAsia="zh-CN" w:bidi="ar-SA"/>
        </w:rPr>
        <w:t>int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>=0;i&lt;</w:t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n;i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>++) {</w:t>
      </w:r>
    </w:p>
    <w:p w14:paraId="6F4580ED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FF"/>
          <w:szCs w:val="24"/>
          <w:lang w:eastAsia="zh-CN" w:bidi="ar-SA"/>
        </w:rPr>
        <w:t>char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name;</w:t>
      </w:r>
    </w:p>
    <w:p w14:paraId="586FE7BB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BE0118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BE0118">
        <w:rPr>
          <w:rFonts w:eastAsia="新宋体"/>
          <w:color w:val="008080"/>
          <w:szCs w:val="24"/>
          <w:lang w:eastAsia="zh-CN" w:bidi="ar-SA"/>
        </w:rPr>
        <w:t>&gt;&gt;</w:t>
      </w:r>
      <w:r w:rsidRPr="00BE0118">
        <w:rPr>
          <w:rFonts w:eastAsia="新宋体"/>
          <w:color w:val="000000"/>
          <w:szCs w:val="24"/>
          <w:lang w:eastAsia="zh-CN" w:bidi="ar-SA"/>
        </w:rPr>
        <w:t xml:space="preserve"> name;</w:t>
      </w:r>
    </w:p>
    <w:p w14:paraId="5819E90B" w14:textId="77777777" w:rsidR="00BE0118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</w:r>
      <w:r w:rsidRPr="00BE011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BE0118">
        <w:rPr>
          <w:rFonts w:eastAsia="新宋体"/>
          <w:color w:val="808080"/>
          <w:szCs w:val="24"/>
          <w:lang w:eastAsia="zh-CN" w:bidi="ar-SA"/>
        </w:rPr>
        <w:t>G</w:t>
      </w:r>
      <w:r w:rsidRPr="00BE0118">
        <w:rPr>
          <w:rFonts w:eastAsia="新宋体"/>
          <w:color w:val="000000"/>
          <w:szCs w:val="24"/>
          <w:lang w:eastAsia="zh-CN" w:bidi="ar-SA"/>
        </w:rPr>
        <w:t>.insertVertice</w:t>
      </w:r>
      <w:proofErr w:type="spellEnd"/>
      <w:r w:rsidRPr="00BE0118">
        <w:rPr>
          <w:rFonts w:eastAsia="新宋体"/>
          <w:color w:val="000000"/>
          <w:szCs w:val="24"/>
          <w:lang w:eastAsia="zh-CN" w:bidi="ar-SA"/>
        </w:rPr>
        <w:t>(name);</w:t>
      </w:r>
    </w:p>
    <w:p w14:paraId="1E17D12C" w14:textId="750E2B5A" w:rsidR="00AD5E2E" w:rsidRPr="00BE0118" w:rsidRDefault="00BE0118" w:rsidP="00BE01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color w:val="000000"/>
          <w:szCs w:val="24"/>
          <w:lang w:eastAsia="zh-CN" w:bidi="ar-SA"/>
        </w:rPr>
      </w:pPr>
      <w:r w:rsidRPr="00BE0118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2C0347E" w14:textId="77777777" w:rsidR="00AD5E2E" w:rsidRPr="00AD5E2E" w:rsidRDefault="00AD5E2E" w:rsidP="00AD5E2E">
      <w:pPr>
        <w:rPr>
          <w:lang w:eastAsia="zh-CN"/>
        </w:rPr>
      </w:pPr>
    </w:p>
    <w:p w14:paraId="20D4232B" w14:textId="77777777" w:rsidR="001A33BA" w:rsidRDefault="001A33BA" w:rsidP="00A8652E">
      <w:pPr>
        <w:pStyle w:val="3"/>
        <w:spacing w:before="120"/>
      </w:pPr>
      <w:bookmarkStart w:id="18" w:name="_Toc495668165"/>
    </w:p>
    <w:p w14:paraId="4D6A5467" w14:textId="77777777" w:rsidR="001A33BA" w:rsidRDefault="001A33BA" w:rsidP="00A8652E">
      <w:pPr>
        <w:pStyle w:val="3"/>
        <w:spacing w:before="120"/>
      </w:pPr>
    </w:p>
    <w:p w14:paraId="1E6ACF5B" w14:textId="77777777" w:rsidR="001A33BA" w:rsidRDefault="001A33BA" w:rsidP="00A8652E">
      <w:pPr>
        <w:pStyle w:val="3"/>
        <w:spacing w:before="120"/>
      </w:pPr>
    </w:p>
    <w:p w14:paraId="72AA7F64" w14:textId="50EA8EAB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3.1.3 </w:t>
      </w:r>
      <w:r w:rsidR="00BE0118">
        <w:rPr>
          <w:rFonts w:hint="eastAsia"/>
        </w:rPr>
        <w:t>创建电网顶点</w:t>
      </w:r>
      <w:r>
        <w:rPr>
          <w:rFonts w:hint="eastAsia"/>
        </w:rPr>
        <w:t>功能截屏示例</w:t>
      </w:r>
      <w:bookmarkEnd w:id="18"/>
    </w:p>
    <w:p w14:paraId="1A1D4F29" w14:textId="6CD450C0" w:rsidR="00BE0118" w:rsidRDefault="00BE0118" w:rsidP="0089630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A769433" wp14:editId="47CA8DE9">
            <wp:extent cx="2644369" cy="5791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B0FB9C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495668166"/>
    </w:p>
    <w:p w14:paraId="406D4A7A" w14:textId="648D41AC" w:rsidR="0075165E" w:rsidRDefault="0075165E" w:rsidP="008F78B2">
      <w:pPr>
        <w:pStyle w:val="2"/>
        <w:spacing w:before="120"/>
      </w:pPr>
      <w:r>
        <w:rPr>
          <w:rFonts w:hint="eastAsia"/>
        </w:rPr>
        <w:lastRenderedPageBreak/>
        <w:t xml:space="preserve">3.2 </w:t>
      </w:r>
      <w:r w:rsidR="00BE0118">
        <w:rPr>
          <w:rFonts w:hint="eastAsia"/>
        </w:rPr>
        <w:t>添加电网的</w:t>
      </w:r>
      <w:proofErr w:type="gramStart"/>
      <w:r w:rsidR="00BE0118">
        <w:rPr>
          <w:rFonts w:hint="eastAsia"/>
        </w:rPr>
        <w:t>边</w:t>
      </w:r>
      <w:r>
        <w:rPr>
          <w:rFonts w:hint="eastAsia"/>
        </w:rPr>
        <w:t>功能</w:t>
      </w:r>
      <w:proofErr w:type="gramEnd"/>
      <w:r>
        <w:rPr>
          <w:rFonts w:hint="eastAsia"/>
        </w:rPr>
        <w:t>的实现</w:t>
      </w:r>
      <w:bookmarkEnd w:id="19"/>
    </w:p>
    <w:p w14:paraId="3BCF0835" w14:textId="03A36C01" w:rsidR="00954B54" w:rsidRDefault="00954B54" w:rsidP="00A8652E">
      <w:pPr>
        <w:pStyle w:val="3"/>
        <w:spacing w:before="120"/>
      </w:pPr>
      <w:bookmarkStart w:id="20" w:name="_Toc495668167"/>
      <w:r>
        <w:rPr>
          <w:rFonts w:hint="eastAsia"/>
        </w:rPr>
        <w:t xml:space="preserve">3.2.1 </w:t>
      </w:r>
      <w:r w:rsidR="00BE0118">
        <w:rPr>
          <w:rFonts w:hint="eastAsia"/>
        </w:rPr>
        <w:t>添加电网的</w:t>
      </w:r>
      <w:proofErr w:type="gramStart"/>
      <w:r w:rsidR="00BE0118">
        <w:rPr>
          <w:rFonts w:hint="eastAsia"/>
        </w:rPr>
        <w:t>边</w:t>
      </w:r>
      <w:r>
        <w:rPr>
          <w:rFonts w:hint="eastAsia"/>
        </w:rPr>
        <w:t>功能</w:t>
      </w:r>
      <w:proofErr w:type="gramEnd"/>
      <w:r>
        <w:rPr>
          <w:rFonts w:hint="eastAsia"/>
        </w:rPr>
        <w:t>流程图</w:t>
      </w:r>
      <w:bookmarkEnd w:id="20"/>
    </w:p>
    <w:p w14:paraId="6BDBD2C5" w14:textId="0CCC557F" w:rsidR="00896306" w:rsidRDefault="00896306" w:rsidP="00896306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63B2C6E" wp14:editId="6554EECF">
            <wp:extent cx="3360711" cy="554784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06ED8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95668168"/>
    </w:p>
    <w:p w14:paraId="15F8A4A2" w14:textId="59FC3557" w:rsidR="00896306" w:rsidRDefault="00896306" w:rsidP="00896306">
      <w:pPr>
        <w:ind w:firstLineChars="0" w:firstLine="0"/>
        <w:rPr>
          <w:lang w:eastAsia="zh-CN"/>
        </w:rPr>
      </w:pPr>
    </w:p>
    <w:p w14:paraId="7D939941" w14:textId="77777777" w:rsidR="00896306" w:rsidRDefault="00896306" w:rsidP="00896306">
      <w:pPr>
        <w:ind w:firstLineChars="0" w:firstLine="0"/>
        <w:rPr>
          <w:lang w:eastAsia="zh-CN"/>
        </w:rPr>
      </w:pPr>
    </w:p>
    <w:p w14:paraId="4BE26C29" w14:textId="79C3E958" w:rsidR="00954B54" w:rsidRDefault="00954B54" w:rsidP="00A8652E">
      <w:pPr>
        <w:pStyle w:val="3"/>
        <w:spacing w:before="120"/>
      </w:pPr>
      <w:r>
        <w:rPr>
          <w:rFonts w:hint="eastAsia"/>
        </w:rPr>
        <w:lastRenderedPageBreak/>
        <w:t xml:space="preserve">3.2.2 </w:t>
      </w:r>
      <w:r w:rsidR="00BE0118">
        <w:rPr>
          <w:rFonts w:hint="eastAsia"/>
        </w:rPr>
        <w:t>添加电网的</w:t>
      </w:r>
      <w:proofErr w:type="gramStart"/>
      <w:r w:rsidR="00BE0118">
        <w:rPr>
          <w:rFonts w:hint="eastAsia"/>
        </w:rPr>
        <w:t>边</w:t>
      </w:r>
      <w:r>
        <w:rPr>
          <w:rFonts w:hint="eastAsia"/>
        </w:rPr>
        <w:t>功能</w:t>
      </w:r>
      <w:proofErr w:type="gramEnd"/>
      <w:r>
        <w:rPr>
          <w:rFonts w:hint="eastAsia"/>
        </w:rPr>
        <w:t>核心代码</w:t>
      </w:r>
      <w:bookmarkEnd w:id="21"/>
    </w:p>
    <w:p w14:paraId="75AA133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FF"/>
          <w:szCs w:val="24"/>
          <w:lang w:eastAsia="zh-CN" w:bidi="ar-SA"/>
        </w:rPr>
        <w:t>bool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1;</w:t>
      </w:r>
    </w:p>
    <w:p w14:paraId="18B01DB1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76FDAC1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while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) {</w:t>
      </w:r>
    </w:p>
    <w:p w14:paraId="5927F494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008080"/>
          <w:szCs w:val="24"/>
          <w:lang w:eastAsia="zh-CN" w:bidi="ar-SA"/>
        </w:rPr>
        <w:t>&lt;&lt;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A31515"/>
          <w:szCs w:val="24"/>
          <w:lang w:eastAsia="zh-CN" w:bidi="ar-SA"/>
        </w:rPr>
        <w:t>"</w:t>
      </w:r>
      <w:r w:rsidRPr="00896306">
        <w:rPr>
          <w:rFonts w:eastAsia="新宋体"/>
          <w:color w:val="A31515"/>
          <w:szCs w:val="24"/>
          <w:lang w:eastAsia="zh-CN" w:bidi="ar-SA"/>
        </w:rPr>
        <w:t>请输入两个顶点及边：</w:t>
      </w:r>
      <w:r w:rsidRPr="00896306">
        <w:rPr>
          <w:rFonts w:eastAsia="新宋体"/>
          <w:color w:val="A31515"/>
          <w:szCs w:val="24"/>
          <w:lang w:eastAsia="zh-CN" w:bidi="ar-SA"/>
        </w:rPr>
        <w:t>"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6CDEC321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char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v1,v2;</w:t>
      </w:r>
    </w:p>
    <w:p w14:paraId="38F0C25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weight;</w:t>
      </w:r>
    </w:p>
    <w:p w14:paraId="075D9A3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008080"/>
          <w:szCs w:val="24"/>
          <w:lang w:eastAsia="zh-CN" w:bidi="ar-SA"/>
        </w:rPr>
        <w:t>&gt;&gt;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v1 </w:t>
      </w:r>
      <w:r w:rsidRPr="00896306">
        <w:rPr>
          <w:rFonts w:eastAsia="新宋体"/>
          <w:color w:val="008080"/>
          <w:szCs w:val="24"/>
          <w:lang w:eastAsia="zh-CN" w:bidi="ar-SA"/>
        </w:rPr>
        <w:t>&gt;&gt;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v2 </w:t>
      </w:r>
      <w:r w:rsidRPr="00896306">
        <w:rPr>
          <w:rFonts w:eastAsia="新宋体"/>
          <w:color w:val="008080"/>
          <w:szCs w:val="24"/>
          <w:lang w:eastAsia="zh-CN" w:bidi="ar-SA"/>
        </w:rPr>
        <w:t>&gt;&gt;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weight;</w:t>
      </w:r>
    </w:p>
    <w:p w14:paraId="2CF30D4C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if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(v1 == </w:t>
      </w:r>
      <w:r w:rsidRPr="00896306">
        <w:rPr>
          <w:rFonts w:eastAsia="新宋体"/>
          <w:color w:val="A31515"/>
          <w:szCs w:val="24"/>
          <w:lang w:eastAsia="zh-CN" w:bidi="ar-SA"/>
        </w:rPr>
        <w:t>'?'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|| v2 == </w:t>
      </w:r>
      <w:r w:rsidRPr="00896306">
        <w:rPr>
          <w:rFonts w:eastAsia="新宋体"/>
          <w:color w:val="A31515"/>
          <w:szCs w:val="24"/>
          <w:lang w:eastAsia="zh-CN" w:bidi="ar-SA"/>
        </w:rPr>
        <w:t>'?'</w:t>
      </w:r>
      <w:r w:rsidRPr="00896306">
        <w:rPr>
          <w:rFonts w:eastAsia="新宋体"/>
          <w:color w:val="000000"/>
          <w:szCs w:val="24"/>
          <w:lang w:eastAsia="zh-CN" w:bidi="ar-SA"/>
        </w:rPr>
        <w:t>) {</w:t>
      </w:r>
    </w:p>
    <w:p w14:paraId="0351EF1C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0;</w:t>
      </w:r>
    </w:p>
    <w:p w14:paraId="794EB81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break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5BFA6AE2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0E346FB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1A26CDB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v1_pos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.getVerticePos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(v1);</w:t>
      </w:r>
    </w:p>
    <w:p w14:paraId="5DAEF112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v2_pos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.getVerticePos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(v2);</w:t>
      </w:r>
    </w:p>
    <w:p w14:paraId="1B63289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618F5A8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if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.insertEdge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(v1_pos, v2_pos, weight)) {</w:t>
      </w:r>
    </w:p>
    <w:p w14:paraId="46950ED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008080"/>
          <w:szCs w:val="24"/>
          <w:lang w:eastAsia="zh-CN" w:bidi="ar-SA"/>
        </w:rPr>
        <w:t>&lt;&lt;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A31515"/>
          <w:szCs w:val="24"/>
          <w:lang w:eastAsia="zh-CN" w:bidi="ar-SA"/>
        </w:rPr>
        <w:t>"</w:t>
      </w:r>
      <w:r w:rsidRPr="00896306">
        <w:rPr>
          <w:rFonts w:eastAsia="新宋体"/>
          <w:color w:val="A31515"/>
          <w:szCs w:val="24"/>
          <w:lang w:eastAsia="zh-CN" w:bidi="ar-SA"/>
        </w:rPr>
        <w:t>顶点创建失败，请检查后重新输入</w:t>
      </w:r>
      <w:r w:rsidRPr="00896306">
        <w:rPr>
          <w:rFonts w:eastAsia="新宋体"/>
          <w:color w:val="A31515"/>
          <w:szCs w:val="24"/>
          <w:lang w:eastAsia="zh-CN" w:bidi="ar-SA"/>
        </w:rPr>
        <w:t>!"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008080"/>
          <w:szCs w:val="24"/>
          <w:lang w:eastAsia="zh-CN" w:bidi="ar-SA"/>
        </w:rPr>
        <w:t>&lt;&lt;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5F671BA8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634A77F" w14:textId="200DBC60" w:rsidR="00896306" w:rsidRDefault="00896306" w:rsidP="00896306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A0073CF" w14:textId="0E67AA3D" w:rsidR="00896306" w:rsidRDefault="00896306" w:rsidP="00896306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39FA9810" w14:textId="402FFF87" w:rsidR="00896306" w:rsidRDefault="00896306" w:rsidP="00896306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0C6AA707" w14:textId="77777777" w:rsidR="00896306" w:rsidRPr="00896306" w:rsidRDefault="00896306" w:rsidP="00896306">
      <w:pPr>
        <w:ind w:firstLineChars="0" w:firstLine="0"/>
        <w:rPr>
          <w:szCs w:val="24"/>
          <w:lang w:eastAsia="zh-CN"/>
        </w:rPr>
      </w:pPr>
    </w:p>
    <w:p w14:paraId="72CFE81F" w14:textId="42054D1E" w:rsidR="00954B54" w:rsidRDefault="00954B54" w:rsidP="00A8652E">
      <w:pPr>
        <w:pStyle w:val="3"/>
        <w:spacing w:before="120"/>
      </w:pPr>
      <w:bookmarkStart w:id="22" w:name="_Toc495668169"/>
      <w:r>
        <w:rPr>
          <w:rFonts w:hint="eastAsia"/>
        </w:rPr>
        <w:t xml:space="preserve">3.2.3 </w:t>
      </w:r>
      <w:r w:rsidR="00BE0118">
        <w:rPr>
          <w:rFonts w:hint="eastAsia"/>
        </w:rPr>
        <w:t>添加电网的</w:t>
      </w:r>
      <w:proofErr w:type="gramStart"/>
      <w:r w:rsidR="00BE0118">
        <w:rPr>
          <w:rFonts w:hint="eastAsia"/>
        </w:rPr>
        <w:t>边</w:t>
      </w:r>
      <w:r>
        <w:rPr>
          <w:rFonts w:hint="eastAsia"/>
        </w:rPr>
        <w:t>功能截</w:t>
      </w:r>
      <w:proofErr w:type="gramEnd"/>
      <w:r>
        <w:rPr>
          <w:rFonts w:hint="eastAsia"/>
        </w:rPr>
        <w:t>屏示例</w:t>
      </w:r>
      <w:bookmarkEnd w:id="22"/>
    </w:p>
    <w:p w14:paraId="46CD8B1E" w14:textId="7D53122E" w:rsidR="00587D9B" w:rsidRPr="00587D9B" w:rsidRDefault="00896306" w:rsidP="00BE0118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6ED5B47" wp14:editId="77ABE530">
            <wp:extent cx="2072820" cy="143268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B0E4B0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F30" w14:textId="77777777" w:rsidR="00896306" w:rsidRDefault="00896306" w:rsidP="008F78B2">
      <w:pPr>
        <w:pStyle w:val="2"/>
        <w:spacing w:before="120"/>
      </w:pPr>
      <w:bookmarkStart w:id="23" w:name="_Toc495668170"/>
    </w:p>
    <w:p w14:paraId="3984E28B" w14:textId="77777777" w:rsidR="00896306" w:rsidRDefault="00896306" w:rsidP="008F78B2">
      <w:pPr>
        <w:pStyle w:val="2"/>
        <w:spacing w:before="120"/>
      </w:pPr>
    </w:p>
    <w:p w14:paraId="565EDC75" w14:textId="74E61372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3.3 </w:t>
      </w:r>
      <w:r w:rsidR="00896306">
        <w:rPr>
          <w:rFonts w:hint="eastAsia"/>
        </w:rPr>
        <w:t>构造</w:t>
      </w:r>
      <w:proofErr w:type="gramStart"/>
      <w:r w:rsidR="00896306">
        <w:rPr>
          <w:rFonts w:hint="eastAsia"/>
        </w:rPr>
        <w:t>最</w:t>
      </w:r>
      <w:proofErr w:type="gramEnd"/>
      <w:r w:rsidR="00896306">
        <w:rPr>
          <w:rFonts w:hint="eastAsia"/>
        </w:rPr>
        <w:t>小生成树</w:t>
      </w:r>
      <w:r>
        <w:rPr>
          <w:rFonts w:hint="eastAsia"/>
        </w:rPr>
        <w:t>功能的实现</w:t>
      </w:r>
      <w:bookmarkEnd w:id="23"/>
    </w:p>
    <w:p w14:paraId="103C5730" w14:textId="0636579A" w:rsidR="00587D9B" w:rsidRDefault="00587D9B" w:rsidP="00A8652E">
      <w:pPr>
        <w:pStyle w:val="3"/>
        <w:spacing w:before="120"/>
      </w:pPr>
      <w:bookmarkStart w:id="24" w:name="_Toc495668171"/>
      <w:r>
        <w:rPr>
          <w:rFonts w:hint="eastAsia"/>
        </w:rPr>
        <w:t xml:space="preserve">3.3.1 </w:t>
      </w:r>
      <w:r w:rsidR="00896306">
        <w:rPr>
          <w:rFonts w:hint="eastAsia"/>
        </w:rPr>
        <w:t>构造</w:t>
      </w:r>
      <w:proofErr w:type="gramStart"/>
      <w:r w:rsidR="00896306">
        <w:rPr>
          <w:rFonts w:hint="eastAsia"/>
        </w:rPr>
        <w:t>最</w:t>
      </w:r>
      <w:proofErr w:type="gramEnd"/>
      <w:r w:rsidR="00896306">
        <w:rPr>
          <w:rFonts w:hint="eastAsia"/>
        </w:rPr>
        <w:t>小生成树</w:t>
      </w:r>
      <w:r>
        <w:rPr>
          <w:rFonts w:hint="eastAsia"/>
        </w:rPr>
        <w:t>功能流程图</w:t>
      </w:r>
      <w:bookmarkEnd w:id="24"/>
    </w:p>
    <w:p w14:paraId="75E98861" w14:textId="55EC78D9" w:rsidR="00960CC1" w:rsidRPr="00960CC1" w:rsidRDefault="00896306" w:rsidP="00896306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BE4FE03" wp14:editId="0F4D9E55">
            <wp:extent cx="2658083" cy="54586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B0E593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004" cy="54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748" w14:textId="77777777" w:rsidR="00896306" w:rsidRDefault="00896306" w:rsidP="00A8652E">
      <w:pPr>
        <w:pStyle w:val="3"/>
        <w:spacing w:before="120"/>
      </w:pPr>
      <w:bookmarkStart w:id="25" w:name="_Toc495668172"/>
    </w:p>
    <w:p w14:paraId="12EB4E0E" w14:textId="77777777" w:rsidR="00896306" w:rsidRDefault="00896306" w:rsidP="00A8652E">
      <w:pPr>
        <w:pStyle w:val="3"/>
        <w:spacing w:before="120"/>
      </w:pPr>
    </w:p>
    <w:p w14:paraId="65D34EFC" w14:textId="77777777" w:rsidR="00896306" w:rsidRDefault="00896306" w:rsidP="00A8652E">
      <w:pPr>
        <w:pStyle w:val="3"/>
        <w:spacing w:before="120"/>
      </w:pPr>
    </w:p>
    <w:p w14:paraId="1B21D712" w14:textId="681E19DE" w:rsidR="00587D9B" w:rsidRDefault="00587D9B" w:rsidP="00A8652E">
      <w:pPr>
        <w:pStyle w:val="3"/>
        <w:spacing w:before="120"/>
      </w:pPr>
      <w:r>
        <w:rPr>
          <w:rFonts w:hint="eastAsia"/>
        </w:rPr>
        <w:t xml:space="preserve">3.3.2 </w:t>
      </w:r>
      <w:r w:rsidR="00896306">
        <w:rPr>
          <w:rFonts w:hint="eastAsia"/>
        </w:rPr>
        <w:t>构造</w:t>
      </w:r>
      <w:proofErr w:type="gramStart"/>
      <w:r w:rsidR="00896306">
        <w:rPr>
          <w:rFonts w:hint="eastAsia"/>
        </w:rPr>
        <w:t>最</w:t>
      </w:r>
      <w:proofErr w:type="gramEnd"/>
      <w:r w:rsidR="00896306">
        <w:rPr>
          <w:rFonts w:hint="eastAsia"/>
        </w:rPr>
        <w:t>小生成树</w:t>
      </w:r>
      <w:r>
        <w:rPr>
          <w:rFonts w:hint="eastAsia"/>
        </w:rPr>
        <w:t>功能核心代码</w:t>
      </w:r>
      <w:bookmarkEnd w:id="25"/>
    </w:p>
    <w:p w14:paraId="32E31E6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bookmarkStart w:id="26" w:name="_Toc495668173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896306">
        <w:rPr>
          <w:rFonts w:eastAsia="新宋体"/>
          <w:color w:val="2B91AF"/>
          <w:szCs w:val="24"/>
          <w:lang w:eastAsia="zh-CN" w:bidi="ar-SA"/>
        </w:rPr>
        <w:t>Node</w:t>
      </w:r>
      <w:r w:rsidRPr="00896306">
        <w:rPr>
          <w:rFonts w:eastAsia="新宋体"/>
          <w:color w:val="000000"/>
          <w:szCs w:val="24"/>
          <w:lang w:eastAsia="zh-CN" w:bidi="ar-SA"/>
        </w:rPr>
        <w:t>&lt;</w:t>
      </w:r>
      <w:r w:rsidRPr="00896306">
        <w:rPr>
          <w:rFonts w:eastAsia="新宋体"/>
          <w:color w:val="2B91AF"/>
          <w:szCs w:val="24"/>
          <w:lang w:eastAsia="zh-CN" w:bidi="ar-SA"/>
        </w:rPr>
        <w:t>T1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96306">
        <w:rPr>
          <w:rFonts w:eastAsia="新宋体"/>
          <w:color w:val="2B91AF"/>
          <w:szCs w:val="24"/>
          <w:lang w:eastAsia="zh-CN" w:bidi="ar-SA"/>
        </w:rPr>
        <w:t>T2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&gt;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4E1360F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a, b, count;</w:t>
      </w:r>
    </w:p>
    <w:p w14:paraId="587BB8F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n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.getNumVertices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();</w:t>
      </w:r>
    </w:p>
    <w:p w14:paraId="1D75039A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m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.getNumEdges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();</w:t>
      </w:r>
    </w:p>
    <w:p w14:paraId="2D17F32D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a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.getVerticePos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</w:t>
      </w:r>
      <w:r w:rsidRPr="00896306">
        <w:rPr>
          <w:rFonts w:eastAsia="新宋体"/>
          <w:color w:val="808080"/>
          <w:szCs w:val="24"/>
          <w:lang w:eastAsia="zh-CN" w:bidi="ar-SA"/>
        </w:rPr>
        <w:t>x</w:t>
      </w:r>
      <w:r w:rsidRPr="00896306">
        <w:rPr>
          <w:rFonts w:eastAsia="新宋体"/>
          <w:color w:val="000000"/>
          <w:szCs w:val="24"/>
          <w:lang w:eastAsia="zh-CN" w:bidi="ar-SA"/>
        </w:rPr>
        <w:t>);</w:t>
      </w:r>
    </w:p>
    <w:p w14:paraId="0AD8E316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2B91AF"/>
          <w:szCs w:val="24"/>
          <w:lang w:eastAsia="zh-CN" w:bidi="ar-SA"/>
        </w:rPr>
        <w:t>Heap</w:t>
      </w:r>
      <w:r w:rsidRPr="00896306">
        <w:rPr>
          <w:rFonts w:eastAsia="新宋体"/>
          <w:color w:val="000000"/>
          <w:szCs w:val="24"/>
          <w:lang w:eastAsia="zh-CN" w:bidi="ar-SA"/>
        </w:rPr>
        <w:t>&lt;</w:t>
      </w:r>
      <w:r w:rsidRPr="00896306">
        <w:rPr>
          <w:rFonts w:eastAsia="新宋体"/>
          <w:color w:val="2B91AF"/>
          <w:szCs w:val="24"/>
          <w:lang w:eastAsia="zh-CN" w:bidi="ar-SA"/>
        </w:rPr>
        <w:t>T1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96306">
        <w:rPr>
          <w:rFonts w:eastAsia="新宋体"/>
          <w:color w:val="2B91AF"/>
          <w:szCs w:val="24"/>
          <w:lang w:eastAsia="zh-CN" w:bidi="ar-SA"/>
        </w:rPr>
        <w:t>T2</w:t>
      </w:r>
      <w:r w:rsidRPr="00896306">
        <w:rPr>
          <w:rFonts w:eastAsia="新宋体"/>
          <w:color w:val="000000"/>
          <w:szCs w:val="24"/>
          <w:lang w:eastAsia="zh-CN" w:bidi="ar-SA"/>
        </w:rPr>
        <w:t>&gt; H(m);</w:t>
      </w:r>
    </w:p>
    <w:p w14:paraId="3D8C7F63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 </w:t>
      </w:r>
    </w:p>
    <w:p w14:paraId="51FFBBE0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bool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*v = </w:t>
      </w:r>
      <w:r w:rsidRPr="00896306">
        <w:rPr>
          <w:rFonts w:eastAsia="新宋体"/>
          <w:color w:val="0000FF"/>
          <w:szCs w:val="24"/>
          <w:lang w:eastAsia="zh-CN" w:bidi="ar-SA"/>
        </w:rPr>
        <w:t>new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96306">
        <w:rPr>
          <w:rFonts w:eastAsia="新宋体"/>
          <w:color w:val="0000FF"/>
          <w:szCs w:val="24"/>
          <w:lang w:eastAsia="zh-CN" w:bidi="ar-SA"/>
        </w:rPr>
        <w:t>bool</w:t>
      </w:r>
      <w:r w:rsidRPr="00896306">
        <w:rPr>
          <w:rFonts w:eastAsia="新宋体"/>
          <w:color w:val="000000"/>
          <w:szCs w:val="24"/>
          <w:lang w:eastAsia="zh-CN" w:bidi="ar-SA"/>
        </w:rPr>
        <w:t>[n];</w:t>
      </w:r>
    </w:p>
    <w:p w14:paraId="5AD76215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for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</w:t>
      </w:r>
      <w:r w:rsidRPr="00896306">
        <w:rPr>
          <w:rFonts w:eastAsia="新宋体"/>
          <w:color w:val="0000FF"/>
          <w:szCs w:val="24"/>
          <w:lang w:eastAsia="zh-CN" w:bidi="ar-SA"/>
        </w:rPr>
        <w:t>int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0;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&lt; n;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++) {</w:t>
      </w:r>
    </w:p>
    <w:p w14:paraId="13DA9413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v[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] = </w:t>
      </w:r>
      <w:r w:rsidRPr="00896306">
        <w:rPr>
          <w:rFonts w:eastAsia="新宋体"/>
          <w:color w:val="0000FF"/>
          <w:szCs w:val="24"/>
          <w:lang w:eastAsia="zh-CN" w:bidi="ar-SA"/>
        </w:rPr>
        <w:t>false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436F6B94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247EDBF8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1C96C5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v[a] = </w:t>
      </w:r>
      <w:r w:rsidRPr="00896306">
        <w:rPr>
          <w:rFonts w:eastAsia="新宋体"/>
          <w:color w:val="0000FF"/>
          <w:szCs w:val="24"/>
          <w:lang w:eastAsia="zh-CN" w:bidi="ar-SA"/>
        </w:rPr>
        <w:t>true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174E4F1A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  <w:t>count = 1;</w:t>
      </w:r>
    </w:p>
    <w:p w14:paraId="323D57D6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while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(count &lt; n) {</w:t>
      </w:r>
    </w:p>
    <w:p w14:paraId="765F79D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b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.getFirstNeighbor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(a);</w:t>
      </w:r>
    </w:p>
    <w:p w14:paraId="47D229C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</w:p>
    <w:p w14:paraId="6499E773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while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(b != -1) {</w:t>
      </w:r>
    </w:p>
    <w:p w14:paraId="7F51020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if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(v[b] == </w:t>
      </w:r>
      <w:r w:rsidRPr="00896306">
        <w:rPr>
          <w:rFonts w:eastAsia="新宋体"/>
          <w:color w:val="0000FF"/>
          <w:szCs w:val="24"/>
          <w:lang w:eastAsia="zh-CN" w:bidi="ar-SA"/>
        </w:rPr>
        <w:t>false</w:t>
      </w:r>
      <w:r w:rsidRPr="00896306">
        <w:rPr>
          <w:rFonts w:eastAsia="新宋体"/>
          <w:color w:val="000000"/>
          <w:szCs w:val="24"/>
          <w:lang w:eastAsia="zh-CN" w:bidi="ar-SA"/>
        </w:rPr>
        <w:t>) {</w:t>
      </w:r>
    </w:p>
    <w:p w14:paraId="61C81C9D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tn.head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b;</w:t>
      </w:r>
    </w:p>
    <w:p w14:paraId="54FE8AED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tn.tail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a;</w:t>
      </w:r>
    </w:p>
    <w:p w14:paraId="4424826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tn.key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.getWeight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(a, b);</w:t>
      </w:r>
    </w:p>
    <w:p w14:paraId="47ABC79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H.insert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);</w:t>
      </w:r>
    </w:p>
    <w:p w14:paraId="2414D6B5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E7D91FA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b = </w:t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G</w:t>
      </w:r>
      <w:r w:rsidRPr="00896306">
        <w:rPr>
          <w:rFonts w:eastAsia="新宋体"/>
          <w:color w:val="000000"/>
          <w:szCs w:val="24"/>
          <w:lang w:eastAsia="zh-CN" w:bidi="ar-SA"/>
        </w:rPr>
        <w:t>.getNextNeighbor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(a, b);</w:t>
      </w:r>
    </w:p>
    <w:p w14:paraId="425614D0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B69461A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while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(!(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H.isEmpty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()) &amp;&amp; count &lt; n) {</w:t>
      </w:r>
    </w:p>
    <w:p w14:paraId="10B34BC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</w:p>
    <w:p w14:paraId="496F06B5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H.extract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);</w:t>
      </w:r>
    </w:p>
    <w:p w14:paraId="4361196E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 xml:space="preserve"> </w:t>
      </w:r>
    </w:p>
    <w:p w14:paraId="7F197C54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if</w:t>
      </w:r>
      <w:r w:rsidRPr="00896306">
        <w:rPr>
          <w:rFonts w:eastAsia="新宋体"/>
          <w:color w:val="000000"/>
          <w:szCs w:val="24"/>
          <w:lang w:eastAsia="zh-CN" w:bidi="ar-SA"/>
        </w:rPr>
        <w:t xml:space="preserve"> (v[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tn.head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 xml:space="preserve">] == </w:t>
      </w:r>
      <w:r w:rsidRPr="00896306">
        <w:rPr>
          <w:rFonts w:eastAsia="新宋体"/>
          <w:color w:val="0000FF"/>
          <w:szCs w:val="24"/>
          <w:lang w:eastAsia="zh-CN" w:bidi="ar-SA"/>
        </w:rPr>
        <w:t>false</w:t>
      </w:r>
      <w:r w:rsidRPr="00896306">
        <w:rPr>
          <w:rFonts w:eastAsia="新宋体"/>
          <w:color w:val="000000"/>
          <w:szCs w:val="24"/>
          <w:lang w:eastAsia="zh-CN" w:bidi="ar-SA"/>
        </w:rPr>
        <w:t>) {</w:t>
      </w:r>
    </w:p>
    <w:p w14:paraId="0FC3ADE3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96306">
        <w:rPr>
          <w:rFonts w:eastAsia="新宋体"/>
          <w:color w:val="808080"/>
          <w:szCs w:val="24"/>
          <w:lang w:eastAsia="zh-CN" w:bidi="ar-SA"/>
        </w:rPr>
        <w:t>MinSizeTree</w:t>
      </w:r>
      <w:r w:rsidRPr="00896306">
        <w:rPr>
          <w:rFonts w:eastAsia="新宋体"/>
          <w:color w:val="000000"/>
          <w:szCs w:val="24"/>
          <w:lang w:eastAsia="zh-CN" w:bidi="ar-SA"/>
        </w:rPr>
        <w:t>.InsertNode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);</w:t>
      </w:r>
    </w:p>
    <w:p w14:paraId="60F28B3F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a = </w:t>
      </w:r>
      <w:proofErr w:type="spellStart"/>
      <w:r w:rsidRPr="00896306">
        <w:rPr>
          <w:rFonts w:eastAsia="新宋体"/>
          <w:color w:val="000000"/>
          <w:szCs w:val="24"/>
          <w:lang w:eastAsia="zh-CN" w:bidi="ar-SA"/>
        </w:rPr>
        <w:t>tn.head</w:t>
      </w:r>
      <w:proofErr w:type="spellEnd"/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53D4C90D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 xml:space="preserve">v[a] = </w:t>
      </w:r>
      <w:r w:rsidRPr="00896306">
        <w:rPr>
          <w:rFonts w:eastAsia="新宋体"/>
          <w:color w:val="0000FF"/>
          <w:szCs w:val="24"/>
          <w:lang w:eastAsia="zh-CN" w:bidi="ar-SA"/>
        </w:rPr>
        <w:t>true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2531D768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count++;</w:t>
      </w:r>
    </w:p>
    <w:p w14:paraId="042188E7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FF"/>
          <w:szCs w:val="24"/>
          <w:lang w:eastAsia="zh-CN" w:bidi="ar-SA"/>
        </w:rPr>
        <w:t>break</w:t>
      </w:r>
      <w:r w:rsidRPr="00896306">
        <w:rPr>
          <w:rFonts w:eastAsia="新宋体"/>
          <w:color w:val="000000"/>
          <w:szCs w:val="24"/>
          <w:lang w:eastAsia="zh-CN" w:bidi="ar-SA"/>
        </w:rPr>
        <w:t>;</w:t>
      </w:r>
    </w:p>
    <w:p w14:paraId="158DAA69" w14:textId="77777777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48715D2" w14:textId="4D5CDC46" w:rsidR="00896306" w:rsidRPr="00896306" w:rsidRDefault="00896306" w:rsidP="0089630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96306">
        <w:rPr>
          <w:rFonts w:eastAsia="新宋体"/>
          <w:color w:val="000000"/>
          <w:szCs w:val="24"/>
          <w:lang w:eastAsia="zh-CN" w:bidi="ar-SA"/>
        </w:rPr>
        <w:tab/>
      </w:r>
      <w:r w:rsidRPr="0089630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C09A621" w14:textId="6F4CBEAF" w:rsidR="00896306" w:rsidRDefault="00896306" w:rsidP="00896306">
      <w:pPr>
        <w:pStyle w:val="3"/>
        <w:spacing w:before="120"/>
        <w:rPr>
          <w:rFonts w:eastAsia="新宋体"/>
          <w:color w:val="000000"/>
          <w:szCs w:val="24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ab/>
      </w:r>
      <w:r w:rsidRPr="00896306">
        <w:rPr>
          <w:rFonts w:eastAsia="新宋体"/>
          <w:color w:val="000000"/>
          <w:szCs w:val="24"/>
          <w:lang w:bidi="ar-SA"/>
        </w:rPr>
        <w:t>}</w:t>
      </w:r>
    </w:p>
    <w:p w14:paraId="6E3C2660" w14:textId="149912CF" w:rsidR="005A2C36" w:rsidRDefault="005A2C36" w:rsidP="005A2C36">
      <w:pPr>
        <w:rPr>
          <w:lang w:eastAsia="zh-CN" w:bidi="ar-SA"/>
        </w:rPr>
      </w:pPr>
    </w:p>
    <w:p w14:paraId="4F735242" w14:textId="16279D9F" w:rsidR="005A2C36" w:rsidRDefault="005A2C36" w:rsidP="005A2C36">
      <w:pPr>
        <w:rPr>
          <w:lang w:eastAsia="zh-CN" w:bidi="ar-SA"/>
        </w:rPr>
      </w:pPr>
    </w:p>
    <w:p w14:paraId="08D6A8F8" w14:textId="2E1CDB28" w:rsidR="005A2C36" w:rsidRDefault="005A2C36" w:rsidP="005A2C36">
      <w:pPr>
        <w:rPr>
          <w:lang w:eastAsia="zh-CN" w:bidi="ar-SA"/>
        </w:rPr>
      </w:pPr>
    </w:p>
    <w:p w14:paraId="241055B0" w14:textId="77777777" w:rsidR="005A2C36" w:rsidRPr="005A2C36" w:rsidRDefault="005A2C36" w:rsidP="005A2C36">
      <w:pPr>
        <w:rPr>
          <w:lang w:eastAsia="zh-CN" w:bidi="ar-SA"/>
        </w:rPr>
      </w:pPr>
    </w:p>
    <w:p w14:paraId="4820165D" w14:textId="2FBFE1F8" w:rsidR="005A2C36" w:rsidRDefault="00587D9B" w:rsidP="005A2C36">
      <w:pPr>
        <w:pStyle w:val="3"/>
        <w:spacing w:before="120"/>
      </w:pPr>
      <w:r>
        <w:rPr>
          <w:rFonts w:hint="eastAsia"/>
        </w:rPr>
        <w:t xml:space="preserve">3.3.3 </w:t>
      </w:r>
      <w:r w:rsidR="00896306">
        <w:rPr>
          <w:rFonts w:hint="eastAsia"/>
        </w:rPr>
        <w:t>构造</w:t>
      </w:r>
      <w:proofErr w:type="gramStart"/>
      <w:r w:rsidR="00896306">
        <w:rPr>
          <w:rFonts w:hint="eastAsia"/>
        </w:rPr>
        <w:t>最</w:t>
      </w:r>
      <w:proofErr w:type="gramEnd"/>
      <w:r w:rsidR="00896306">
        <w:rPr>
          <w:rFonts w:hint="eastAsia"/>
        </w:rPr>
        <w:t>小生成树</w:t>
      </w:r>
      <w:r>
        <w:rPr>
          <w:rFonts w:hint="eastAsia"/>
        </w:rPr>
        <w:t>功能截图示例</w:t>
      </w:r>
      <w:bookmarkEnd w:id="26"/>
    </w:p>
    <w:p w14:paraId="768BC7F0" w14:textId="77777777" w:rsidR="005A2C36" w:rsidRDefault="005A2C36" w:rsidP="005A2C36">
      <w:pPr>
        <w:ind w:firstLineChars="0" w:firstLine="0"/>
      </w:pPr>
      <w:r>
        <w:rPr>
          <w:rFonts w:hint="eastAsia"/>
          <w:noProof/>
          <w:lang w:eastAsia="zh-CN"/>
        </w:rPr>
        <w:drawing>
          <wp:inline distT="0" distB="0" distL="0" distR="0" wp14:anchorId="2F273DE5" wp14:editId="79AD2821">
            <wp:extent cx="1668925" cy="67061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B09C6C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495668174"/>
    </w:p>
    <w:p w14:paraId="234B4736" w14:textId="77777777" w:rsidR="005A2C36" w:rsidRDefault="005A2C36" w:rsidP="005A2C36">
      <w:pPr>
        <w:ind w:firstLineChars="0" w:firstLine="0"/>
      </w:pPr>
    </w:p>
    <w:p w14:paraId="4F33CF9E" w14:textId="77777777" w:rsidR="005A2C36" w:rsidRDefault="005A2C36" w:rsidP="005A2C36">
      <w:pPr>
        <w:ind w:firstLineChars="0" w:firstLine="0"/>
      </w:pPr>
    </w:p>
    <w:p w14:paraId="42EB7315" w14:textId="77777777" w:rsidR="005A2C36" w:rsidRDefault="005A2C36" w:rsidP="005A2C36">
      <w:pPr>
        <w:ind w:firstLineChars="0" w:firstLine="0"/>
      </w:pPr>
    </w:p>
    <w:p w14:paraId="7D784526" w14:textId="21B417B5" w:rsidR="005A2C36" w:rsidRDefault="005A2C36" w:rsidP="005A2C36">
      <w:pPr>
        <w:ind w:firstLineChars="0" w:firstLine="0"/>
      </w:pPr>
    </w:p>
    <w:p w14:paraId="14FE3B45" w14:textId="7834889A" w:rsidR="005A2C36" w:rsidRDefault="005A2C36" w:rsidP="005A2C36">
      <w:pPr>
        <w:ind w:firstLineChars="0" w:firstLine="0"/>
      </w:pPr>
    </w:p>
    <w:p w14:paraId="1269612D" w14:textId="77777777" w:rsidR="005A2C36" w:rsidRDefault="005A2C36" w:rsidP="005A2C36">
      <w:pPr>
        <w:ind w:firstLineChars="0" w:firstLine="0"/>
      </w:pPr>
    </w:p>
    <w:p w14:paraId="71F2E6A8" w14:textId="57CB14D0" w:rsidR="0075165E" w:rsidRDefault="0075165E" w:rsidP="005A2C36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3.4 </w:t>
      </w:r>
      <w:r w:rsidR="005A2C36">
        <w:rPr>
          <w:rFonts w:hint="eastAsia"/>
          <w:lang w:eastAsia="zh-CN"/>
        </w:rPr>
        <w:t>显示</w:t>
      </w:r>
      <w:proofErr w:type="gramStart"/>
      <w:r w:rsidR="005A2C36">
        <w:rPr>
          <w:rFonts w:hint="eastAsia"/>
          <w:lang w:eastAsia="zh-CN"/>
        </w:rPr>
        <w:t>最</w:t>
      </w:r>
      <w:proofErr w:type="gramEnd"/>
      <w:r w:rsidR="005A2C36">
        <w:rPr>
          <w:rFonts w:hint="eastAsia"/>
          <w:lang w:eastAsia="zh-CN"/>
        </w:rPr>
        <w:t>小生成树</w:t>
      </w:r>
      <w:r>
        <w:rPr>
          <w:rFonts w:hint="eastAsia"/>
          <w:lang w:eastAsia="zh-CN"/>
        </w:rPr>
        <w:t>功能的实现</w:t>
      </w:r>
      <w:bookmarkEnd w:id="27"/>
    </w:p>
    <w:p w14:paraId="0E87A1D6" w14:textId="2C88BE31" w:rsidR="00946937" w:rsidRDefault="00946937" w:rsidP="00A8652E">
      <w:pPr>
        <w:pStyle w:val="3"/>
        <w:spacing w:before="120"/>
      </w:pPr>
      <w:bookmarkStart w:id="28" w:name="_Toc495668175"/>
      <w:r>
        <w:rPr>
          <w:rFonts w:hint="eastAsia"/>
        </w:rPr>
        <w:lastRenderedPageBreak/>
        <w:t xml:space="preserve">3.4.1 </w:t>
      </w:r>
      <w:r w:rsidR="005A2C36">
        <w:rPr>
          <w:rFonts w:hint="eastAsia"/>
        </w:rPr>
        <w:t>显示</w:t>
      </w:r>
      <w:proofErr w:type="gramStart"/>
      <w:r w:rsidR="005A2C36">
        <w:rPr>
          <w:rFonts w:hint="eastAsia"/>
        </w:rPr>
        <w:t>最</w:t>
      </w:r>
      <w:proofErr w:type="gramEnd"/>
      <w:r w:rsidR="005A2C36">
        <w:rPr>
          <w:rFonts w:hint="eastAsia"/>
        </w:rPr>
        <w:t>小生成树</w:t>
      </w:r>
      <w:r>
        <w:rPr>
          <w:rFonts w:hint="eastAsia"/>
        </w:rPr>
        <w:t>功能流程图</w:t>
      </w:r>
      <w:bookmarkEnd w:id="28"/>
    </w:p>
    <w:p w14:paraId="2856C60E" w14:textId="1CD42919" w:rsidR="005A2C36" w:rsidRDefault="005A2C36" w:rsidP="005A2C36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181F964" wp14:editId="7B6640E2">
            <wp:extent cx="2309060" cy="544877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B0CF57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5577" w14:textId="7B27C51C" w:rsidR="005A2C36" w:rsidRDefault="005A2C36" w:rsidP="005A2C36">
      <w:pPr>
        <w:ind w:firstLineChars="0" w:firstLine="0"/>
        <w:rPr>
          <w:lang w:eastAsia="zh-CN"/>
        </w:rPr>
      </w:pPr>
    </w:p>
    <w:p w14:paraId="3FC1B703" w14:textId="1258C607" w:rsidR="005A2C36" w:rsidRDefault="005A2C36" w:rsidP="005A2C36">
      <w:pPr>
        <w:ind w:firstLineChars="0" w:firstLine="0"/>
        <w:rPr>
          <w:lang w:eastAsia="zh-CN"/>
        </w:rPr>
      </w:pPr>
    </w:p>
    <w:p w14:paraId="72B1C71E" w14:textId="5E985D7E" w:rsidR="005A2C36" w:rsidRDefault="005A2C36" w:rsidP="005A2C36">
      <w:pPr>
        <w:ind w:firstLineChars="0" w:firstLine="0"/>
        <w:rPr>
          <w:lang w:eastAsia="zh-CN"/>
        </w:rPr>
      </w:pPr>
    </w:p>
    <w:p w14:paraId="1647A249" w14:textId="77777777" w:rsidR="005A2C36" w:rsidRPr="00960CC1" w:rsidRDefault="005A2C36" w:rsidP="005A2C36">
      <w:pPr>
        <w:ind w:firstLineChars="0" w:firstLine="0"/>
        <w:rPr>
          <w:lang w:eastAsia="zh-CN"/>
        </w:rPr>
      </w:pPr>
    </w:p>
    <w:p w14:paraId="4A27A20C" w14:textId="197F18A4" w:rsidR="00946937" w:rsidRDefault="00946937" w:rsidP="00A8652E">
      <w:pPr>
        <w:pStyle w:val="3"/>
        <w:spacing w:before="120"/>
      </w:pPr>
      <w:bookmarkStart w:id="29" w:name="_Toc495668176"/>
      <w:r>
        <w:rPr>
          <w:rFonts w:hint="eastAsia"/>
        </w:rPr>
        <w:t xml:space="preserve">3.4.2 </w:t>
      </w:r>
      <w:r w:rsidR="005A2C36">
        <w:rPr>
          <w:rFonts w:hint="eastAsia"/>
        </w:rPr>
        <w:t>显示</w:t>
      </w:r>
      <w:proofErr w:type="gramStart"/>
      <w:r w:rsidR="005A2C36">
        <w:rPr>
          <w:rFonts w:hint="eastAsia"/>
        </w:rPr>
        <w:t>最</w:t>
      </w:r>
      <w:proofErr w:type="gramEnd"/>
      <w:r w:rsidR="005A2C36">
        <w:rPr>
          <w:rFonts w:hint="eastAsia"/>
        </w:rPr>
        <w:t>小生成树</w:t>
      </w:r>
      <w:r>
        <w:rPr>
          <w:rFonts w:hint="eastAsia"/>
        </w:rPr>
        <w:t>功能核心代码</w:t>
      </w:r>
      <w:bookmarkEnd w:id="29"/>
    </w:p>
    <w:p w14:paraId="553686C0" w14:textId="77777777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30" w:name="_Toc495668177"/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A31515"/>
          <w:szCs w:val="24"/>
          <w:lang w:eastAsia="zh-CN" w:bidi="ar-SA"/>
        </w:rPr>
        <w:t>"</w:t>
      </w:r>
      <w:proofErr w:type="gramStart"/>
      <w:r w:rsidRPr="005A2C36">
        <w:rPr>
          <w:rFonts w:eastAsia="新宋体"/>
          <w:color w:val="A31515"/>
          <w:szCs w:val="24"/>
          <w:lang w:eastAsia="zh-CN" w:bidi="ar-SA"/>
        </w:rPr>
        <w:t>最</w:t>
      </w:r>
      <w:proofErr w:type="gramEnd"/>
      <w:r w:rsidRPr="005A2C36">
        <w:rPr>
          <w:rFonts w:eastAsia="新宋体"/>
          <w:color w:val="A31515"/>
          <w:szCs w:val="24"/>
          <w:lang w:eastAsia="zh-CN" w:bidi="ar-SA"/>
        </w:rPr>
        <w:t>小生成树的顶点及边分别为：</w:t>
      </w:r>
      <w:r w:rsidRPr="005A2C36">
        <w:rPr>
          <w:rFonts w:eastAsia="新宋体"/>
          <w:color w:val="A31515"/>
          <w:szCs w:val="24"/>
          <w:lang w:eastAsia="zh-CN" w:bidi="ar-SA"/>
        </w:rPr>
        <w:t>"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;</w:t>
      </w:r>
    </w:p>
    <w:p w14:paraId="27DC5323" w14:textId="640811C4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FF"/>
          <w:szCs w:val="24"/>
          <w:lang w:eastAsia="zh-CN" w:bidi="ar-SA"/>
        </w:rPr>
        <w:t>for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(</w:t>
      </w:r>
      <w:r w:rsidRPr="005A2C36">
        <w:rPr>
          <w:rFonts w:eastAsia="新宋体"/>
          <w:color w:val="0000FF"/>
          <w:szCs w:val="24"/>
          <w:lang w:eastAsia="zh-CN" w:bidi="ar-SA"/>
        </w:rPr>
        <w:t>int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= 0;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&lt;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- 1;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++) {</w:t>
      </w:r>
    </w:p>
    <w:p w14:paraId="4A6E21F5" w14:textId="58C4E2EF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FF"/>
          <w:szCs w:val="24"/>
          <w:lang w:eastAsia="zh-CN" w:bidi="ar-SA"/>
        </w:rPr>
        <w:t>char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head =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G.getValue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].tail);</w:t>
      </w:r>
    </w:p>
    <w:p w14:paraId="7E198F57" w14:textId="29C9D56B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FF"/>
          <w:szCs w:val="24"/>
          <w:lang w:eastAsia="zh-CN" w:bidi="ar-SA"/>
        </w:rPr>
        <w:t>char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tail =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G.getValue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].head);</w:t>
      </w:r>
    </w:p>
    <w:p w14:paraId="359CE68E" w14:textId="790B6462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head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A31515"/>
          <w:szCs w:val="24"/>
          <w:lang w:eastAsia="zh-CN" w:bidi="ar-SA"/>
        </w:rPr>
        <w:t>"-&lt;"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].key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A31515"/>
          <w:szCs w:val="24"/>
          <w:lang w:eastAsia="zh-CN" w:bidi="ar-SA"/>
        </w:rPr>
        <w:t>"&gt;-&gt;"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tail;</w:t>
      </w:r>
    </w:p>
    <w:p w14:paraId="5F45A96E" w14:textId="57E87AE7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FF"/>
          <w:szCs w:val="24"/>
          <w:lang w:eastAsia="zh-CN" w:bidi="ar-SA"/>
        </w:rPr>
        <w:t>if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!= </w:t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- 2) {</w:t>
      </w:r>
    </w:p>
    <w:p w14:paraId="0E81C49E" w14:textId="1E8F6C72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5A2C3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008080"/>
          <w:szCs w:val="24"/>
          <w:lang w:eastAsia="zh-CN" w:bidi="ar-SA"/>
        </w:rPr>
        <w:t>&lt;&lt;</w:t>
      </w:r>
      <w:r w:rsidRPr="005A2C3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5A2C36">
        <w:rPr>
          <w:rFonts w:eastAsia="新宋体"/>
          <w:color w:val="A31515"/>
          <w:szCs w:val="24"/>
          <w:lang w:eastAsia="zh-CN" w:bidi="ar-SA"/>
        </w:rPr>
        <w:t>"\t"</w:t>
      </w:r>
      <w:r w:rsidRPr="005A2C36">
        <w:rPr>
          <w:rFonts w:eastAsia="新宋体"/>
          <w:color w:val="000000"/>
          <w:szCs w:val="24"/>
          <w:lang w:eastAsia="zh-CN" w:bidi="ar-SA"/>
        </w:rPr>
        <w:t>;</w:t>
      </w:r>
    </w:p>
    <w:p w14:paraId="2360AB34" w14:textId="34F6A5C9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E94C082" w14:textId="2E1EC8BA" w:rsidR="005A2C36" w:rsidRPr="005A2C36" w:rsidRDefault="005A2C36" w:rsidP="005A2C3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5A2C36">
        <w:rPr>
          <w:rFonts w:eastAsia="新宋体"/>
          <w:color w:val="000000"/>
          <w:szCs w:val="24"/>
          <w:lang w:eastAsia="zh-CN" w:bidi="ar-SA"/>
        </w:rPr>
        <w:tab/>
      </w:r>
      <w:r w:rsidRPr="005A2C36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7BF4026" w14:textId="2B845294" w:rsidR="005A2C36" w:rsidRPr="005A2C36" w:rsidRDefault="005A2C36" w:rsidP="005A2C36">
      <w:pPr>
        <w:pStyle w:val="3"/>
        <w:spacing w:before="120"/>
        <w:rPr>
          <w:rFonts w:eastAsia="新宋体"/>
          <w:color w:val="000000"/>
          <w:szCs w:val="24"/>
          <w:lang w:bidi="ar-SA"/>
        </w:rPr>
      </w:pPr>
      <w:r w:rsidRPr="005A2C36">
        <w:rPr>
          <w:rFonts w:eastAsia="新宋体"/>
          <w:color w:val="000000"/>
          <w:szCs w:val="24"/>
          <w:lang w:bidi="ar-SA"/>
        </w:rPr>
        <w:lastRenderedPageBreak/>
        <w:tab/>
      </w:r>
      <w:r w:rsidRPr="005A2C36">
        <w:rPr>
          <w:rFonts w:eastAsia="新宋体"/>
          <w:color w:val="000000"/>
          <w:szCs w:val="24"/>
          <w:lang w:bidi="ar-SA"/>
        </w:rPr>
        <w:tab/>
      </w:r>
      <w:proofErr w:type="spellStart"/>
      <w:r w:rsidRPr="005A2C36">
        <w:rPr>
          <w:rFonts w:eastAsia="新宋体"/>
          <w:color w:val="000000"/>
          <w:szCs w:val="24"/>
          <w:lang w:bidi="ar-SA"/>
        </w:rPr>
        <w:t>cout</w:t>
      </w:r>
      <w:proofErr w:type="spellEnd"/>
      <w:r w:rsidRPr="005A2C36">
        <w:rPr>
          <w:rFonts w:eastAsia="新宋体"/>
          <w:color w:val="000000"/>
          <w:szCs w:val="24"/>
          <w:lang w:bidi="ar-SA"/>
        </w:rPr>
        <w:t xml:space="preserve"> </w:t>
      </w:r>
      <w:r w:rsidRPr="005A2C36">
        <w:rPr>
          <w:rFonts w:eastAsia="新宋体"/>
          <w:color w:val="008080"/>
          <w:szCs w:val="24"/>
          <w:lang w:bidi="ar-SA"/>
        </w:rPr>
        <w:t>&lt;&lt;</w:t>
      </w:r>
      <w:r w:rsidRPr="005A2C36">
        <w:rPr>
          <w:rFonts w:eastAsia="新宋体"/>
          <w:color w:val="000000"/>
          <w:szCs w:val="24"/>
          <w:lang w:bidi="ar-SA"/>
        </w:rPr>
        <w:t xml:space="preserve"> </w:t>
      </w:r>
      <w:proofErr w:type="spellStart"/>
      <w:r w:rsidRPr="005A2C36">
        <w:rPr>
          <w:rFonts w:eastAsia="新宋体"/>
          <w:color w:val="000000"/>
          <w:szCs w:val="24"/>
          <w:lang w:bidi="ar-SA"/>
        </w:rPr>
        <w:t>endl</w:t>
      </w:r>
      <w:proofErr w:type="spellEnd"/>
      <w:r w:rsidRPr="005A2C36">
        <w:rPr>
          <w:rFonts w:eastAsia="新宋体"/>
          <w:color w:val="000000"/>
          <w:szCs w:val="24"/>
          <w:lang w:bidi="ar-SA"/>
        </w:rPr>
        <w:t>;</w:t>
      </w:r>
    </w:p>
    <w:p w14:paraId="301A1E3A" w14:textId="77777777" w:rsidR="005A2C36" w:rsidRDefault="005A2C36" w:rsidP="005A2C36">
      <w:pPr>
        <w:pStyle w:val="3"/>
        <w:spacing w:before="120"/>
      </w:pPr>
    </w:p>
    <w:p w14:paraId="29D2D07C" w14:textId="75066E0F" w:rsidR="00946937" w:rsidRDefault="00946937" w:rsidP="005A2C36">
      <w:pPr>
        <w:pStyle w:val="3"/>
        <w:spacing w:before="120"/>
      </w:pPr>
      <w:r>
        <w:rPr>
          <w:rFonts w:hint="eastAsia"/>
        </w:rPr>
        <w:t xml:space="preserve">3.4.3 </w:t>
      </w:r>
      <w:r w:rsidR="005A2C36">
        <w:rPr>
          <w:rFonts w:hint="eastAsia"/>
        </w:rPr>
        <w:t>显示</w:t>
      </w:r>
      <w:proofErr w:type="gramStart"/>
      <w:r w:rsidR="005A2C36">
        <w:rPr>
          <w:rFonts w:hint="eastAsia"/>
        </w:rPr>
        <w:t>最</w:t>
      </w:r>
      <w:proofErr w:type="gramEnd"/>
      <w:r w:rsidR="005A2C36">
        <w:rPr>
          <w:rFonts w:hint="eastAsia"/>
        </w:rPr>
        <w:t>小生成树</w:t>
      </w:r>
      <w:r>
        <w:rPr>
          <w:rFonts w:hint="eastAsia"/>
        </w:rPr>
        <w:t>功能截屏示例</w:t>
      </w:r>
      <w:bookmarkEnd w:id="30"/>
    </w:p>
    <w:p w14:paraId="2FC443E6" w14:textId="412D8F2B" w:rsidR="005A2C36" w:rsidRDefault="005A2C36" w:rsidP="008F78B2">
      <w:pPr>
        <w:pStyle w:val="2"/>
        <w:spacing w:before="120"/>
      </w:pPr>
      <w:bookmarkStart w:id="31" w:name="_Toc495668182"/>
      <w:r>
        <w:rPr>
          <w:noProof/>
        </w:rPr>
        <w:drawing>
          <wp:inline distT="0" distB="0" distL="0" distR="0" wp14:anchorId="0BDA4DF9" wp14:editId="574654E3">
            <wp:extent cx="4435224" cy="62489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B0D22D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47D3" w14:textId="77777777" w:rsidR="005A2C36" w:rsidRDefault="005A2C36" w:rsidP="008F78B2">
      <w:pPr>
        <w:pStyle w:val="2"/>
        <w:spacing w:before="120"/>
      </w:pPr>
    </w:p>
    <w:p w14:paraId="163EDE09" w14:textId="77777777" w:rsidR="005A2C36" w:rsidRDefault="005A2C36" w:rsidP="008F78B2">
      <w:pPr>
        <w:pStyle w:val="2"/>
        <w:spacing w:before="120"/>
      </w:pPr>
    </w:p>
    <w:p w14:paraId="098D2CB5" w14:textId="77777777" w:rsidR="005A2C36" w:rsidRDefault="005A2C36" w:rsidP="008F78B2">
      <w:pPr>
        <w:pStyle w:val="2"/>
        <w:spacing w:before="120"/>
      </w:pPr>
    </w:p>
    <w:p w14:paraId="2ABE615D" w14:textId="77777777" w:rsidR="005A2C36" w:rsidRDefault="005A2C36" w:rsidP="008F78B2">
      <w:pPr>
        <w:pStyle w:val="2"/>
        <w:spacing w:before="120"/>
      </w:pPr>
    </w:p>
    <w:p w14:paraId="699EFBDD" w14:textId="77777777" w:rsidR="005A2C36" w:rsidRDefault="005A2C36" w:rsidP="008F78B2">
      <w:pPr>
        <w:pStyle w:val="2"/>
        <w:spacing w:before="120"/>
      </w:pPr>
    </w:p>
    <w:p w14:paraId="63C7597B" w14:textId="77777777" w:rsidR="005A2C36" w:rsidRDefault="005A2C36" w:rsidP="008F78B2">
      <w:pPr>
        <w:pStyle w:val="2"/>
        <w:spacing w:before="120"/>
      </w:pPr>
    </w:p>
    <w:p w14:paraId="05FD68A1" w14:textId="77777777" w:rsidR="005A2C36" w:rsidRDefault="005A2C36" w:rsidP="008F78B2">
      <w:pPr>
        <w:pStyle w:val="2"/>
        <w:spacing w:before="120"/>
      </w:pPr>
    </w:p>
    <w:p w14:paraId="52F90980" w14:textId="77777777" w:rsidR="005A2C36" w:rsidRDefault="005A2C36" w:rsidP="008F78B2">
      <w:pPr>
        <w:pStyle w:val="2"/>
        <w:spacing w:before="120"/>
      </w:pPr>
    </w:p>
    <w:p w14:paraId="72CE6999" w14:textId="77777777" w:rsidR="005A2C36" w:rsidRDefault="005A2C36" w:rsidP="008F78B2">
      <w:pPr>
        <w:pStyle w:val="2"/>
        <w:spacing w:before="120"/>
      </w:pPr>
    </w:p>
    <w:p w14:paraId="2855194A" w14:textId="77777777" w:rsidR="005A2C36" w:rsidRDefault="005A2C36" w:rsidP="008F78B2">
      <w:pPr>
        <w:pStyle w:val="2"/>
        <w:spacing w:before="120"/>
      </w:pPr>
    </w:p>
    <w:p w14:paraId="2302FB70" w14:textId="77777777" w:rsidR="005A2C36" w:rsidRDefault="005A2C36" w:rsidP="008F78B2">
      <w:pPr>
        <w:pStyle w:val="2"/>
        <w:spacing w:before="120"/>
      </w:pPr>
    </w:p>
    <w:p w14:paraId="4BFC6EBD" w14:textId="77777777" w:rsidR="005A2C36" w:rsidRDefault="005A2C36" w:rsidP="008F78B2">
      <w:pPr>
        <w:pStyle w:val="2"/>
        <w:spacing w:before="120"/>
      </w:pPr>
    </w:p>
    <w:p w14:paraId="2E33581B" w14:textId="77777777" w:rsidR="005A2C36" w:rsidRDefault="005A2C36" w:rsidP="008F78B2">
      <w:pPr>
        <w:pStyle w:val="2"/>
        <w:spacing w:before="120"/>
      </w:pPr>
    </w:p>
    <w:p w14:paraId="445BEB58" w14:textId="77777777" w:rsidR="005A2C36" w:rsidRDefault="005A2C36" w:rsidP="008F78B2">
      <w:pPr>
        <w:pStyle w:val="2"/>
        <w:spacing w:before="120"/>
      </w:pPr>
    </w:p>
    <w:p w14:paraId="2F932B03" w14:textId="77777777" w:rsidR="005A2C36" w:rsidRDefault="005A2C36" w:rsidP="008F78B2">
      <w:pPr>
        <w:pStyle w:val="2"/>
        <w:spacing w:before="120"/>
      </w:pPr>
    </w:p>
    <w:p w14:paraId="1B42130D" w14:textId="15606F1B" w:rsidR="0075165E" w:rsidRDefault="0075165E" w:rsidP="008F78B2">
      <w:pPr>
        <w:pStyle w:val="2"/>
        <w:spacing w:before="120"/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31"/>
    </w:p>
    <w:p w14:paraId="50E1A21A" w14:textId="77777777" w:rsidR="00AD5E2E" w:rsidRDefault="00946937" w:rsidP="00A8652E">
      <w:pPr>
        <w:pStyle w:val="3"/>
        <w:spacing w:before="120"/>
      </w:pPr>
      <w:bookmarkStart w:id="32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32"/>
    </w:p>
    <w:p w14:paraId="7B14AB1D" w14:textId="7ECA8A2A" w:rsidR="004F1DC1" w:rsidRPr="004F1DC1" w:rsidRDefault="005A2C36" w:rsidP="005A2C36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B236CC9" wp14:editId="749AFBE2">
            <wp:extent cx="2309060" cy="544877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B0CF57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D1B" w14:textId="77777777" w:rsidR="005A2C36" w:rsidRDefault="005A2C36" w:rsidP="00A8652E">
      <w:pPr>
        <w:pStyle w:val="3"/>
        <w:spacing w:before="120"/>
      </w:pPr>
      <w:bookmarkStart w:id="33" w:name="_Toc495668184"/>
    </w:p>
    <w:p w14:paraId="74B73B36" w14:textId="77777777" w:rsidR="005A2C36" w:rsidRDefault="005A2C36" w:rsidP="00A8652E">
      <w:pPr>
        <w:pStyle w:val="3"/>
        <w:spacing w:before="120"/>
      </w:pPr>
    </w:p>
    <w:p w14:paraId="62F57869" w14:textId="68E001F0" w:rsidR="00AD5E2E" w:rsidRDefault="00946937" w:rsidP="00A8652E">
      <w:pPr>
        <w:pStyle w:val="3"/>
        <w:spacing w:before="120"/>
      </w:pPr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33"/>
    </w:p>
    <w:p w14:paraId="3939668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bookmarkStart w:id="34" w:name="_Toc495668185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printScreen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();</w:t>
      </w:r>
    </w:p>
    <w:p w14:paraId="6A1E1A28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1FDE72AF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2B91AF"/>
          <w:szCs w:val="24"/>
          <w:lang w:eastAsia="zh-CN" w:bidi="ar-SA"/>
        </w:rPr>
        <w:t>Graph</w:t>
      </w:r>
      <w:r w:rsidRPr="00720B89">
        <w:rPr>
          <w:rFonts w:eastAsia="新宋体"/>
          <w:color w:val="000000"/>
          <w:szCs w:val="24"/>
          <w:lang w:eastAsia="zh-CN" w:bidi="ar-SA"/>
        </w:rPr>
        <w:t>&lt;</w:t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720B89">
        <w:rPr>
          <w:rFonts w:eastAsia="新宋体"/>
          <w:color w:val="0000FF"/>
          <w:szCs w:val="24"/>
          <w:lang w:eastAsia="zh-CN" w:bidi="ar-SA"/>
        </w:rPr>
        <w:t>int</w:t>
      </w:r>
      <w:r w:rsidRPr="00720B89">
        <w:rPr>
          <w:rFonts w:eastAsia="新宋体"/>
          <w:color w:val="000000"/>
          <w:szCs w:val="24"/>
          <w:lang w:eastAsia="zh-CN" w:bidi="ar-SA"/>
        </w:rPr>
        <w:t>&gt; G;</w:t>
      </w:r>
    </w:p>
    <w:p w14:paraId="33E26A9B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2B91AF"/>
          <w:szCs w:val="24"/>
          <w:lang w:eastAsia="zh-CN" w:bidi="ar-SA"/>
        </w:rPr>
        <w:t>MinSpanTree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&lt;</w:t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720B89">
        <w:rPr>
          <w:rFonts w:eastAsia="新宋体"/>
          <w:color w:val="0000FF"/>
          <w:szCs w:val="24"/>
          <w:lang w:eastAsia="zh-CN" w:bidi="ar-SA"/>
        </w:rPr>
        <w:t>int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&gt;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MSTree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10209DA5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int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0;</w:t>
      </w:r>
    </w:p>
    <w:p w14:paraId="4E4C748B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opt;</w:t>
      </w:r>
    </w:p>
    <w:p w14:paraId="661FDBC6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bool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1;</w:t>
      </w:r>
    </w:p>
    <w:p w14:paraId="6F3F2E9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int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0;</w:t>
      </w:r>
    </w:p>
    <w:p w14:paraId="65EC4E9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59100E7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8000"/>
          <w:szCs w:val="24"/>
          <w:lang w:eastAsia="zh-CN" w:bidi="ar-SA"/>
        </w:rPr>
        <w:t>//</w:t>
      </w:r>
      <w:r w:rsidRPr="00720B89">
        <w:rPr>
          <w:rFonts w:eastAsia="新宋体"/>
          <w:color w:val="008000"/>
          <w:szCs w:val="24"/>
          <w:lang w:eastAsia="zh-CN" w:bidi="ar-SA"/>
        </w:rPr>
        <w:t>各种功能的实现</w:t>
      </w:r>
    </w:p>
    <w:p w14:paraId="16DC8147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while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== 1) {</w:t>
      </w:r>
    </w:p>
    <w:p w14:paraId="24582EB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请选择操作：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6605564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&gt;&gt;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opt;</w:t>
      </w:r>
    </w:p>
    <w:p w14:paraId="75CCEC23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518BF9F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switch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(opt) {</w:t>
      </w:r>
    </w:p>
    <w:p w14:paraId="02007CE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case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'A'</w:t>
      </w:r>
      <w:r w:rsidRPr="00720B89">
        <w:rPr>
          <w:rFonts w:eastAsia="新宋体"/>
          <w:color w:val="000000"/>
          <w:szCs w:val="24"/>
          <w:lang w:eastAsia="zh-CN" w:bidi="ar-SA"/>
        </w:rPr>
        <w:t>:</w:t>
      </w:r>
    </w:p>
    <w:p w14:paraId="67C36D8C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if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== 1) {</w:t>
      </w:r>
    </w:p>
    <w:p w14:paraId="4F4E7B56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不要重复创建电网</w:t>
      </w:r>
      <w:r w:rsidRPr="00720B89">
        <w:rPr>
          <w:rFonts w:eastAsia="新宋体"/>
          <w:color w:val="A31515"/>
          <w:szCs w:val="24"/>
          <w:lang w:eastAsia="zh-CN" w:bidi="ar-SA"/>
        </w:rPr>
        <w:t>!"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10DE7D2B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27495D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else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0DA4397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addVertexes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(G,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);</w:t>
      </w:r>
    </w:p>
    <w:p w14:paraId="703C2E3D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1;</w:t>
      </w:r>
    </w:p>
    <w:p w14:paraId="4FC6CEF9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8FF073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0AC3A963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case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'B'</w:t>
      </w:r>
      <w:r w:rsidRPr="00720B89">
        <w:rPr>
          <w:rFonts w:eastAsia="新宋体"/>
          <w:color w:val="000000"/>
          <w:szCs w:val="24"/>
          <w:lang w:eastAsia="zh-CN" w:bidi="ar-SA"/>
        </w:rPr>
        <w:t>:</w:t>
      </w:r>
    </w:p>
    <w:p w14:paraId="0F45F27D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if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== 0) {</w:t>
      </w:r>
    </w:p>
    <w:p w14:paraId="09746FB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请先创建电网</w:t>
      </w:r>
      <w:r w:rsidRPr="00720B89">
        <w:rPr>
          <w:rFonts w:eastAsia="新宋体"/>
          <w:color w:val="A31515"/>
          <w:szCs w:val="24"/>
          <w:lang w:eastAsia="zh-CN" w:bidi="ar-SA"/>
        </w:rPr>
        <w:t>!"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52EF86B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A0F16C2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else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3FE8DDE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addEdges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(G);</w:t>
      </w:r>
    </w:p>
    <w:p w14:paraId="6394CC9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E78A99F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56101586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case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'C'</w:t>
      </w:r>
      <w:r w:rsidRPr="00720B89">
        <w:rPr>
          <w:rFonts w:eastAsia="新宋体"/>
          <w:color w:val="000000"/>
          <w:szCs w:val="24"/>
          <w:lang w:eastAsia="zh-CN" w:bidi="ar-SA"/>
        </w:rPr>
        <w:t>:</w:t>
      </w:r>
    </w:p>
    <w:p w14:paraId="42168A93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if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== 0) {</w:t>
      </w:r>
    </w:p>
    <w:p w14:paraId="75CEFB85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请先创建电网</w:t>
      </w:r>
      <w:r w:rsidRPr="00720B89">
        <w:rPr>
          <w:rFonts w:eastAsia="新宋体"/>
          <w:color w:val="A31515"/>
          <w:szCs w:val="24"/>
          <w:lang w:eastAsia="zh-CN" w:bidi="ar-SA"/>
        </w:rPr>
        <w:t>!"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20942085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6DB043E3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E2956CD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请输入起始顶点：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32F3A95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begin;</w:t>
      </w:r>
    </w:p>
    <w:p w14:paraId="48B4A1FC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&gt;&gt;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begin;</w:t>
      </w:r>
    </w:p>
    <w:p w14:paraId="54B7148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 xml:space="preserve">Prim(begin, G,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MSTree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);</w:t>
      </w:r>
    </w:p>
    <w:p w14:paraId="0E9BE3B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生成</w:t>
      </w:r>
      <w:r w:rsidRPr="00720B89">
        <w:rPr>
          <w:rFonts w:eastAsia="新宋体"/>
          <w:color w:val="A31515"/>
          <w:szCs w:val="24"/>
          <w:lang w:eastAsia="zh-CN" w:bidi="ar-SA"/>
        </w:rPr>
        <w:t>Prim</w:t>
      </w:r>
      <w:proofErr w:type="gramStart"/>
      <w:r w:rsidRPr="00720B89">
        <w:rPr>
          <w:rFonts w:eastAsia="新宋体"/>
          <w:color w:val="A31515"/>
          <w:szCs w:val="24"/>
          <w:lang w:eastAsia="zh-CN" w:bidi="ar-SA"/>
        </w:rPr>
        <w:t>最</w:t>
      </w:r>
      <w:proofErr w:type="gramEnd"/>
      <w:r w:rsidRPr="00720B89">
        <w:rPr>
          <w:rFonts w:eastAsia="新宋体"/>
          <w:color w:val="A31515"/>
          <w:szCs w:val="24"/>
          <w:lang w:eastAsia="zh-CN" w:bidi="ar-SA"/>
        </w:rPr>
        <w:t>小生成树</w:t>
      </w:r>
      <w:r w:rsidRPr="00720B89">
        <w:rPr>
          <w:rFonts w:eastAsia="新宋体"/>
          <w:color w:val="A31515"/>
          <w:szCs w:val="24"/>
          <w:lang w:eastAsia="zh-CN" w:bidi="ar-SA"/>
        </w:rPr>
        <w:t>!"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0D7C1823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6CB6A7B7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case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'D'</w:t>
      </w:r>
      <w:r w:rsidRPr="00720B89">
        <w:rPr>
          <w:rFonts w:eastAsia="新宋体"/>
          <w:color w:val="000000"/>
          <w:szCs w:val="24"/>
          <w:lang w:eastAsia="zh-CN" w:bidi="ar-SA"/>
        </w:rPr>
        <w:t>: {</w:t>
      </w:r>
    </w:p>
    <w:p w14:paraId="364D0FB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if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isBuilt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== 0) {</w:t>
      </w:r>
    </w:p>
    <w:p w14:paraId="4561B408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请先创建电网</w:t>
      </w:r>
      <w:r w:rsidRPr="00720B89">
        <w:rPr>
          <w:rFonts w:eastAsia="新宋体"/>
          <w:color w:val="A31515"/>
          <w:szCs w:val="24"/>
          <w:lang w:eastAsia="zh-CN" w:bidi="ar-SA"/>
        </w:rPr>
        <w:t>!"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50445FBC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6A199E6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3DF30A8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else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545A894D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proofErr w:type="gramStart"/>
      <w:r w:rsidRPr="00720B89">
        <w:rPr>
          <w:rFonts w:eastAsia="新宋体"/>
          <w:color w:val="A31515"/>
          <w:szCs w:val="24"/>
          <w:lang w:eastAsia="zh-CN" w:bidi="ar-SA"/>
        </w:rPr>
        <w:t>最</w:t>
      </w:r>
      <w:proofErr w:type="gramEnd"/>
      <w:r w:rsidRPr="00720B89">
        <w:rPr>
          <w:rFonts w:eastAsia="新宋体"/>
          <w:color w:val="A31515"/>
          <w:szCs w:val="24"/>
          <w:lang w:eastAsia="zh-CN" w:bidi="ar-SA"/>
        </w:rPr>
        <w:t>小生成树的顶点及边分别为：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30523AF2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for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r w:rsidRPr="00720B89">
        <w:rPr>
          <w:rFonts w:eastAsia="新宋体"/>
          <w:color w:val="0000FF"/>
          <w:szCs w:val="24"/>
          <w:lang w:eastAsia="zh-CN" w:bidi="ar-SA"/>
        </w:rPr>
        <w:t>int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0;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&lt;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- 1;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++) {</w:t>
      </w:r>
    </w:p>
    <w:p w14:paraId="5DAC25F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head =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G.getValue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].tail);</w:t>
      </w:r>
    </w:p>
    <w:p w14:paraId="303841BA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char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tail =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G.getValue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].head);</w:t>
      </w:r>
    </w:p>
    <w:p w14:paraId="793E58BB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head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"-&lt;"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MSTree.value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[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].key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"&gt;-&gt;"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tail;</w:t>
      </w:r>
    </w:p>
    <w:p w14:paraId="67DEE7C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if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!=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numVertices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- 2) {</w:t>
      </w:r>
    </w:p>
    <w:p w14:paraId="6D6FBD0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"\t"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72B289C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65D97C0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F937A98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27D2C487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5BCA486E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A49988C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46E24F9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case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'E'</w:t>
      </w:r>
      <w:r w:rsidRPr="00720B89">
        <w:rPr>
          <w:rFonts w:eastAsia="新宋体"/>
          <w:color w:val="000000"/>
          <w:szCs w:val="24"/>
          <w:lang w:eastAsia="zh-CN" w:bidi="ar-SA"/>
        </w:rPr>
        <w:t>:</w:t>
      </w:r>
    </w:p>
    <w:p w14:paraId="408D56DF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= 0;</w:t>
      </w:r>
    </w:p>
    <w:p w14:paraId="094A90F1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0CA71E8F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default</w:t>
      </w:r>
      <w:r w:rsidRPr="00720B89">
        <w:rPr>
          <w:rFonts w:eastAsia="新宋体"/>
          <w:color w:val="000000"/>
          <w:szCs w:val="24"/>
          <w:lang w:eastAsia="zh-CN" w:bidi="ar-SA"/>
        </w:rPr>
        <w:t>:</w:t>
      </w:r>
    </w:p>
    <w:p w14:paraId="024BFF7D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A31515"/>
          <w:szCs w:val="24"/>
          <w:lang w:eastAsia="zh-CN" w:bidi="ar-SA"/>
        </w:rPr>
        <w:t>选项不存在，请重新输入</w:t>
      </w:r>
      <w:r w:rsidRPr="00720B89">
        <w:rPr>
          <w:rFonts w:eastAsia="新宋体"/>
          <w:color w:val="A31515"/>
          <w:szCs w:val="24"/>
          <w:lang w:eastAsia="zh-CN" w:bidi="ar-SA"/>
        </w:rPr>
        <w:t>"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0B89">
        <w:rPr>
          <w:rFonts w:eastAsia="新宋体"/>
          <w:color w:val="008080"/>
          <w:szCs w:val="24"/>
          <w:lang w:eastAsia="zh-CN" w:bidi="ar-SA"/>
        </w:rPr>
        <w:t>&lt;&lt;</w:t>
      </w:r>
      <w:r w:rsidRPr="00720B8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0B8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3894FFFB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FF"/>
          <w:szCs w:val="24"/>
          <w:lang w:eastAsia="zh-CN" w:bidi="ar-SA"/>
        </w:rPr>
        <w:t>break</w:t>
      </w:r>
      <w:r w:rsidRPr="00720B89">
        <w:rPr>
          <w:rFonts w:eastAsia="新宋体"/>
          <w:color w:val="000000"/>
          <w:szCs w:val="24"/>
          <w:lang w:eastAsia="zh-CN" w:bidi="ar-SA"/>
        </w:rPr>
        <w:t>;</w:t>
      </w:r>
    </w:p>
    <w:p w14:paraId="472D020C" w14:textId="77777777" w:rsidR="00720B89" w:rsidRPr="00720B89" w:rsidRDefault="00720B89" w:rsidP="00720B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0B89">
        <w:rPr>
          <w:rFonts w:eastAsia="新宋体"/>
          <w:color w:val="000000"/>
          <w:szCs w:val="24"/>
          <w:lang w:eastAsia="zh-CN" w:bidi="ar-SA"/>
        </w:rPr>
        <w:tab/>
      </w:r>
      <w:r w:rsidRPr="00720B8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756E6A1" w14:textId="77777777" w:rsidR="00720B89" w:rsidRDefault="00720B89" w:rsidP="00720B89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lastRenderedPageBreak/>
        <w:tab/>
      </w:r>
      <w:r w:rsidRPr="00720B89">
        <w:rPr>
          <w:rFonts w:eastAsia="新宋体"/>
          <w:color w:val="000000"/>
          <w:szCs w:val="24"/>
          <w:lang w:bidi="ar-SA"/>
        </w:rPr>
        <w:t>}</w:t>
      </w:r>
    </w:p>
    <w:p w14:paraId="5C6A30A1" w14:textId="77777777" w:rsidR="00720B89" w:rsidRDefault="00720B89" w:rsidP="00720B89">
      <w:pPr>
        <w:pStyle w:val="3"/>
        <w:spacing w:before="120"/>
      </w:pPr>
    </w:p>
    <w:p w14:paraId="3DEBF6B7" w14:textId="77777777" w:rsidR="00720B89" w:rsidRDefault="00720B89" w:rsidP="00720B89">
      <w:pPr>
        <w:pStyle w:val="3"/>
        <w:spacing w:before="120"/>
      </w:pPr>
    </w:p>
    <w:p w14:paraId="7588238D" w14:textId="70D88825" w:rsidR="00946937" w:rsidRDefault="00946937" w:rsidP="00720B89">
      <w:pPr>
        <w:pStyle w:val="3"/>
        <w:spacing w:before="120"/>
      </w:pPr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34"/>
    </w:p>
    <w:p w14:paraId="02C8D56F" w14:textId="51599FF1" w:rsidR="00F95D49" w:rsidRDefault="00720B89" w:rsidP="00720B8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659BE22" wp14:editId="34DFA9C4">
            <wp:extent cx="5759450" cy="3138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B0DE59.t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A484" w14:textId="0773C765" w:rsidR="00F95D49" w:rsidRPr="00F95D49" w:rsidRDefault="00F95D49" w:rsidP="00F95D49">
      <w:pPr>
        <w:rPr>
          <w:lang w:eastAsia="zh-CN"/>
        </w:rPr>
      </w:pPr>
    </w:p>
    <w:p w14:paraId="2CA447B4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D701D3F" w14:textId="0380A6AA" w:rsidR="002779D6" w:rsidRDefault="002779D6" w:rsidP="002779D6">
      <w:pPr>
        <w:rPr>
          <w:lang w:eastAsia="zh-CN"/>
        </w:rPr>
      </w:pPr>
    </w:p>
    <w:p w14:paraId="79866ECB" w14:textId="355553F0" w:rsidR="00720B89" w:rsidRDefault="00720B89" w:rsidP="002779D6">
      <w:pPr>
        <w:rPr>
          <w:lang w:eastAsia="zh-CN"/>
        </w:rPr>
      </w:pPr>
    </w:p>
    <w:p w14:paraId="2581F123" w14:textId="2DD4B915" w:rsidR="00720B89" w:rsidRDefault="00720B89" w:rsidP="002779D6">
      <w:pPr>
        <w:rPr>
          <w:lang w:eastAsia="zh-CN"/>
        </w:rPr>
      </w:pPr>
    </w:p>
    <w:p w14:paraId="54CD3777" w14:textId="32018A0E" w:rsidR="00720B89" w:rsidRDefault="00720B89" w:rsidP="002779D6">
      <w:pPr>
        <w:rPr>
          <w:lang w:eastAsia="zh-CN"/>
        </w:rPr>
      </w:pPr>
    </w:p>
    <w:p w14:paraId="001A136E" w14:textId="5069968C" w:rsidR="00720B89" w:rsidRDefault="00720B89" w:rsidP="002779D6">
      <w:pPr>
        <w:rPr>
          <w:lang w:eastAsia="zh-CN"/>
        </w:rPr>
      </w:pPr>
    </w:p>
    <w:p w14:paraId="12EDDD83" w14:textId="77777777" w:rsidR="00720B89" w:rsidRPr="002779D6" w:rsidRDefault="00720B89" w:rsidP="002779D6">
      <w:pPr>
        <w:rPr>
          <w:lang w:eastAsia="zh-CN"/>
        </w:rPr>
      </w:pPr>
    </w:p>
    <w:p w14:paraId="0BCC8ED2" w14:textId="77777777" w:rsidR="00720B89" w:rsidRDefault="00720B89" w:rsidP="0075165E">
      <w:pPr>
        <w:pStyle w:val="1"/>
        <w:spacing w:after="240"/>
        <w:rPr>
          <w:lang w:eastAsia="zh-CN"/>
        </w:rPr>
      </w:pPr>
      <w:bookmarkStart w:id="35" w:name="_Toc495668186"/>
    </w:p>
    <w:p w14:paraId="411EBC33" w14:textId="5CED0458" w:rsidR="0075165E" w:rsidRDefault="0075165E" w:rsidP="0075165E">
      <w:pPr>
        <w:pStyle w:val="1"/>
        <w:spacing w:after="240"/>
        <w:rPr>
          <w:lang w:eastAsia="zh-CN"/>
        </w:rPr>
      </w:pPr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5"/>
    </w:p>
    <w:p w14:paraId="5326C0DA" w14:textId="418FC284" w:rsidR="004135DF" w:rsidRDefault="004135DF" w:rsidP="004135DF">
      <w:pPr>
        <w:pStyle w:val="2"/>
        <w:spacing w:before="120"/>
      </w:pPr>
      <w:bookmarkStart w:id="36" w:name="_Toc495668187"/>
      <w:r>
        <w:rPr>
          <w:rFonts w:hint="eastAsia"/>
        </w:rPr>
        <w:t xml:space="preserve">4.1 </w:t>
      </w:r>
      <w:r w:rsidR="00720B89">
        <w:rPr>
          <w:rFonts w:hint="eastAsia"/>
        </w:rPr>
        <w:t>常规</w:t>
      </w:r>
      <w:r>
        <w:rPr>
          <w:rFonts w:hint="eastAsia"/>
        </w:rPr>
        <w:t>功能测试</w:t>
      </w:r>
      <w:bookmarkEnd w:id="36"/>
    </w:p>
    <w:p w14:paraId="43260C95" w14:textId="72E44674" w:rsidR="00720B89" w:rsidRPr="00720B89" w:rsidRDefault="00720B89" w:rsidP="00720B8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A6FC567" wp14:editId="09F295CE">
            <wp:extent cx="5319221" cy="460287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B02433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554" w14:textId="65A7441D" w:rsidR="00FD2CA9" w:rsidRPr="00FD2CA9" w:rsidRDefault="00FD2CA9" w:rsidP="00FD2CA9">
      <w:pPr>
        <w:rPr>
          <w:lang w:eastAsia="zh-CN"/>
        </w:rPr>
      </w:pPr>
    </w:p>
    <w:p w14:paraId="02D3AA36" w14:textId="77777777" w:rsidR="00720B89" w:rsidRDefault="00720B89" w:rsidP="004135DF">
      <w:pPr>
        <w:pStyle w:val="2"/>
        <w:spacing w:before="120"/>
      </w:pPr>
      <w:bookmarkStart w:id="37" w:name="_Toc495668197"/>
    </w:p>
    <w:p w14:paraId="6162918A" w14:textId="0CEDFE9C" w:rsidR="004135DF" w:rsidRPr="004135DF" w:rsidRDefault="004135DF" w:rsidP="004135DF">
      <w:pPr>
        <w:pStyle w:val="2"/>
        <w:spacing w:before="120"/>
      </w:pPr>
      <w:r>
        <w:rPr>
          <w:rFonts w:hint="eastAsia"/>
        </w:rPr>
        <w:t>4.</w:t>
      </w:r>
      <w:r w:rsidR="00720B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7"/>
    </w:p>
    <w:p w14:paraId="1D7635CC" w14:textId="2F239A01" w:rsidR="002779D6" w:rsidRDefault="004135DF" w:rsidP="004135DF">
      <w:pPr>
        <w:pStyle w:val="3"/>
        <w:spacing w:before="120"/>
      </w:pPr>
      <w:bookmarkStart w:id="38" w:name="_Toc495668198"/>
      <w:r>
        <w:rPr>
          <w:rFonts w:hint="eastAsia"/>
        </w:rPr>
        <w:t>4.</w:t>
      </w:r>
      <w:r w:rsidR="00720B89">
        <w:rPr>
          <w:rFonts w:hint="eastAsia"/>
        </w:rPr>
        <w:t>2</w:t>
      </w:r>
      <w:r>
        <w:rPr>
          <w:rFonts w:hint="eastAsia"/>
        </w:rPr>
        <w:t xml:space="preserve">.1 </w:t>
      </w:r>
      <w:bookmarkEnd w:id="38"/>
      <w:r w:rsidR="00720B89">
        <w:rPr>
          <w:rFonts w:hint="eastAsia"/>
        </w:rPr>
        <w:t>选项不存在</w:t>
      </w:r>
    </w:p>
    <w:p w14:paraId="5AFAA4B4" w14:textId="57A1FEFD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720B89">
        <w:rPr>
          <w:rFonts w:hint="eastAsia"/>
          <w:lang w:eastAsia="zh-CN"/>
        </w:rPr>
        <w:t>不存在的选项</w:t>
      </w:r>
      <w:r w:rsidR="00720B89">
        <w:rPr>
          <w:rFonts w:hint="eastAsia"/>
          <w:lang w:eastAsia="zh-CN"/>
        </w:rPr>
        <w:t>a</w:t>
      </w:r>
    </w:p>
    <w:p w14:paraId="5C8D862C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3C613EB2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9AEFE0A" w14:textId="711763BA" w:rsidR="00590C7D" w:rsidRDefault="00720B89" w:rsidP="001839FC">
      <w:pPr>
        <w:rPr>
          <w:b/>
          <w:lang w:eastAsia="zh-CN"/>
        </w:rPr>
      </w:pPr>
      <w:r>
        <w:rPr>
          <w:noProof/>
          <w:lang w:eastAsia="zh-CN"/>
        </w:rPr>
        <w:drawing>
          <wp:inline distT="0" distB="0" distL="0" distR="0" wp14:anchorId="16CAB3B3" wp14:editId="795C9D9C">
            <wp:extent cx="1889924" cy="39627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B0653B.t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2BA" w14:textId="75F602A8" w:rsidR="00720B89" w:rsidRDefault="00720B89" w:rsidP="001839FC">
      <w:pPr>
        <w:ind w:firstLine="482"/>
        <w:rPr>
          <w:b/>
          <w:lang w:eastAsia="zh-CN"/>
        </w:rPr>
      </w:pPr>
    </w:p>
    <w:p w14:paraId="79D0E61B" w14:textId="77777777" w:rsidR="00720B89" w:rsidRPr="001839FC" w:rsidRDefault="00720B89" w:rsidP="001839FC">
      <w:pPr>
        <w:ind w:firstLine="482"/>
        <w:rPr>
          <w:b/>
          <w:lang w:eastAsia="zh-CN"/>
        </w:rPr>
      </w:pPr>
    </w:p>
    <w:p w14:paraId="4954BB7F" w14:textId="0D00B740" w:rsidR="004135DF" w:rsidRDefault="004135DF" w:rsidP="004135DF">
      <w:pPr>
        <w:pStyle w:val="3"/>
        <w:spacing w:before="120"/>
      </w:pPr>
      <w:bookmarkStart w:id="39" w:name="_Toc495668199"/>
      <w:r>
        <w:rPr>
          <w:rFonts w:hint="eastAsia"/>
        </w:rPr>
        <w:t>4.</w:t>
      </w:r>
      <w:r w:rsidR="00720B89">
        <w:rPr>
          <w:rFonts w:hint="eastAsia"/>
        </w:rPr>
        <w:t>2</w:t>
      </w:r>
      <w:r>
        <w:rPr>
          <w:rFonts w:hint="eastAsia"/>
        </w:rPr>
        <w:t xml:space="preserve">.2 </w:t>
      </w:r>
      <w:bookmarkEnd w:id="39"/>
      <w:r w:rsidR="00720B89">
        <w:rPr>
          <w:rFonts w:hint="eastAsia"/>
        </w:rPr>
        <w:t>添加顶点数小于</w:t>
      </w:r>
      <w:r w:rsidR="00720B89">
        <w:rPr>
          <w:rFonts w:hint="eastAsia"/>
        </w:rPr>
        <w:t>0</w:t>
      </w:r>
    </w:p>
    <w:p w14:paraId="52A9C656" w14:textId="103B931D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720B89">
        <w:rPr>
          <w:rFonts w:hint="eastAsia"/>
          <w:lang w:eastAsia="zh-CN"/>
        </w:rPr>
        <w:t>-1</w:t>
      </w:r>
    </w:p>
    <w:p w14:paraId="562AAAD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3DE976B0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407B23B1" w14:textId="4B50661F" w:rsidR="00590C7D" w:rsidRDefault="00720B89" w:rsidP="001839FC">
      <w:pPr>
        <w:rPr>
          <w:b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6CA8282" wp14:editId="71FD8014">
            <wp:extent cx="2575783" cy="55630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B0E266.t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84B5" w14:textId="27893666" w:rsidR="00720B89" w:rsidRDefault="00720B89" w:rsidP="001839FC">
      <w:pPr>
        <w:ind w:firstLine="482"/>
        <w:rPr>
          <w:b/>
          <w:lang w:eastAsia="zh-CN"/>
        </w:rPr>
      </w:pPr>
    </w:p>
    <w:p w14:paraId="55F8BD99" w14:textId="025D1F28" w:rsidR="00720B89" w:rsidRDefault="00720B89" w:rsidP="001839FC">
      <w:pPr>
        <w:ind w:firstLine="482"/>
        <w:rPr>
          <w:b/>
          <w:lang w:eastAsia="zh-CN"/>
        </w:rPr>
      </w:pPr>
    </w:p>
    <w:p w14:paraId="4980E86B" w14:textId="77777777" w:rsidR="00720B89" w:rsidRPr="001839FC" w:rsidRDefault="00720B89" w:rsidP="001839FC">
      <w:pPr>
        <w:ind w:firstLine="482"/>
        <w:rPr>
          <w:b/>
          <w:lang w:eastAsia="zh-CN"/>
        </w:rPr>
      </w:pPr>
    </w:p>
    <w:p w14:paraId="4F150A67" w14:textId="3007CE65" w:rsidR="002644C8" w:rsidRDefault="004135DF" w:rsidP="004135DF">
      <w:pPr>
        <w:pStyle w:val="3"/>
        <w:spacing w:before="120"/>
      </w:pPr>
      <w:bookmarkStart w:id="40" w:name="_Toc495668200"/>
      <w:r>
        <w:rPr>
          <w:rFonts w:hint="eastAsia"/>
        </w:rPr>
        <w:t>4.</w:t>
      </w:r>
      <w:r w:rsidR="00720B89">
        <w:rPr>
          <w:rFonts w:hint="eastAsia"/>
        </w:rPr>
        <w:t>2</w:t>
      </w:r>
      <w:r>
        <w:rPr>
          <w:rFonts w:hint="eastAsia"/>
        </w:rPr>
        <w:t xml:space="preserve">.3 </w:t>
      </w:r>
      <w:bookmarkEnd w:id="40"/>
      <w:r w:rsidR="00720B89">
        <w:rPr>
          <w:rFonts w:hint="eastAsia"/>
        </w:rPr>
        <w:t>重复创建电网</w:t>
      </w:r>
    </w:p>
    <w:p w14:paraId="753CE7BC" w14:textId="52B3AB0D"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720B89">
        <w:rPr>
          <w:rFonts w:hint="eastAsia"/>
          <w:lang w:eastAsia="zh-CN"/>
        </w:rPr>
        <w:t>创建电网后重新输入操作码</w:t>
      </w:r>
      <w:r w:rsidR="00720B89">
        <w:rPr>
          <w:rFonts w:hint="eastAsia"/>
          <w:lang w:eastAsia="zh-CN"/>
        </w:rPr>
        <w:t>A</w:t>
      </w:r>
      <w:r w:rsidR="00720B89">
        <w:rPr>
          <w:lang w:eastAsia="zh-CN"/>
        </w:rPr>
        <w:t xml:space="preserve"> </w:t>
      </w:r>
    </w:p>
    <w:p w14:paraId="3C92FABA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6DA98CE8" w14:textId="51B5FFA4"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4E1D2253" w14:textId="6A574BC0" w:rsidR="00720B89" w:rsidRPr="00B649B3" w:rsidRDefault="00720B89" w:rsidP="00B649B3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32020627" wp14:editId="718532B3">
            <wp:extent cx="1425063" cy="39627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B0FCB7.t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36D8" w14:textId="09A693CA" w:rsidR="00967C27" w:rsidRPr="00ED4D76" w:rsidRDefault="00967C27" w:rsidP="00720B89">
      <w:pPr>
        <w:rPr>
          <w:lang w:eastAsia="zh-CN"/>
        </w:rPr>
      </w:pPr>
    </w:p>
    <w:sectPr w:rsidR="00967C27" w:rsidRPr="00ED4D76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EE5B" w14:textId="77777777" w:rsidR="00DA3B90" w:rsidRDefault="00DA3B90" w:rsidP="001D0743">
      <w:r>
        <w:separator/>
      </w:r>
    </w:p>
    <w:p w14:paraId="1E3D0CFA" w14:textId="77777777" w:rsidR="00DA3B90" w:rsidRDefault="00DA3B90" w:rsidP="001D0743"/>
    <w:p w14:paraId="2727864C" w14:textId="77777777" w:rsidR="00DA3B90" w:rsidRDefault="00DA3B90" w:rsidP="001D0743"/>
    <w:p w14:paraId="3257E348" w14:textId="77777777" w:rsidR="00DA3B90" w:rsidRDefault="00DA3B90" w:rsidP="001D0743"/>
    <w:p w14:paraId="70B71A8B" w14:textId="77777777" w:rsidR="00DA3B90" w:rsidRDefault="00DA3B90" w:rsidP="001D0743"/>
    <w:p w14:paraId="3B823B16" w14:textId="77777777" w:rsidR="00DA3B90" w:rsidRDefault="00DA3B90" w:rsidP="001D0743"/>
  </w:endnote>
  <w:endnote w:type="continuationSeparator" w:id="0">
    <w:p w14:paraId="373B195D" w14:textId="77777777" w:rsidR="00DA3B90" w:rsidRDefault="00DA3B90" w:rsidP="001D0743">
      <w:r>
        <w:continuationSeparator/>
      </w:r>
    </w:p>
    <w:p w14:paraId="7148E5AA" w14:textId="77777777" w:rsidR="00DA3B90" w:rsidRDefault="00DA3B90" w:rsidP="001D0743"/>
    <w:p w14:paraId="149FA5A5" w14:textId="77777777" w:rsidR="00DA3B90" w:rsidRDefault="00DA3B90" w:rsidP="001D0743"/>
    <w:p w14:paraId="4BA25A39" w14:textId="77777777" w:rsidR="00DA3B90" w:rsidRDefault="00DA3B90" w:rsidP="001D0743"/>
    <w:p w14:paraId="2E6C07C9" w14:textId="77777777" w:rsidR="00DA3B90" w:rsidRDefault="00DA3B90" w:rsidP="001D0743"/>
    <w:p w14:paraId="01738403" w14:textId="77777777" w:rsidR="00DA3B90" w:rsidRDefault="00DA3B9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0F72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4E07D3">
      <w:fldChar w:fldCharType="begin"/>
    </w:r>
    <w:r w:rsidR="004E07D3">
      <w:instrText xml:space="preserve"> PAGE </w:instrText>
    </w:r>
    <w:r w:rsidR="004E07D3">
      <w:fldChar w:fldCharType="separate"/>
    </w:r>
    <w:r w:rsidR="00E51255">
      <w:rPr>
        <w:noProof/>
      </w:rPr>
      <w:t>2</w:t>
    </w:r>
    <w:r w:rsidR="004E07D3">
      <w:rPr>
        <w:noProof/>
      </w:rPr>
      <w:fldChar w:fldCharType="end"/>
    </w:r>
    <w:r w:rsidRPr="00F57004">
      <w:t xml:space="preserve"> -</w:t>
    </w:r>
  </w:p>
  <w:p w14:paraId="64836626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33139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78A1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10D33EC4" w14:textId="77777777" w:rsidR="002644C8" w:rsidRDefault="004E07D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31B9815" w14:textId="77777777" w:rsidR="002644C8" w:rsidRPr="00E0298B" w:rsidRDefault="002644C8" w:rsidP="001D0743">
    <w:pPr>
      <w:pStyle w:val="a4"/>
      <w:ind w:firstLine="360"/>
    </w:pPr>
  </w:p>
  <w:p w14:paraId="24A61DEB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13B9" w14:textId="77777777" w:rsidR="00DA3B90" w:rsidRDefault="00DA3B90" w:rsidP="001D0743">
      <w:r>
        <w:separator/>
      </w:r>
    </w:p>
    <w:p w14:paraId="26446884" w14:textId="77777777" w:rsidR="00DA3B90" w:rsidRDefault="00DA3B90" w:rsidP="001D0743"/>
    <w:p w14:paraId="296A4E4C" w14:textId="77777777" w:rsidR="00DA3B90" w:rsidRDefault="00DA3B90" w:rsidP="001D0743"/>
    <w:p w14:paraId="6E4A71E1" w14:textId="77777777" w:rsidR="00DA3B90" w:rsidRDefault="00DA3B90" w:rsidP="001D0743"/>
    <w:p w14:paraId="38FFAE63" w14:textId="77777777" w:rsidR="00DA3B90" w:rsidRDefault="00DA3B90" w:rsidP="001D0743"/>
    <w:p w14:paraId="43D1EA4D" w14:textId="77777777" w:rsidR="00DA3B90" w:rsidRDefault="00DA3B90" w:rsidP="001D0743"/>
  </w:footnote>
  <w:footnote w:type="continuationSeparator" w:id="0">
    <w:p w14:paraId="5F7DE30E" w14:textId="77777777" w:rsidR="00DA3B90" w:rsidRDefault="00DA3B90" w:rsidP="001D0743">
      <w:r>
        <w:continuationSeparator/>
      </w:r>
    </w:p>
    <w:p w14:paraId="7B7C74C9" w14:textId="77777777" w:rsidR="00DA3B90" w:rsidRDefault="00DA3B90" w:rsidP="001D0743"/>
    <w:p w14:paraId="70994804" w14:textId="77777777" w:rsidR="00DA3B90" w:rsidRDefault="00DA3B90" w:rsidP="001D0743"/>
    <w:p w14:paraId="436CAB2D" w14:textId="77777777" w:rsidR="00DA3B90" w:rsidRDefault="00DA3B90" w:rsidP="001D0743"/>
    <w:p w14:paraId="3AEFC294" w14:textId="77777777" w:rsidR="00DA3B90" w:rsidRDefault="00DA3B90" w:rsidP="001D0743"/>
    <w:p w14:paraId="1B086A74" w14:textId="77777777" w:rsidR="00DA3B90" w:rsidRDefault="00DA3B9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F5CA4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0B19D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B6BF3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33BA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07D3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77AA3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2C36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40C6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2448"/>
    <w:rsid w:val="006A4162"/>
    <w:rsid w:val="006B0072"/>
    <w:rsid w:val="006B13EF"/>
    <w:rsid w:val="006B2C09"/>
    <w:rsid w:val="006B520F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0B8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B95"/>
    <w:rsid w:val="007E3FC4"/>
    <w:rsid w:val="007E78B2"/>
    <w:rsid w:val="007E7C8B"/>
    <w:rsid w:val="007F05CC"/>
    <w:rsid w:val="007F22F8"/>
    <w:rsid w:val="007F2EE6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96306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E70E7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C6022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21DF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23"/>
    <w:rsid w:val="00BD5995"/>
    <w:rsid w:val="00BE0118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01EB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3B90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18D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19FED8"/>
  <w15:docId w15:val="{58614EF0-8A6C-49E7-9EC5-940CDE34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tmp"/><Relationship Id="rId26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tmp"/><Relationship Id="rId25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tmp"/><Relationship Id="rId5" Type="http://schemas.openxmlformats.org/officeDocument/2006/relationships/webSettings" Target="webSettings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image" Target="media/image9.tmp"/><Relationship Id="rId27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7F484-401D-4476-9638-F6AEB725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</Template>
  <TotalTime>403</TotalTime>
  <Pages>22</Pages>
  <Words>850</Words>
  <Characters>4851</Characters>
  <Application>Microsoft Office Word</Application>
  <DocSecurity>0</DocSecurity>
  <Lines>40</Lines>
  <Paragraphs>11</Paragraphs>
  <ScaleCrop>false</ScaleCrop>
  <Company>中国石油大学</Company>
  <LinksUpToDate>false</LinksUpToDate>
  <CharactersWithSpaces>5690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Xinyu Cui</cp:lastModifiedBy>
  <cp:revision>24</cp:revision>
  <cp:lastPrinted>2008-07-17T03:36:00Z</cp:lastPrinted>
  <dcterms:created xsi:type="dcterms:W3CDTF">2017-10-13T02:08:00Z</dcterms:created>
  <dcterms:modified xsi:type="dcterms:W3CDTF">2019-12-18T13:34:00Z</dcterms:modified>
</cp:coreProperties>
</file>