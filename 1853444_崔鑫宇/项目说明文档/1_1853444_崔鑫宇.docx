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DEEA33F" w14:textId="77777777" w:rsidR="00B138A1" w:rsidRPr="001E4DF9" w:rsidRDefault="00B138A1" w:rsidP="001D0743">
      <w:pPr>
        <w:rPr>
          <w:lang w:eastAsia="zh-CN"/>
        </w:rPr>
      </w:pPr>
    </w:p>
    <w:p w14:paraId="16F95599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76557A69" w14:textId="77777777" w:rsidR="00404CF0" w:rsidRPr="00ED4D76" w:rsidRDefault="00404CF0" w:rsidP="001D0743">
      <w:pPr>
        <w:rPr>
          <w:lang w:eastAsia="zh-CN"/>
        </w:rPr>
      </w:pPr>
    </w:p>
    <w:p w14:paraId="48461850" w14:textId="77777777" w:rsidR="00404CF0" w:rsidRPr="00ED4D76" w:rsidRDefault="00404CF0" w:rsidP="001D0743">
      <w:pPr>
        <w:rPr>
          <w:lang w:eastAsia="zh-CN"/>
        </w:rPr>
      </w:pPr>
    </w:p>
    <w:p w14:paraId="441F8CCE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9698937" w14:textId="7777777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30C1B64F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127BB870" w14:textId="77777777" w:rsidR="00AB4DCF" w:rsidRPr="00ED4D76" w:rsidRDefault="00AB4DCF" w:rsidP="001D0743">
      <w:pPr>
        <w:rPr>
          <w:lang w:eastAsia="zh-CN"/>
        </w:rPr>
      </w:pPr>
    </w:p>
    <w:p w14:paraId="2F5F5BF5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857937A" w14:textId="77777777" w:rsidR="00B138A1" w:rsidRPr="00ED4D76" w:rsidRDefault="00B138A1" w:rsidP="001D0743">
      <w:pPr>
        <w:rPr>
          <w:lang w:eastAsia="zh-CN"/>
        </w:rPr>
      </w:pPr>
    </w:p>
    <w:p w14:paraId="52C1A87B" w14:textId="77777777" w:rsidR="00B138A1" w:rsidRPr="00ED4D76" w:rsidRDefault="00B138A1" w:rsidP="001D0743">
      <w:pPr>
        <w:rPr>
          <w:lang w:eastAsia="zh-CN"/>
        </w:rPr>
      </w:pPr>
    </w:p>
    <w:p w14:paraId="6A694595" w14:textId="77777777" w:rsidR="00B138A1" w:rsidRPr="00ED4D76" w:rsidRDefault="00B138A1" w:rsidP="001D0743">
      <w:pPr>
        <w:rPr>
          <w:lang w:eastAsia="zh-CN"/>
        </w:rPr>
      </w:pPr>
    </w:p>
    <w:p w14:paraId="639F493B" w14:textId="77777777" w:rsidR="00B138A1" w:rsidRPr="00ED4D76" w:rsidRDefault="00B138A1" w:rsidP="001D0743">
      <w:pPr>
        <w:rPr>
          <w:lang w:eastAsia="zh-CN"/>
        </w:rPr>
      </w:pPr>
    </w:p>
    <w:p w14:paraId="70C9500C" w14:textId="77777777" w:rsidR="006F1CF2" w:rsidRPr="00ED4D76" w:rsidRDefault="006F1CF2" w:rsidP="001D0743">
      <w:pPr>
        <w:rPr>
          <w:lang w:eastAsia="zh-CN"/>
        </w:rPr>
      </w:pPr>
    </w:p>
    <w:p w14:paraId="7610C09C" w14:textId="77777777" w:rsidR="006F1CF2" w:rsidRPr="00ED4D76" w:rsidRDefault="006F1CF2" w:rsidP="001D0743">
      <w:pPr>
        <w:rPr>
          <w:lang w:eastAsia="zh-CN"/>
        </w:rPr>
      </w:pPr>
    </w:p>
    <w:p w14:paraId="7BBA225F" w14:textId="4D55D439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6141D">
        <w:rPr>
          <w:rFonts w:ascii="宋体" w:hAnsi="宋体" w:hint="eastAsia"/>
          <w:u w:val="single"/>
          <w:lang w:eastAsia="zh-CN"/>
        </w:rPr>
        <w:t>崔鑫宇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EC58089" w14:textId="78712E6C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6141D">
        <w:rPr>
          <w:rFonts w:ascii="宋体" w:hAnsi="宋体" w:hint="eastAsia"/>
          <w:u w:val="single"/>
          <w:lang w:eastAsia="zh-CN"/>
        </w:rPr>
        <w:t>1853444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9E0E281" w14:textId="5E6D1B56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987DB8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</w:t>
      </w:r>
    </w:p>
    <w:p w14:paraId="735E6DCA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08A6D30D" w14:textId="77777777" w:rsidR="00B138A1" w:rsidRPr="00ED4D76" w:rsidRDefault="00B138A1" w:rsidP="001D0743">
      <w:pPr>
        <w:rPr>
          <w:lang w:eastAsia="zh-CN"/>
        </w:rPr>
      </w:pPr>
    </w:p>
    <w:p w14:paraId="02FB4629" w14:textId="77777777" w:rsidR="006F1CF2" w:rsidRPr="00ED4D76" w:rsidRDefault="006F1CF2" w:rsidP="001D0743">
      <w:pPr>
        <w:rPr>
          <w:lang w:eastAsia="zh-CN"/>
        </w:rPr>
      </w:pPr>
    </w:p>
    <w:p w14:paraId="7CBF3B5A" w14:textId="77777777" w:rsidR="006F1CF2" w:rsidRPr="00ED4D76" w:rsidRDefault="006F1CF2" w:rsidP="001D0743">
      <w:pPr>
        <w:rPr>
          <w:lang w:eastAsia="zh-CN"/>
        </w:rPr>
      </w:pPr>
    </w:p>
    <w:p w14:paraId="4F54EF32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869398B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7D13DF2" w14:textId="77777777" w:rsidR="00056E90" w:rsidRPr="00ED4D76" w:rsidRDefault="00056E90" w:rsidP="001D0743">
      <w:pPr>
        <w:rPr>
          <w:lang w:eastAsia="zh-CN"/>
        </w:rPr>
      </w:pPr>
    </w:p>
    <w:p w14:paraId="41424C73" w14:textId="77777777" w:rsidR="00E53577" w:rsidRPr="00ED4D76" w:rsidRDefault="00E53577" w:rsidP="001D0743">
      <w:pPr>
        <w:rPr>
          <w:lang w:eastAsia="zh-CN"/>
        </w:rPr>
      </w:pPr>
    </w:p>
    <w:p w14:paraId="7A2C6746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8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482E14B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7C09AD45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4D79F66E" w14:textId="0196A762" w:rsidR="00452BC7" w:rsidRDefault="00987DB8" w:rsidP="00C119C2">
      <w:pPr>
        <w:rPr>
          <w:lang w:eastAsia="zh-CN"/>
        </w:rPr>
      </w:pPr>
      <w:r>
        <w:rPr>
          <w:rFonts w:hint="eastAsia"/>
          <w:lang w:eastAsia="zh-CN"/>
        </w:rPr>
        <w:t>考试报名工作对于各大高校的报名工作一直是一个比较大的挑战，给教务管理部门增加了很大的工作量。尤其是在当下，学生的数量与日俱增，教务管理部门手动对考试报名系统进行各项操作也就变得愈发困难</w:t>
      </w:r>
      <w:r w:rsidR="005232DF">
        <w:rPr>
          <w:rFonts w:hint="eastAsia"/>
          <w:lang w:eastAsia="zh-CN"/>
        </w:rPr>
        <w:t>，而犯错误的概率也有所增长。因此开发一款考试报名系统，来代替人工来完成繁杂而又重复的工作便显得尤为重要。</w:t>
      </w:r>
    </w:p>
    <w:p w14:paraId="0BA00B89" w14:textId="77777777" w:rsidR="005232DF" w:rsidRDefault="005232DF" w:rsidP="00C119C2">
      <w:pPr>
        <w:rPr>
          <w:rFonts w:hint="eastAsia"/>
          <w:lang w:eastAsia="zh-CN"/>
        </w:rPr>
      </w:pPr>
    </w:p>
    <w:p w14:paraId="19C74700" w14:textId="77777777" w:rsidR="00C119C2" w:rsidRDefault="00794BDB" w:rsidP="008F78B2">
      <w:pPr>
        <w:pStyle w:val="2"/>
        <w:spacing w:before="120"/>
      </w:pPr>
      <w:bookmarkStart w:id="5" w:name="_Toc484542869"/>
      <w:bookmarkStart w:id="6" w:name="_Toc49566815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57326E08" w14:textId="40071C96" w:rsidR="00452BC7" w:rsidRDefault="00C119C2" w:rsidP="00C119C2">
      <w:pPr>
        <w:rPr>
          <w:lang w:eastAsia="zh-CN"/>
        </w:rPr>
      </w:pPr>
      <w:r>
        <w:rPr>
          <w:rFonts w:hint="eastAsia"/>
          <w:lang w:eastAsia="zh-CN"/>
        </w:rPr>
        <w:t>作为一个最简易的考试报名系统，</w:t>
      </w:r>
      <w:r w:rsidR="00452BC7">
        <w:rPr>
          <w:rFonts w:hint="eastAsia"/>
          <w:lang w:eastAsia="zh-CN"/>
        </w:rPr>
        <w:t>首先应该可以</w:t>
      </w:r>
      <w:r w:rsidR="005232DF">
        <w:rPr>
          <w:rFonts w:hint="eastAsia"/>
          <w:lang w:eastAsia="zh-CN"/>
        </w:rPr>
        <w:t>提取用户输入的考生信息</w:t>
      </w:r>
      <w:r w:rsidR="00452BC7">
        <w:rPr>
          <w:rFonts w:hint="eastAsia"/>
          <w:lang w:eastAsia="zh-CN"/>
        </w:rPr>
        <w:t>。其次，还应该</w:t>
      </w:r>
      <w:r w:rsidR="005232DF">
        <w:rPr>
          <w:rFonts w:hint="eastAsia"/>
          <w:lang w:eastAsia="zh-CN"/>
        </w:rPr>
        <w:t>可以做到</w:t>
      </w:r>
      <w:r w:rsidR="00452BC7">
        <w:rPr>
          <w:rFonts w:hint="eastAsia"/>
          <w:lang w:eastAsia="zh-CN"/>
        </w:rPr>
        <w:t>输出考生信息</w:t>
      </w:r>
      <w:r w:rsidR="005232DF">
        <w:rPr>
          <w:rFonts w:hint="eastAsia"/>
          <w:lang w:eastAsia="zh-CN"/>
        </w:rPr>
        <w:t>以及</w:t>
      </w:r>
      <w:r w:rsidR="00452BC7">
        <w:rPr>
          <w:rFonts w:hint="eastAsia"/>
          <w:lang w:eastAsia="zh-CN"/>
        </w:rPr>
        <w:t>查询考生信息。另外还应该</w:t>
      </w:r>
      <w:r w:rsidR="005232DF">
        <w:rPr>
          <w:rFonts w:hint="eastAsia"/>
          <w:lang w:eastAsia="zh-CN"/>
        </w:rPr>
        <w:t>具备</w:t>
      </w:r>
      <w:r w:rsidR="00452BC7">
        <w:rPr>
          <w:rFonts w:hint="eastAsia"/>
          <w:lang w:eastAsia="zh-CN"/>
        </w:rPr>
        <w:t>插入考生信息与删除考生信息的功能</w:t>
      </w:r>
      <w:r w:rsidR="00852CA1">
        <w:rPr>
          <w:rFonts w:hint="eastAsia"/>
          <w:lang w:eastAsia="zh-CN"/>
        </w:rPr>
        <w:t>以及修改考生信息的功能</w:t>
      </w:r>
      <w:r w:rsidR="005232DF">
        <w:rPr>
          <w:rFonts w:hint="eastAsia"/>
          <w:lang w:eastAsia="zh-CN"/>
        </w:rPr>
        <w:t>。此外，还应该可以打印出考生信息的功能，以供检查者检查信息的准确性</w:t>
      </w:r>
      <w:r w:rsidR="00852CA1">
        <w:rPr>
          <w:rFonts w:hint="eastAsia"/>
          <w:lang w:eastAsia="zh-CN"/>
        </w:rPr>
        <w:t>。</w:t>
      </w:r>
    </w:p>
    <w:p w14:paraId="283E2AD7" w14:textId="77777777" w:rsidR="00061434" w:rsidRDefault="00061434" w:rsidP="00C119C2">
      <w:pPr>
        <w:rPr>
          <w:lang w:eastAsia="zh-CN"/>
        </w:rPr>
      </w:pPr>
      <w:r>
        <w:rPr>
          <w:rFonts w:hint="eastAsia"/>
          <w:lang w:eastAsia="zh-CN"/>
        </w:rPr>
        <w:t>综上所述，一个考试报名系统至少应该具有输入、输出、插入、删除、修改、退出的功能。</w:t>
      </w:r>
    </w:p>
    <w:p w14:paraId="73FE46AE" w14:textId="77777777" w:rsidR="00061434" w:rsidRDefault="00061434" w:rsidP="00C119C2">
      <w:pPr>
        <w:rPr>
          <w:lang w:eastAsia="zh-CN"/>
        </w:rPr>
      </w:pPr>
    </w:p>
    <w:p w14:paraId="7CEA7379" w14:textId="77777777" w:rsidR="00061434" w:rsidRDefault="00061434" w:rsidP="00C119C2">
      <w:pPr>
        <w:rPr>
          <w:lang w:eastAsia="zh-CN"/>
        </w:rPr>
      </w:pPr>
    </w:p>
    <w:p w14:paraId="495CE94F" w14:textId="77777777" w:rsidR="00061434" w:rsidRDefault="00061434" w:rsidP="00C119C2">
      <w:pPr>
        <w:rPr>
          <w:lang w:eastAsia="zh-CN"/>
        </w:rPr>
      </w:pPr>
    </w:p>
    <w:p w14:paraId="0C6F5B63" w14:textId="77777777" w:rsidR="00061434" w:rsidRDefault="00061434" w:rsidP="00C119C2">
      <w:pPr>
        <w:rPr>
          <w:lang w:eastAsia="zh-CN"/>
        </w:rPr>
      </w:pPr>
    </w:p>
    <w:p w14:paraId="271196B8" w14:textId="77777777" w:rsidR="00061434" w:rsidRDefault="00061434" w:rsidP="00C119C2">
      <w:pPr>
        <w:rPr>
          <w:lang w:eastAsia="zh-CN"/>
        </w:rPr>
      </w:pPr>
    </w:p>
    <w:p w14:paraId="68CFDBB2" w14:textId="77777777" w:rsidR="00061434" w:rsidRDefault="00061434" w:rsidP="00C119C2">
      <w:pPr>
        <w:rPr>
          <w:lang w:eastAsia="zh-CN"/>
        </w:rPr>
      </w:pPr>
    </w:p>
    <w:p w14:paraId="092C271D" w14:textId="77777777" w:rsidR="00061434" w:rsidRDefault="00061434" w:rsidP="00C119C2">
      <w:pPr>
        <w:rPr>
          <w:lang w:eastAsia="zh-CN"/>
        </w:rPr>
      </w:pPr>
    </w:p>
    <w:p w14:paraId="7DE54924" w14:textId="6BE06ECC" w:rsidR="00061434" w:rsidRDefault="00061434" w:rsidP="00C119C2">
      <w:pPr>
        <w:rPr>
          <w:lang w:eastAsia="zh-CN"/>
        </w:rPr>
      </w:pPr>
    </w:p>
    <w:p w14:paraId="141FD5D1" w14:textId="77777777" w:rsidR="005232DF" w:rsidRDefault="005232DF" w:rsidP="00C119C2">
      <w:pPr>
        <w:rPr>
          <w:rFonts w:hint="eastAsia"/>
          <w:lang w:eastAsia="zh-CN"/>
        </w:rPr>
      </w:pPr>
    </w:p>
    <w:p w14:paraId="6033E077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41370EC5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83E77BA" w14:textId="0435FC68" w:rsidR="00061434" w:rsidRDefault="00852CA1" w:rsidP="00061434">
      <w:pPr>
        <w:rPr>
          <w:lang w:eastAsia="zh-CN"/>
        </w:rPr>
      </w:pPr>
      <w:r>
        <w:rPr>
          <w:rFonts w:hint="eastAsia"/>
          <w:lang w:eastAsia="zh-CN"/>
        </w:rPr>
        <w:t>综上所述</w:t>
      </w:r>
      <w:r w:rsidR="0006143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由于我们需要对每个模块进行大量的增加、修改以及删除等操作。链表这一数据结构就完美的满足了我们的需求。链表相对于其他的所有数据结构在这个方面有着与生俱来的优势，因此最后我决定使用链表数据结构。</w:t>
      </w:r>
    </w:p>
    <w:p w14:paraId="2620DF60" w14:textId="77777777" w:rsidR="005232DF" w:rsidRPr="00061434" w:rsidRDefault="005232DF" w:rsidP="00061434">
      <w:pPr>
        <w:rPr>
          <w:rFonts w:hint="eastAsia"/>
          <w:lang w:eastAsia="zh-CN"/>
        </w:rPr>
      </w:pPr>
    </w:p>
    <w:p w14:paraId="0F840473" w14:textId="4C047E14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6365AE17" w14:textId="42AB80A7" w:rsidR="0083466D" w:rsidRDefault="0083466D" w:rsidP="0083466D">
      <w:pPr>
        <w:rPr>
          <w:lang w:eastAsia="zh-CN"/>
        </w:rPr>
      </w:pPr>
      <w:r>
        <w:rPr>
          <w:rFonts w:hint="eastAsia"/>
          <w:lang w:eastAsia="zh-CN"/>
        </w:rPr>
        <w:t>在我的设计中使用了一个链表类（</w:t>
      </w:r>
      <w:proofErr w:type="spellStart"/>
      <w:r>
        <w:rPr>
          <w:rFonts w:hint="eastAsia"/>
          <w:lang w:eastAsia="zh-CN"/>
        </w:rPr>
        <w:t>Li</w:t>
      </w:r>
      <w:r w:rsidR="005232DF">
        <w:rPr>
          <w:rFonts w:hint="eastAsia"/>
          <w:lang w:eastAsia="zh-CN"/>
        </w:rPr>
        <w:t>nkList</w:t>
      </w:r>
      <w:proofErr w:type="spellEnd"/>
      <w:r>
        <w:rPr>
          <w:rFonts w:hint="eastAsia"/>
          <w:lang w:eastAsia="zh-CN"/>
        </w:rPr>
        <w:t>）</w:t>
      </w:r>
      <w:r w:rsidR="005232DF">
        <w:rPr>
          <w:rFonts w:hint="eastAsia"/>
          <w:lang w:eastAsia="zh-CN"/>
        </w:rPr>
        <w:t>，由于一般的链表一般包括链表类（</w:t>
      </w:r>
      <w:proofErr w:type="spellStart"/>
      <w:r w:rsidR="005232DF">
        <w:rPr>
          <w:rFonts w:hint="eastAsia"/>
          <w:lang w:eastAsia="zh-CN"/>
        </w:rPr>
        <w:t>LinkList</w:t>
      </w:r>
      <w:proofErr w:type="spellEnd"/>
      <w:r w:rsidR="005232DF">
        <w:rPr>
          <w:rFonts w:hint="eastAsia"/>
          <w:lang w:eastAsia="zh-CN"/>
        </w:rPr>
        <w:t>）和链表节点类（</w:t>
      </w:r>
      <w:proofErr w:type="spellStart"/>
      <w:r w:rsidR="005232DF">
        <w:rPr>
          <w:rFonts w:hint="eastAsia"/>
          <w:lang w:eastAsia="zh-CN"/>
        </w:rPr>
        <w:t>LinkNode</w:t>
      </w:r>
      <w:proofErr w:type="spellEnd"/>
      <w:r w:rsidR="005232DF">
        <w:rPr>
          <w:rFonts w:hint="eastAsia"/>
          <w:lang w:eastAsia="zh-CN"/>
        </w:rPr>
        <w:t>），所以我在本系统的链表类（</w:t>
      </w:r>
      <w:proofErr w:type="spellStart"/>
      <w:r w:rsidR="005232DF">
        <w:rPr>
          <w:rFonts w:hint="eastAsia"/>
          <w:lang w:eastAsia="zh-CN"/>
        </w:rPr>
        <w:t>LinkList</w:t>
      </w:r>
      <w:proofErr w:type="spellEnd"/>
      <w:r w:rsidR="005232DF">
        <w:rPr>
          <w:rFonts w:hint="eastAsia"/>
          <w:lang w:eastAsia="zh-CN"/>
        </w:rPr>
        <w:t>）中设置了结构体（</w:t>
      </w:r>
      <w:r w:rsidR="005232DF">
        <w:rPr>
          <w:rFonts w:hint="eastAsia"/>
          <w:lang w:eastAsia="zh-CN"/>
        </w:rPr>
        <w:t>Candidate</w:t>
      </w:r>
      <w:r w:rsidR="005232DF">
        <w:rPr>
          <w:rFonts w:hint="eastAsia"/>
          <w:lang w:eastAsia="zh-CN"/>
        </w:rPr>
        <w:t>）用来模拟一般链表类中的链表节点类（</w:t>
      </w:r>
      <w:proofErr w:type="spellStart"/>
      <w:r w:rsidR="005232DF">
        <w:rPr>
          <w:rFonts w:hint="eastAsia"/>
          <w:lang w:eastAsia="zh-CN"/>
        </w:rPr>
        <w:t>LinkNode</w:t>
      </w:r>
      <w:proofErr w:type="spellEnd"/>
      <w:r w:rsidR="005232DF">
        <w:rPr>
          <w:rFonts w:hint="eastAsia"/>
          <w:lang w:eastAsia="zh-CN"/>
        </w:rPr>
        <w:t>）。</w:t>
      </w:r>
    </w:p>
    <w:p w14:paraId="48735BB6" w14:textId="77777777" w:rsidR="005232DF" w:rsidRPr="0083466D" w:rsidRDefault="005232DF" w:rsidP="005232DF">
      <w:pPr>
        <w:ind w:firstLineChars="0" w:firstLine="0"/>
        <w:rPr>
          <w:rFonts w:hint="eastAsia"/>
          <w:lang w:eastAsia="zh-CN"/>
        </w:rPr>
      </w:pPr>
    </w:p>
    <w:p w14:paraId="06175CCB" w14:textId="48FF4855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494F7EEF" w14:textId="55391906"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</w:t>
      </w:r>
      <w:r w:rsidR="005232DF">
        <w:rPr>
          <w:rFonts w:hint="eastAsia"/>
          <w:b/>
          <w:lang w:eastAsia="zh-CN"/>
        </w:rPr>
        <w:t>结构体</w:t>
      </w:r>
      <w:r w:rsidRPr="006B0072">
        <w:rPr>
          <w:rFonts w:hint="eastAsia"/>
          <w:b/>
          <w:lang w:eastAsia="zh-CN"/>
        </w:rPr>
        <w:t>（</w:t>
      </w:r>
      <w:r w:rsidR="005232DF">
        <w:rPr>
          <w:rFonts w:hint="eastAsia"/>
          <w:b/>
          <w:lang w:eastAsia="zh-CN"/>
        </w:rPr>
        <w:t>Candidate</w:t>
      </w:r>
      <w:r w:rsidRPr="006B0072">
        <w:rPr>
          <w:rFonts w:hint="eastAsia"/>
          <w:b/>
          <w:lang w:eastAsia="zh-CN"/>
        </w:rPr>
        <w:t>）</w:t>
      </w:r>
    </w:p>
    <w:p w14:paraId="09C57098" w14:textId="77777777" w:rsidR="00AD5E2E" w:rsidRDefault="00AD5E2E" w:rsidP="006B0072">
      <w:pPr>
        <w:ind w:firstLine="482"/>
        <w:rPr>
          <w:b/>
          <w:lang w:eastAsia="zh-CN"/>
        </w:rPr>
      </w:pPr>
    </w:p>
    <w:p w14:paraId="1C776B71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id;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考号</w:t>
      </w:r>
    </w:p>
    <w:p w14:paraId="2C61A0A0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name;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考生姓名</w:t>
      </w:r>
    </w:p>
    <w:p w14:paraId="385BD40C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gender;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考生性别</w:t>
      </w:r>
    </w:p>
    <w:p w14:paraId="35E2937F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age;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考生年龄</w:t>
      </w:r>
    </w:p>
    <w:p w14:paraId="50413F62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major;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考生类型</w:t>
      </w:r>
    </w:p>
    <w:p w14:paraId="7229810B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D487929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2B91AF"/>
          <w:szCs w:val="24"/>
          <w:lang w:eastAsia="zh-CN" w:bidi="ar-SA"/>
        </w:rPr>
        <w:t>Candidate</w:t>
      </w:r>
      <w:r w:rsidRPr="00052961">
        <w:rPr>
          <w:rFonts w:eastAsia="新宋体"/>
          <w:color w:val="000000"/>
          <w:szCs w:val="24"/>
          <w:lang w:eastAsia="zh-CN" w:bidi="ar-SA"/>
        </w:rPr>
        <w:t>* next;</w:t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下一个节点</w:t>
      </w:r>
    </w:p>
    <w:p w14:paraId="205CDE9B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5D4A971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初始化</w:t>
      </w:r>
    </w:p>
    <w:p w14:paraId="6A751250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  <w:t>Candidate(</w:t>
      </w:r>
      <w:r w:rsidRPr="00052961">
        <w:rPr>
          <w:rFonts w:eastAsia="新宋体"/>
          <w:color w:val="2B91AF"/>
          <w:szCs w:val="24"/>
          <w:lang w:eastAsia="zh-CN" w:bidi="ar-SA"/>
        </w:rPr>
        <w:t>Candidate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* </w:t>
      </w:r>
      <w:proofErr w:type="spellStart"/>
      <w:r w:rsidRPr="00052961">
        <w:rPr>
          <w:rFonts w:eastAsia="新宋体"/>
          <w:color w:val="808080"/>
          <w:szCs w:val="24"/>
          <w:lang w:eastAsia="zh-CN" w:bidi="ar-SA"/>
        </w:rPr>
        <w:t>ptr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 xml:space="preserve"> = </w:t>
      </w:r>
      <w:r w:rsidRPr="00052961">
        <w:rPr>
          <w:rFonts w:eastAsia="新宋体"/>
          <w:color w:val="6F008A"/>
          <w:szCs w:val="24"/>
          <w:lang w:eastAsia="zh-CN" w:bidi="ar-SA"/>
        </w:rPr>
        <w:t>NULL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) { next = </w:t>
      </w:r>
      <w:proofErr w:type="spellStart"/>
      <w:r w:rsidRPr="00052961">
        <w:rPr>
          <w:rFonts w:eastAsia="新宋体"/>
          <w:color w:val="808080"/>
          <w:szCs w:val="24"/>
          <w:lang w:eastAsia="zh-CN" w:bidi="ar-SA"/>
        </w:rPr>
        <w:t>ptr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>; }</w:t>
      </w:r>
    </w:p>
    <w:p w14:paraId="284C8518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  <w:t>Candidate(</w:t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i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n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a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052961">
        <w:rPr>
          <w:rFonts w:eastAsia="新宋体"/>
          <w:color w:val="2B91AF"/>
          <w:szCs w:val="24"/>
          <w:lang w:eastAsia="zh-CN" w:bidi="ar-SA"/>
        </w:rPr>
        <w:t>string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t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052961">
        <w:rPr>
          <w:rFonts w:eastAsia="新宋体"/>
          <w:color w:val="2B91AF"/>
          <w:szCs w:val="24"/>
          <w:lang w:eastAsia="zh-CN" w:bidi="ar-SA"/>
        </w:rPr>
        <w:t>Candidate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* </w:t>
      </w:r>
      <w:proofErr w:type="spellStart"/>
      <w:r w:rsidRPr="00052961">
        <w:rPr>
          <w:rFonts w:eastAsia="新宋体"/>
          <w:color w:val="808080"/>
          <w:szCs w:val="24"/>
          <w:lang w:eastAsia="zh-CN" w:bidi="ar-SA"/>
        </w:rPr>
        <w:t>ptr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 xml:space="preserve"> = </w:t>
      </w:r>
      <w:r w:rsidRPr="00052961">
        <w:rPr>
          <w:rFonts w:eastAsia="新宋体"/>
          <w:color w:val="6F008A"/>
          <w:szCs w:val="24"/>
          <w:lang w:eastAsia="zh-CN" w:bidi="ar-SA"/>
        </w:rPr>
        <w:t>NULL</w:t>
      </w:r>
      <w:r w:rsidRPr="00052961">
        <w:rPr>
          <w:rFonts w:eastAsia="新宋体"/>
          <w:color w:val="000000"/>
          <w:szCs w:val="24"/>
          <w:lang w:eastAsia="zh-CN" w:bidi="ar-SA"/>
        </w:rPr>
        <w:t>){</w:t>
      </w:r>
    </w:p>
    <w:p w14:paraId="1A9AB121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id </w:t>
      </w:r>
      <w:r w:rsidRPr="00052961">
        <w:rPr>
          <w:rFonts w:eastAsia="新宋体"/>
          <w:color w:val="008080"/>
          <w:szCs w:val="24"/>
          <w:lang w:eastAsia="zh-CN" w:bidi="ar-SA"/>
        </w:rPr>
        <w:t>=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i</w:t>
      </w:r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3B89F670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name </w:t>
      </w:r>
      <w:r w:rsidRPr="00052961">
        <w:rPr>
          <w:rFonts w:eastAsia="新宋体"/>
          <w:color w:val="008080"/>
          <w:szCs w:val="24"/>
          <w:lang w:eastAsia="zh-CN" w:bidi="ar-SA"/>
        </w:rPr>
        <w:t>=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n</w:t>
      </w:r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36BFEA0D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gender </w:t>
      </w:r>
      <w:r w:rsidRPr="00052961">
        <w:rPr>
          <w:rFonts w:eastAsia="新宋体"/>
          <w:color w:val="008080"/>
          <w:szCs w:val="24"/>
          <w:lang w:eastAsia="zh-CN" w:bidi="ar-SA"/>
        </w:rPr>
        <w:t>=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g</w:t>
      </w:r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7B82B382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age </w:t>
      </w:r>
      <w:r w:rsidRPr="00052961">
        <w:rPr>
          <w:rFonts w:eastAsia="新宋体"/>
          <w:color w:val="008080"/>
          <w:szCs w:val="24"/>
          <w:lang w:eastAsia="zh-CN" w:bidi="ar-SA"/>
        </w:rPr>
        <w:t>=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a</w:t>
      </w:r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602D8AAB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major </w:t>
      </w:r>
      <w:r w:rsidRPr="00052961">
        <w:rPr>
          <w:rFonts w:eastAsia="新宋体"/>
          <w:color w:val="008080"/>
          <w:szCs w:val="24"/>
          <w:lang w:eastAsia="zh-CN" w:bidi="ar-SA"/>
        </w:rPr>
        <w:t>=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808080"/>
          <w:szCs w:val="24"/>
          <w:lang w:eastAsia="zh-CN" w:bidi="ar-SA"/>
        </w:rPr>
        <w:t>t</w:t>
      </w:r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4E2DB97B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  <w:t xml:space="preserve">next = </w:t>
      </w:r>
      <w:proofErr w:type="spellStart"/>
      <w:r w:rsidRPr="00052961">
        <w:rPr>
          <w:rFonts w:eastAsia="新宋体"/>
          <w:color w:val="808080"/>
          <w:szCs w:val="24"/>
          <w:lang w:eastAsia="zh-CN" w:bidi="ar-SA"/>
        </w:rPr>
        <w:t>ptr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4B318B16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6B197F2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61EE74C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8000"/>
          <w:szCs w:val="24"/>
          <w:lang w:eastAsia="zh-CN" w:bidi="ar-SA"/>
        </w:rPr>
        <w:t>//</w:t>
      </w:r>
      <w:r w:rsidRPr="00052961">
        <w:rPr>
          <w:rFonts w:eastAsia="新宋体"/>
          <w:color w:val="008000"/>
          <w:szCs w:val="24"/>
          <w:lang w:eastAsia="zh-CN" w:bidi="ar-SA"/>
        </w:rPr>
        <w:t>打印一个结点的信息</w:t>
      </w:r>
    </w:p>
    <w:p w14:paraId="0A9C13EC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FF"/>
          <w:szCs w:val="24"/>
          <w:lang w:eastAsia="zh-CN" w:bidi="ar-SA"/>
        </w:rPr>
        <w:t>void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print(){</w:t>
      </w:r>
    </w:p>
    <w:p w14:paraId="20B4F8E3" w14:textId="77777777" w:rsidR="00052961" w:rsidRPr="00052961" w:rsidRDefault="00052961" w:rsidP="0005296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ab/>
      </w:r>
      <w:r w:rsidRPr="00052961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52961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id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A31515"/>
          <w:szCs w:val="24"/>
          <w:lang w:eastAsia="zh-CN" w:bidi="ar-SA"/>
        </w:rPr>
        <w:t>'\t'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name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A31515"/>
          <w:szCs w:val="24"/>
          <w:lang w:eastAsia="zh-CN" w:bidi="ar-SA"/>
        </w:rPr>
        <w:t>'\t'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gender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A31515"/>
          <w:szCs w:val="24"/>
          <w:lang w:eastAsia="zh-CN" w:bidi="ar-SA"/>
        </w:rPr>
        <w:t>'\t'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age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A31515"/>
          <w:szCs w:val="24"/>
          <w:lang w:eastAsia="zh-CN" w:bidi="ar-SA"/>
        </w:rPr>
        <w:t>'\t'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major </w:t>
      </w:r>
      <w:r w:rsidRPr="00052961">
        <w:rPr>
          <w:rFonts w:eastAsia="新宋体"/>
          <w:color w:val="008080"/>
          <w:szCs w:val="24"/>
          <w:lang w:eastAsia="zh-CN" w:bidi="ar-SA"/>
        </w:rPr>
        <w:t>&lt;&lt;</w:t>
      </w:r>
      <w:r w:rsidRPr="00052961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052961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052961">
        <w:rPr>
          <w:rFonts w:eastAsia="新宋体"/>
          <w:color w:val="000000"/>
          <w:szCs w:val="24"/>
          <w:lang w:eastAsia="zh-CN" w:bidi="ar-SA"/>
        </w:rPr>
        <w:t>;</w:t>
      </w:r>
    </w:p>
    <w:p w14:paraId="2DA898C5" w14:textId="13D358B0" w:rsidR="006B0072" w:rsidRPr="00052961" w:rsidRDefault="00052961" w:rsidP="00052961">
      <w:pPr>
        <w:rPr>
          <w:color w:val="000000"/>
          <w:szCs w:val="24"/>
          <w:lang w:eastAsia="zh-CN" w:bidi="ar-SA"/>
        </w:rPr>
      </w:pPr>
      <w:r w:rsidRPr="00052961">
        <w:rPr>
          <w:rFonts w:eastAsia="新宋体"/>
          <w:color w:val="000000"/>
          <w:szCs w:val="24"/>
          <w:lang w:eastAsia="zh-CN" w:bidi="ar-SA"/>
        </w:rPr>
        <w:t>}</w:t>
      </w:r>
    </w:p>
    <w:p w14:paraId="37F988F2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lastRenderedPageBreak/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7B077B69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618B93BE" w14:textId="77777777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11" w:name="_Toc495668160"/>
      <w:r w:rsidRPr="00726065">
        <w:rPr>
          <w:rFonts w:eastAsia="新宋体"/>
          <w:color w:val="0000FF"/>
          <w:szCs w:val="24"/>
          <w:lang w:eastAsia="zh-CN" w:bidi="ar-SA"/>
        </w:rPr>
        <w:t>public</w:t>
      </w:r>
      <w:r w:rsidRPr="00726065">
        <w:rPr>
          <w:rFonts w:eastAsia="新宋体"/>
          <w:color w:val="000000"/>
          <w:szCs w:val="24"/>
          <w:lang w:eastAsia="zh-CN" w:bidi="ar-SA"/>
        </w:rPr>
        <w:t>:</w:t>
      </w:r>
    </w:p>
    <w:p w14:paraId="42AFCBD8" w14:textId="0B9A7637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6065">
        <w:rPr>
          <w:rFonts w:eastAsia="新宋体"/>
          <w:color w:val="000000"/>
          <w:szCs w:val="24"/>
          <w:lang w:eastAsia="zh-CN" w:bidi="ar-SA"/>
        </w:rPr>
        <w:t>LinkList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>();</w:t>
      </w:r>
    </w:p>
    <w:p w14:paraId="6D2C05EB" w14:textId="3FB5D633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>~</w:t>
      </w:r>
      <w:proofErr w:type="spellStart"/>
      <w:r w:rsidRPr="00726065">
        <w:rPr>
          <w:rFonts w:eastAsia="新宋体"/>
          <w:color w:val="000000"/>
          <w:szCs w:val="24"/>
          <w:lang w:eastAsia="zh-CN" w:bidi="ar-SA"/>
        </w:rPr>
        <w:t>LinkList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 xml:space="preserve">() = </w:t>
      </w:r>
      <w:r w:rsidRPr="00726065">
        <w:rPr>
          <w:rFonts w:eastAsia="新宋体"/>
          <w:color w:val="0000FF"/>
          <w:szCs w:val="24"/>
          <w:lang w:eastAsia="zh-CN" w:bidi="ar-SA"/>
        </w:rPr>
        <w:t>default</w:t>
      </w:r>
      <w:r w:rsidRPr="00726065">
        <w:rPr>
          <w:rFonts w:eastAsia="新宋体"/>
          <w:color w:val="000000"/>
          <w:szCs w:val="24"/>
          <w:lang w:eastAsia="zh-CN" w:bidi="ar-SA"/>
        </w:rPr>
        <w:t>;</w:t>
      </w:r>
    </w:p>
    <w:p w14:paraId="4CEBEA27" w14:textId="3DE74189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</w:p>
    <w:p w14:paraId="1182B5A9" w14:textId="6BCA0AE5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726065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726065">
        <w:rPr>
          <w:rFonts w:eastAsia="新宋体"/>
          <w:color w:val="008080"/>
          <w:szCs w:val="24"/>
          <w:lang w:eastAsia="zh-CN" w:bidi="ar-SA"/>
        </w:rPr>
        <w:t>operator=</w:t>
      </w:r>
      <w:r w:rsidRPr="00726065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726065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726065">
        <w:rPr>
          <w:rFonts w:eastAsia="新宋体"/>
          <w:color w:val="808080"/>
          <w:szCs w:val="24"/>
          <w:lang w:eastAsia="zh-CN" w:bidi="ar-SA"/>
        </w:rPr>
        <w:t>l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</w:p>
    <w:p w14:paraId="5E7FBF8D" w14:textId="4110E322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bool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isEmpty() { </w:t>
      </w:r>
      <w:r w:rsidRPr="00726065">
        <w:rPr>
          <w:rFonts w:eastAsia="新宋体"/>
          <w:color w:val="0000FF"/>
          <w:szCs w:val="24"/>
          <w:lang w:eastAsia="zh-CN" w:bidi="ar-SA"/>
        </w:rPr>
        <w:t>return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length == 0; }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判断链表是否为为空</w:t>
      </w:r>
    </w:p>
    <w:p w14:paraId="65E47609" w14:textId="3FE67794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插入元素</w:t>
      </w:r>
    </w:p>
    <w:p w14:paraId="0891341B" w14:textId="078635A5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void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Insert(</w:t>
      </w:r>
      <w:r w:rsidRPr="00726065">
        <w:rPr>
          <w:rFonts w:eastAsia="新宋体"/>
          <w:color w:val="2B91AF"/>
          <w:szCs w:val="24"/>
          <w:lang w:eastAsia="zh-CN" w:bidi="ar-SA"/>
        </w:rPr>
        <w:t>Candidate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726065">
        <w:rPr>
          <w:rFonts w:eastAsia="新宋体"/>
          <w:color w:val="808080"/>
          <w:szCs w:val="24"/>
          <w:lang w:eastAsia="zh-CN" w:bidi="ar-SA"/>
        </w:rPr>
        <w:t>mem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726065">
        <w:rPr>
          <w:rFonts w:eastAsia="新宋体"/>
          <w:color w:val="0000FF"/>
          <w:szCs w:val="24"/>
          <w:lang w:eastAsia="zh-CN" w:bidi="ar-SA"/>
        </w:rPr>
        <w:t>int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6065">
        <w:rPr>
          <w:rFonts w:eastAsia="新宋体"/>
          <w:color w:val="808080"/>
          <w:szCs w:val="24"/>
          <w:lang w:eastAsia="zh-CN" w:bidi="ar-SA"/>
        </w:rPr>
        <w:t>pos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</w:p>
    <w:p w14:paraId="45889473" w14:textId="42C4BC5B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void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Insert(</w:t>
      </w:r>
      <w:r w:rsidRPr="00726065">
        <w:rPr>
          <w:rFonts w:eastAsia="新宋体"/>
          <w:color w:val="2B91AF"/>
          <w:szCs w:val="24"/>
          <w:lang w:eastAsia="zh-CN" w:bidi="ar-SA"/>
        </w:rPr>
        <w:t>Candidate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726065">
        <w:rPr>
          <w:rFonts w:eastAsia="新宋体"/>
          <w:color w:val="808080"/>
          <w:szCs w:val="24"/>
          <w:lang w:eastAsia="zh-CN" w:bidi="ar-SA"/>
        </w:rPr>
        <w:t>mem</w:t>
      </w:r>
      <w:r w:rsidRPr="00726065">
        <w:rPr>
          <w:rFonts w:eastAsia="新宋体"/>
          <w:color w:val="000000"/>
          <w:szCs w:val="24"/>
          <w:lang w:eastAsia="zh-CN" w:bidi="ar-SA"/>
        </w:rPr>
        <w:t>) { Insert(</w:t>
      </w:r>
      <w:r w:rsidRPr="00726065">
        <w:rPr>
          <w:rFonts w:eastAsia="新宋体"/>
          <w:color w:val="808080"/>
          <w:szCs w:val="24"/>
          <w:lang w:eastAsia="zh-CN" w:bidi="ar-SA"/>
        </w:rPr>
        <w:t>mem</w:t>
      </w:r>
      <w:r w:rsidRPr="00726065">
        <w:rPr>
          <w:rFonts w:eastAsia="新宋体"/>
          <w:color w:val="000000"/>
          <w:szCs w:val="24"/>
          <w:lang w:eastAsia="zh-CN" w:bidi="ar-SA"/>
        </w:rPr>
        <w:t>, length + 1); }</w:t>
      </w:r>
    </w:p>
    <w:p w14:paraId="23B3D2CD" w14:textId="107AB87E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搜索元素</w:t>
      </w:r>
    </w:p>
    <w:p w14:paraId="44AABFD7" w14:textId="4F046D8C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2B91AF"/>
          <w:szCs w:val="24"/>
          <w:lang w:eastAsia="zh-CN" w:bidi="ar-SA"/>
        </w:rPr>
        <w:t>Candidate</w:t>
      </w:r>
      <w:r w:rsidRPr="00726065">
        <w:rPr>
          <w:rFonts w:eastAsia="新宋体"/>
          <w:color w:val="000000"/>
          <w:szCs w:val="24"/>
          <w:lang w:eastAsia="zh-CN" w:bidi="ar-SA"/>
        </w:rPr>
        <w:t>* Search(</w:t>
      </w:r>
      <w:r w:rsidRPr="00726065">
        <w:rPr>
          <w:rFonts w:eastAsia="新宋体"/>
          <w:color w:val="2B91AF"/>
          <w:szCs w:val="24"/>
          <w:lang w:eastAsia="zh-CN" w:bidi="ar-SA"/>
        </w:rPr>
        <w:t>string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6065">
        <w:rPr>
          <w:rFonts w:eastAsia="新宋体"/>
          <w:color w:val="808080"/>
          <w:szCs w:val="24"/>
          <w:lang w:eastAsia="zh-CN" w:bidi="ar-SA"/>
        </w:rPr>
        <w:t>id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</w:p>
    <w:p w14:paraId="658E6BE0" w14:textId="20D03BB0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</w:p>
    <w:p w14:paraId="23CD693D" w14:textId="6F8E9EBC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前往目标位置</w:t>
      </w:r>
    </w:p>
    <w:p w14:paraId="1A4AFC1D" w14:textId="4D6C7D4B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2B91AF"/>
          <w:szCs w:val="24"/>
          <w:lang w:eastAsia="zh-CN" w:bidi="ar-SA"/>
        </w:rPr>
        <w:t>Candidate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* </w:t>
      </w:r>
      <w:proofErr w:type="spellStart"/>
      <w:r w:rsidRPr="00726065">
        <w:rPr>
          <w:rFonts w:eastAsia="新宋体"/>
          <w:color w:val="000000"/>
          <w:szCs w:val="24"/>
          <w:lang w:eastAsia="zh-CN" w:bidi="ar-SA"/>
        </w:rPr>
        <w:t>LocatePos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>(</w:t>
      </w:r>
      <w:r w:rsidRPr="00726065">
        <w:rPr>
          <w:rFonts w:eastAsia="新宋体"/>
          <w:color w:val="0000FF"/>
          <w:szCs w:val="24"/>
          <w:lang w:eastAsia="zh-CN" w:bidi="ar-SA"/>
        </w:rPr>
        <w:t>int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6065">
        <w:rPr>
          <w:rFonts w:eastAsia="新宋体"/>
          <w:color w:val="808080"/>
          <w:szCs w:val="24"/>
          <w:lang w:eastAsia="zh-CN" w:bidi="ar-SA"/>
        </w:rPr>
        <w:t>pos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</w:p>
    <w:p w14:paraId="49B6ABCB" w14:textId="560F8EC5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2B91AF"/>
          <w:szCs w:val="24"/>
          <w:lang w:eastAsia="zh-CN" w:bidi="ar-SA"/>
        </w:rPr>
        <w:t>Candidate</w:t>
      </w:r>
      <w:r w:rsidRPr="00726065">
        <w:rPr>
          <w:rFonts w:eastAsia="新宋体"/>
          <w:color w:val="000000"/>
          <w:szCs w:val="24"/>
          <w:lang w:eastAsia="zh-CN" w:bidi="ar-SA"/>
        </w:rPr>
        <w:t>* Delete(</w:t>
      </w:r>
      <w:r w:rsidRPr="00726065">
        <w:rPr>
          <w:rFonts w:eastAsia="新宋体"/>
          <w:color w:val="2B91AF"/>
          <w:szCs w:val="24"/>
          <w:lang w:eastAsia="zh-CN" w:bidi="ar-SA"/>
        </w:rPr>
        <w:t>string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6065">
        <w:rPr>
          <w:rFonts w:eastAsia="新宋体"/>
          <w:color w:val="808080"/>
          <w:szCs w:val="24"/>
          <w:lang w:eastAsia="zh-CN" w:bidi="ar-SA"/>
        </w:rPr>
        <w:t>id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删除指定元素</w:t>
      </w:r>
    </w:p>
    <w:p w14:paraId="7FE95A9E" w14:textId="2DE50451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void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Statistic();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统计功能</w:t>
      </w:r>
    </w:p>
    <w:p w14:paraId="3646515E" w14:textId="45E36EB8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int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726065">
        <w:rPr>
          <w:rFonts w:eastAsia="新宋体"/>
          <w:color w:val="000000"/>
          <w:szCs w:val="24"/>
          <w:lang w:eastAsia="zh-CN" w:bidi="ar-SA"/>
        </w:rPr>
        <w:t>getLength</w:t>
      </w:r>
      <w:proofErr w:type="spellEnd"/>
      <w:r w:rsidRPr="00726065">
        <w:rPr>
          <w:rFonts w:eastAsia="新宋体"/>
          <w:color w:val="000000"/>
          <w:szCs w:val="24"/>
          <w:lang w:eastAsia="zh-CN" w:bidi="ar-SA"/>
        </w:rPr>
        <w:t xml:space="preserve">() { </w:t>
      </w:r>
      <w:r w:rsidRPr="00726065">
        <w:rPr>
          <w:rFonts w:eastAsia="新宋体"/>
          <w:color w:val="0000FF"/>
          <w:szCs w:val="24"/>
          <w:lang w:eastAsia="zh-CN" w:bidi="ar-SA"/>
        </w:rPr>
        <w:t>return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length; }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取得链表长度</w:t>
      </w:r>
    </w:p>
    <w:p w14:paraId="42AC4144" w14:textId="411B53C6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</w:p>
    <w:p w14:paraId="6550976E" w14:textId="50699EFB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bool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Exist(</w:t>
      </w:r>
      <w:r w:rsidRPr="00726065">
        <w:rPr>
          <w:rFonts w:eastAsia="新宋体"/>
          <w:color w:val="2B91AF"/>
          <w:szCs w:val="24"/>
          <w:lang w:eastAsia="zh-CN" w:bidi="ar-SA"/>
        </w:rPr>
        <w:t>string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726065">
        <w:rPr>
          <w:rFonts w:eastAsia="新宋体"/>
          <w:color w:val="808080"/>
          <w:szCs w:val="24"/>
          <w:lang w:eastAsia="zh-CN" w:bidi="ar-SA"/>
        </w:rPr>
        <w:t>id</w:t>
      </w:r>
      <w:r w:rsidRPr="00726065">
        <w:rPr>
          <w:rFonts w:eastAsia="新宋体"/>
          <w:color w:val="000000"/>
          <w:szCs w:val="24"/>
          <w:lang w:eastAsia="zh-CN" w:bidi="ar-SA"/>
        </w:rPr>
        <w:t>);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判断目标考号考生是否存在</w:t>
      </w:r>
    </w:p>
    <w:p w14:paraId="5FCE4CF9" w14:textId="7F04EB08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</w:p>
    <w:p w14:paraId="086BC986" w14:textId="77777777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FF"/>
          <w:szCs w:val="24"/>
          <w:lang w:eastAsia="zh-CN" w:bidi="ar-SA"/>
        </w:rPr>
        <w:t>private</w:t>
      </w:r>
      <w:r w:rsidRPr="00726065">
        <w:rPr>
          <w:rFonts w:eastAsia="新宋体"/>
          <w:color w:val="000000"/>
          <w:szCs w:val="24"/>
          <w:lang w:eastAsia="zh-CN" w:bidi="ar-SA"/>
        </w:rPr>
        <w:t>:</w:t>
      </w:r>
    </w:p>
    <w:p w14:paraId="2A1EBDB9" w14:textId="7AB988AA" w:rsidR="00726065" w:rsidRPr="00726065" w:rsidRDefault="00726065" w:rsidP="0072606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00"/>
          <w:szCs w:val="24"/>
          <w:lang w:eastAsia="zh-CN" w:bidi="ar-SA"/>
        </w:rPr>
        <w:tab/>
      </w:r>
      <w:r w:rsidRPr="00726065">
        <w:rPr>
          <w:rFonts w:eastAsia="新宋体"/>
          <w:color w:val="0000FF"/>
          <w:szCs w:val="24"/>
          <w:lang w:eastAsia="zh-CN" w:bidi="ar-SA"/>
        </w:rPr>
        <w:t>int</w:t>
      </w:r>
      <w:r w:rsidRPr="00726065">
        <w:rPr>
          <w:rFonts w:eastAsia="新宋体"/>
          <w:color w:val="000000"/>
          <w:szCs w:val="24"/>
          <w:lang w:eastAsia="zh-CN" w:bidi="ar-SA"/>
        </w:rPr>
        <w:t xml:space="preserve"> length;</w:t>
      </w:r>
      <w:r w:rsidRPr="00726065">
        <w:rPr>
          <w:rFonts w:eastAsia="新宋体"/>
          <w:color w:val="008000"/>
          <w:szCs w:val="24"/>
          <w:lang w:eastAsia="zh-CN" w:bidi="ar-SA"/>
        </w:rPr>
        <w:t>//</w:t>
      </w:r>
      <w:r w:rsidRPr="00726065">
        <w:rPr>
          <w:rFonts w:eastAsia="新宋体"/>
          <w:color w:val="008000"/>
          <w:szCs w:val="24"/>
          <w:lang w:eastAsia="zh-CN" w:bidi="ar-SA"/>
        </w:rPr>
        <w:t>链表长度</w:t>
      </w:r>
    </w:p>
    <w:p w14:paraId="41C0C65C" w14:textId="77777777" w:rsidR="00726065" w:rsidRPr="00726065" w:rsidRDefault="00726065" w:rsidP="00726065">
      <w:pPr>
        <w:pStyle w:val="2"/>
        <w:spacing w:before="120"/>
        <w:rPr>
          <w:rFonts w:eastAsia="新宋体"/>
          <w:color w:val="008000"/>
          <w:sz w:val="24"/>
          <w:szCs w:val="24"/>
          <w:lang w:bidi="ar-SA"/>
        </w:rPr>
      </w:pPr>
      <w:r w:rsidRPr="00726065">
        <w:rPr>
          <w:rFonts w:eastAsia="新宋体"/>
          <w:color w:val="000000"/>
          <w:sz w:val="24"/>
          <w:szCs w:val="24"/>
          <w:lang w:bidi="ar-SA"/>
        </w:rPr>
        <w:tab/>
      </w:r>
      <w:r w:rsidRPr="00726065">
        <w:rPr>
          <w:rFonts w:eastAsia="新宋体"/>
          <w:color w:val="000000"/>
          <w:sz w:val="24"/>
          <w:szCs w:val="24"/>
          <w:lang w:bidi="ar-SA"/>
        </w:rPr>
        <w:tab/>
      </w:r>
      <w:r w:rsidRPr="00726065">
        <w:rPr>
          <w:rFonts w:eastAsia="新宋体"/>
          <w:color w:val="2B91AF"/>
          <w:sz w:val="24"/>
          <w:szCs w:val="24"/>
          <w:lang w:bidi="ar-SA"/>
        </w:rPr>
        <w:t>Candidate</w:t>
      </w:r>
      <w:r w:rsidRPr="00726065">
        <w:rPr>
          <w:rFonts w:eastAsia="新宋体"/>
          <w:color w:val="000000"/>
          <w:sz w:val="24"/>
          <w:szCs w:val="24"/>
          <w:lang w:bidi="ar-SA"/>
        </w:rPr>
        <w:t>* head;</w:t>
      </w:r>
      <w:r w:rsidRPr="00726065">
        <w:rPr>
          <w:rFonts w:eastAsia="新宋体"/>
          <w:color w:val="008000"/>
          <w:sz w:val="24"/>
          <w:szCs w:val="24"/>
          <w:lang w:bidi="ar-SA"/>
        </w:rPr>
        <w:t>//</w:t>
      </w:r>
      <w:r w:rsidRPr="00726065">
        <w:rPr>
          <w:rFonts w:eastAsia="新宋体"/>
          <w:color w:val="008000"/>
          <w:sz w:val="24"/>
          <w:szCs w:val="24"/>
          <w:lang w:bidi="ar-SA"/>
        </w:rPr>
        <w:t>头节点</w:t>
      </w:r>
    </w:p>
    <w:p w14:paraId="3E7CE4E7" w14:textId="77777777" w:rsidR="00726065" w:rsidRDefault="00726065" w:rsidP="00726065">
      <w:pPr>
        <w:pStyle w:val="2"/>
        <w:spacing w:before="120"/>
      </w:pPr>
    </w:p>
    <w:p w14:paraId="68D9931C" w14:textId="77777777" w:rsidR="00726065" w:rsidRDefault="00726065" w:rsidP="00726065">
      <w:pPr>
        <w:pStyle w:val="2"/>
        <w:spacing w:before="120"/>
      </w:pPr>
    </w:p>
    <w:p w14:paraId="25B30471" w14:textId="5866550C" w:rsidR="0075165E" w:rsidRDefault="0075165E" w:rsidP="00726065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5FBE1ED8" w14:textId="7AF22955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proofErr w:type="spellStart"/>
      <w:r w:rsidR="00726065">
        <w:rPr>
          <w:rFonts w:hint="eastAsia"/>
          <w:lang w:eastAsia="zh-CN"/>
        </w:rPr>
        <w:t>BuildList</w:t>
      </w:r>
      <w:proofErr w:type="spellEnd"/>
      <w:r w:rsidR="00726065">
        <w:rPr>
          <w:lang w:eastAsia="zh-CN"/>
        </w:rPr>
        <w:t>()</w:t>
      </w:r>
      <w:r w:rsidR="00726065">
        <w:rPr>
          <w:rFonts w:hint="eastAsia"/>
          <w:lang w:eastAsia="zh-CN"/>
        </w:rPr>
        <w:t>函数建立一个链表数据结构</w:t>
      </w:r>
      <w:r w:rsidR="006B0BF6">
        <w:rPr>
          <w:rFonts w:hint="eastAsia"/>
          <w:lang w:eastAsia="zh-CN"/>
        </w:rPr>
        <w:t>，然后统计链表</w:t>
      </w:r>
      <w:r>
        <w:rPr>
          <w:rFonts w:hint="eastAsia"/>
          <w:lang w:eastAsia="zh-CN"/>
        </w:rPr>
        <w:t>。</w:t>
      </w:r>
      <w:r w:rsidR="006B0BF6">
        <w:rPr>
          <w:rFonts w:hint="eastAsia"/>
          <w:lang w:eastAsia="zh-CN"/>
        </w:rPr>
        <w:t>之后根据每次输入的操作码（</w:t>
      </w:r>
      <w:r w:rsidR="006B0BF6">
        <w:rPr>
          <w:rFonts w:hint="eastAsia"/>
          <w:lang w:eastAsia="zh-CN"/>
        </w:rPr>
        <w:t>opt</w:t>
      </w:r>
      <w:r w:rsidR="006B0BF6">
        <w:rPr>
          <w:rFonts w:hint="eastAsia"/>
          <w:lang w:eastAsia="zh-CN"/>
        </w:rPr>
        <w:t>）执行相应操作，每次操作结束后自动对系统进行统计。</w:t>
      </w:r>
    </w:p>
    <w:p w14:paraId="1BB21C5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1AF6D1BC" w14:textId="77777777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3"/>
    </w:p>
    <w:p w14:paraId="09D8EABF" w14:textId="77777777"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4"/>
    </w:p>
    <w:p w14:paraId="61B265DF" w14:textId="095C558A" w:rsidR="00A8652E" w:rsidRDefault="006B0BF6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64A418F" wp14:editId="7FDA3AE3">
            <wp:extent cx="3208298" cy="59593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42E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69A" w14:textId="77777777" w:rsidR="00A8652E" w:rsidRDefault="00A8652E" w:rsidP="00954B54">
      <w:pPr>
        <w:rPr>
          <w:lang w:eastAsia="zh-CN"/>
        </w:rPr>
      </w:pPr>
    </w:p>
    <w:p w14:paraId="1DD33C94" w14:textId="77777777" w:rsidR="00A8652E" w:rsidRDefault="00A8652E" w:rsidP="00954B54">
      <w:pPr>
        <w:rPr>
          <w:lang w:eastAsia="zh-CN"/>
        </w:rPr>
      </w:pPr>
    </w:p>
    <w:p w14:paraId="4BC7A9F2" w14:textId="77777777" w:rsidR="00A8652E" w:rsidRDefault="00A8652E" w:rsidP="00954B54">
      <w:pPr>
        <w:rPr>
          <w:lang w:eastAsia="zh-CN"/>
        </w:rPr>
      </w:pPr>
    </w:p>
    <w:p w14:paraId="45CF7AE3" w14:textId="77777777" w:rsidR="00A8652E" w:rsidRDefault="00A8652E" w:rsidP="00954B54">
      <w:pPr>
        <w:rPr>
          <w:lang w:eastAsia="zh-CN"/>
        </w:rPr>
      </w:pPr>
    </w:p>
    <w:p w14:paraId="72C0189A" w14:textId="77777777" w:rsidR="00A8652E" w:rsidRPr="00954B54" w:rsidRDefault="00A8652E" w:rsidP="006B0BF6">
      <w:pPr>
        <w:ind w:firstLineChars="0" w:firstLine="0"/>
        <w:rPr>
          <w:rFonts w:hint="eastAsia"/>
          <w:lang w:eastAsia="zh-CN"/>
        </w:rPr>
      </w:pPr>
    </w:p>
    <w:p w14:paraId="4E7CD271" w14:textId="77777777"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5"/>
    </w:p>
    <w:p w14:paraId="76F7FE91" w14:textId="77777777" w:rsidR="006B0BF6" w:rsidRPr="006B0BF6" w:rsidRDefault="00AD5E2E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bookmarkStart w:id="16" w:name="_Toc495668165"/>
      <w:r w:rsidR="006B0BF6" w:rsidRPr="006B0BF6">
        <w:rPr>
          <w:rFonts w:eastAsia="新宋体"/>
          <w:color w:val="0000FF"/>
          <w:szCs w:val="24"/>
          <w:lang w:eastAsia="zh-CN" w:bidi="ar-SA"/>
        </w:rPr>
        <w:t>void</w:t>
      </w:r>
      <w:r w:rsidR="006B0BF6"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="006B0BF6" w:rsidRPr="006B0BF6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="006B0BF6" w:rsidRPr="006B0BF6">
        <w:rPr>
          <w:rFonts w:eastAsia="新宋体"/>
          <w:color w:val="000000"/>
          <w:szCs w:val="24"/>
          <w:lang w:eastAsia="zh-CN" w:bidi="ar-SA"/>
        </w:rPr>
        <w:t>::Insert(</w:t>
      </w:r>
      <w:r w:rsidR="006B0BF6" w:rsidRPr="006B0BF6">
        <w:rPr>
          <w:rFonts w:eastAsia="新宋体"/>
          <w:color w:val="2B91AF"/>
          <w:szCs w:val="24"/>
          <w:lang w:eastAsia="zh-CN" w:bidi="ar-SA"/>
        </w:rPr>
        <w:t>Candidate</w:t>
      </w:r>
      <w:r w:rsidR="006B0BF6" w:rsidRPr="006B0BF6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="006B0BF6" w:rsidRPr="006B0BF6">
        <w:rPr>
          <w:rFonts w:eastAsia="新宋体"/>
          <w:color w:val="808080"/>
          <w:szCs w:val="24"/>
          <w:lang w:eastAsia="zh-CN" w:bidi="ar-SA"/>
        </w:rPr>
        <w:t>mem</w:t>
      </w:r>
      <w:r w:rsidR="006B0BF6" w:rsidRPr="006B0BF6">
        <w:rPr>
          <w:rFonts w:eastAsia="新宋体"/>
          <w:color w:val="000000"/>
          <w:szCs w:val="24"/>
          <w:lang w:eastAsia="zh-CN" w:bidi="ar-SA"/>
        </w:rPr>
        <w:t xml:space="preserve">, </w:t>
      </w:r>
      <w:r w:rsidR="006B0BF6" w:rsidRPr="006B0BF6">
        <w:rPr>
          <w:rFonts w:eastAsia="新宋体"/>
          <w:color w:val="0000FF"/>
          <w:szCs w:val="24"/>
          <w:lang w:eastAsia="zh-CN" w:bidi="ar-SA"/>
        </w:rPr>
        <w:t>int</w:t>
      </w:r>
      <w:r w:rsidR="006B0BF6"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="006B0BF6" w:rsidRPr="006B0BF6">
        <w:rPr>
          <w:rFonts w:eastAsia="新宋体"/>
          <w:color w:val="808080"/>
          <w:szCs w:val="24"/>
          <w:lang w:eastAsia="zh-CN" w:bidi="ar-SA"/>
        </w:rPr>
        <w:t>pos</w:t>
      </w:r>
      <w:r w:rsidR="006B0BF6" w:rsidRPr="006B0BF6">
        <w:rPr>
          <w:rFonts w:eastAsia="新宋体"/>
          <w:color w:val="000000"/>
          <w:szCs w:val="24"/>
          <w:lang w:eastAsia="zh-CN" w:bidi="ar-SA"/>
        </w:rPr>
        <w:t>){</w:t>
      </w:r>
    </w:p>
    <w:p w14:paraId="22EE0646" w14:textId="77777777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073802D" w14:textId="113240B0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2B91AF"/>
          <w:szCs w:val="24"/>
          <w:lang w:eastAsia="zh-CN" w:bidi="ar-SA"/>
        </w:rPr>
        <w:t>Candidate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* p = </w:t>
      </w:r>
      <w:r w:rsidRPr="006B0BF6">
        <w:rPr>
          <w:rFonts w:eastAsia="新宋体"/>
          <w:color w:val="0000FF"/>
          <w:szCs w:val="24"/>
          <w:lang w:eastAsia="zh-CN" w:bidi="ar-SA"/>
        </w:rPr>
        <w:t>new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2B91AF"/>
          <w:szCs w:val="24"/>
          <w:lang w:eastAsia="zh-CN" w:bidi="ar-SA"/>
        </w:rPr>
        <w:t>Candidate</w:t>
      </w:r>
      <w:r w:rsidRPr="006B0BF6">
        <w:rPr>
          <w:rFonts w:eastAsia="新宋体"/>
          <w:color w:val="000000"/>
          <w:szCs w:val="24"/>
          <w:lang w:eastAsia="zh-CN" w:bidi="ar-SA"/>
        </w:rPr>
        <w:t>(</w:t>
      </w:r>
      <w:r w:rsidRPr="006B0BF6">
        <w:rPr>
          <w:rFonts w:eastAsia="新宋体"/>
          <w:color w:val="808080"/>
          <w:szCs w:val="24"/>
          <w:lang w:eastAsia="zh-CN" w:bidi="ar-SA"/>
        </w:rPr>
        <w:t>mem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.id, </w:t>
      </w:r>
      <w:r w:rsidRPr="006B0BF6">
        <w:rPr>
          <w:rFonts w:eastAsia="新宋体"/>
          <w:color w:val="808080"/>
          <w:szCs w:val="24"/>
          <w:lang w:eastAsia="zh-CN" w:bidi="ar-SA"/>
        </w:rPr>
        <w:t>mem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.name, </w:t>
      </w:r>
      <w:proofErr w:type="spellStart"/>
      <w:r w:rsidRPr="006B0BF6">
        <w:rPr>
          <w:rFonts w:eastAsia="新宋体"/>
          <w:color w:val="808080"/>
          <w:szCs w:val="24"/>
          <w:lang w:eastAsia="zh-CN" w:bidi="ar-SA"/>
        </w:rPr>
        <w:t>mem</w:t>
      </w:r>
      <w:r w:rsidRPr="006B0BF6">
        <w:rPr>
          <w:rFonts w:eastAsia="新宋体"/>
          <w:color w:val="000000"/>
          <w:szCs w:val="24"/>
          <w:lang w:eastAsia="zh-CN" w:bidi="ar-SA"/>
        </w:rPr>
        <w:t>.gender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, </w:t>
      </w:r>
      <w:proofErr w:type="spellStart"/>
      <w:r w:rsidRPr="006B0BF6">
        <w:rPr>
          <w:rFonts w:eastAsia="新宋体"/>
          <w:color w:val="808080"/>
          <w:szCs w:val="24"/>
          <w:lang w:eastAsia="zh-CN" w:bidi="ar-SA"/>
        </w:rPr>
        <w:t>mem</w:t>
      </w:r>
      <w:r w:rsidRPr="006B0BF6">
        <w:rPr>
          <w:rFonts w:eastAsia="新宋体"/>
          <w:color w:val="000000"/>
          <w:szCs w:val="24"/>
          <w:lang w:eastAsia="zh-CN" w:bidi="ar-SA"/>
        </w:rPr>
        <w:t>.age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, </w:t>
      </w:r>
      <w:proofErr w:type="spellStart"/>
      <w:r w:rsidRPr="006B0BF6">
        <w:rPr>
          <w:rFonts w:eastAsia="新宋体"/>
          <w:color w:val="808080"/>
          <w:szCs w:val="24"/>
          <w:lang w:eastAsia="zh-CN" w:bidi="ar-SA"/>
        </w:rPr>
        <w:t>mem</w:t>
      </w:r>
      <w:r w:rsidRPr="006B0BF6">
        <w:rPr>
          <w:rFonts w:eastAsia="新宋体"/>
          <w:color w:val="000000"/>
          <w:szCs w:val="24"/>
          <w:lang w:eastAsia="zh-CN" w:bidi="ar-SA"/>
        </w:rPr>
        <w:t>.major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);</w:t>
      </w:r>
    </w:p>
    <w:p w14:paraId="0A090289" w14:textId="6FEA7909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</w:p>
    <w:p w14:paraId="16B3007D" w14:textId="6BBDEAED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8000"/>
          <w:szCs w:val="24"/>
          <w:lang w:eastAsia="zh-CN" w:bidi="ar-SA"/>
        </w:rPr>
        <w:t>//</w:t>
      </w:r>
      <w:r w:rsidRPr="006B0BF6">
        <w:rPr>
          <w:rFonts w:eastAsia="新宋体"/>
          <w:color w:val="008000"/>
          <w:szCs w:val="24"/>
          <w:lang w:eastAsia="zh-CN" w:bidi="ar-SA"/>
        </w:rPr>
        <w:t>插入节点</w:t>
      </w:r>
    </w:p>
    <w:p w14:paraId="6C267028" w14:textId="38493689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2B91AF"/>
          <w:szCs w:val="24"/>
          <w:lang w:eastAsia="zh-CN" w:bidi="ar-SA"/>
        </w:rPr>
        <w:t>Candidate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* pre = 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LocatePos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</w:t>
      </w:r>
      <w:r w:rsidRPr="006B0BF6">
        <w:rPr>
          <w:rFonts w:eastAsia="新宋体"/>
          <w:color w:val="808080"/>
          <w:szCs w:val="24"/>
          <w:lang w:eastAsia="zh-CN" w:bidi="ar-SA"/>
        </w:rPr>
        <w:t>pos</w:t>
      </w:r>
      <w:r w:rsidRPr="006B0BF6">
        <w:rPr>
          <w:rFonts w:eastAsia="新宋体"/>
          <w:color w:val="000000"/>
          <w:szCs w:val="24"/>
          <w:lang w:eastAsia="zh-CN" w:bidi="ar-SA"/>
        </w:rPr>
        <w:t>);</w:t>
      </w:r>
    </w:p>
    <w:p w14:paraId="19A9A9F1" w14:textId="54E03474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p-&gt;next = pre-&gt;next;</w:t>
      </w:r>
    </w:p>
    <w:p w14:paraId="1CE93C53" w14:textId="28A81FFF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pre-&gt;next = p;</w:t>
      </w:r>
    </w:p>
    <w:p w14:paraId="02360DDA" w14:textId="4D5A9F8F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length++;</w:t>
      </w:r>
    </w:p>
    <w:p w14:paraId="7AD47985" w14:textId="0EBF50B9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>}</w:t>
      </w:r>
    </w:p>
    <w:p w14:paraId="5C8873B1" w14:textId="79CB26C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6B7C1DB" w14:textId="77777777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FF"/>
          <w:szCs w:val="24"/>
          <w:lang w:eastAsia="zh-CN" w:bidi="ar-SA"/>
        </w:rPr>
        <w:t>void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Insert(</w:t>
      </w:r>
      <w:proofErr w:type="spellStart"/>
      <w:r w:rsidRPr="006B0BF6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6B0BF6">
        <w:rPr>
          <w:rFonts w:eastAsia="新宋体"/>
          <w:color w:val="808080"/>
          <w:szCs w:val="24"/>
          <w:lang w:eastAsia="zh-CN" w:bidi="ar-SA"/>
        </w:rPr>
        <w:t>list</w:t>
      </w:r>
      <w:r w:rsidRPr="006B0BF6">
        <w:rPr>
          <w:rFonts w:eastAsia="新宋体"/>
          <w:color w:val="000000"/>
          <w:szCs w:val="24"/>
          <w:lang w:eastAsia="zh-CN" w:bidi="ar-SA"/>
        </w:rPr>
        <w:t>){</w:t>
      </w:r>
    </w:p>
    <w:p w14:paraId="4294D1B0" w14:textId="0F0EFF08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</w:p>
    <w:p w14:paraId="623D32B0" w14:textId="40B23102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FF"/>
          <w:szCs w:val="24"/>
          <w:lang w:eastAsia="zh-CN" w:bidi="ar-SA"/>
        </w:rPr>
        <w:t>int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pos;</w:t>
      </w:r>
    </w:p>
    <w:p w14:paraId="60CE7D66" w14:textId="4E341FBB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A31515"/>
          <w:szCs w:val="24"/>
          <w:lang w:eastAsia="zh-CN" w:bidi="ar-SA"/>
        </w:rPr>
        <w:t>"</w:t>
      </w:r>
      <w:r w:rsidRPr="006B0BF6">
        <w:rPr>
          <w:rFonts w:eastAsia="新宋体"/>
          <w:color w:val="A31515"/>
          <w:szCs w:val="24"/>
          <w:lang w:eastAsia="zh-CN" w:bidi="ar-SA"/>
        </w:rPr>
        <w:t>请选择要插入的考生的位置：</w:t>
      </w:r>
      <w:r w:rsidRPr="006B0BF6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6B0BF6">
        <w:rPr>
          <w:rFonts w:eastAsia="新宋体"/>
          <w:color w:val="000000"/>
          <w:szCs w:val="24"/>
          <w:lang w:eastAsia="zh-CN" w:bidi="ar-SA"/>
        </w:rPr>
        <w:t>;</w:t>
      </w:r>
    </w:p>
    <w:p w14:paraId="6CADAEBC" w14:textId="474C1E5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&gt;&gt;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pos;</w:t>
      </w:r>
    </w:p>
    <w:p w14:paraId="5E1545BA" w14:textId="77777777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120CBE8" w14:textId="05F5F1DB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FF"/>
          <w:szCs w:val="24"/>
          <w:lang w:eastAsia="zh-CN" w:bidi="ar-SA"/>
        </w:rPr>
        <w:t>if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(pos &lt; 0) {</w:t>
      </w:r>
    </w:p>
    <w:p w14:paraId="123B6D3C" w14:textId="6BECEB08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A31515"/>
          <w:szCs w:val="24"/>
          <w:lang w:eastAsia="zh-CN" w:bidi="ar-SA"/>
        </w:rPr>
        <w:t>"</w:t>
      </w:r>
      <w:r w:rsidRPr="006B0BF6">
        <w:rPr>
          <w:rFonts w:eastAsia="新宋体"/>
          <w:color w:val="A31515"/>
          <w:szCs w:val="24"/>
          <w:lang w:eastAsia="zh-CN" w:bidi="ar-SA"/>
        </w:rPr>
        <w:t>请输入一个正整数</w:t>
      </w:r>
      <w:r w:rsidRPr="006B0BF6">
        <w:rPr>
          <w:rFonts w:eastAsia="新宋体"/>
          <w:color w:val="A31515"/>
          <w:szCs w:val="24"/>
          <w:lang w:eastAsia="zh-CN" w:bidi="ar-SA"/>
        </w:rPr>
        <w:t>!"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;</w:t>
      </w:r>
    </w:p>
    <w:p w14:paraId="0CDA4448" w14:textId="7B018FC8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}</w:t>
      </w:r>
    </w:p>
    <w:p w14:paraId="2C7A3B73" w14:textId="5F0207AA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FF"/>
          <w:szCs w:val="24"/>
          <w:lang w:eastAsia="zh-CN" w:bidi="ar-SA"/>
        </w:rPr>
        <w:t>else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00FF"/>
          <w:szCs w:val="24"/>
          <w:lang w:eastAsia="zh-CN" w:bidi="ar-SA"/>
        </w:rPr>
        <w:t>if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(pos &gt; </w:t>
      </w:r>
      <w:proofErr w:type="spellStart"/>
      <w:r w:rsidRPr="006B0BF6">
        <w:rPr>
          <w:rFonts w:eastAsia="新宋体"/>
          <w:color w:val="808080"/>
          <w:szCs w:val="24"/>
          <w:lang w:eastAsia="zh-CN" w:bidi="ar-SA"/>
        </w:rPr>
        <w:t>list</w:t>
      </w:r>
      <w:r w:rsidRPr="006B0BF6">
        <w:rPr>
          <w:rFonts w:eastAsia="新宋体"/>
          <w:color w:val="000000"/>
          <w:szCs w:val="24"/>
          <w:lang w:eastAsia="zh-CN" w:bidi="ar-SA"/>
        </w:rPr>
        <w:t>.getLength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() + 1 || pos != (</w:t>
      </w:r>
      <w:r w:rsidRPr="006B0BF6">
        <w:rPr>
          <w:rFonts w:eastAsia="新宋体"/>
          <w:color w:val="0000FF"/>
          <w:szCs w:val="24"/>
          <w:lang w:eastAsia="zh-CN" w:bidi="ar-SA"/>
        </w:rPr>
        <w:t>int</w:t>
      </w:r>
      <w:r w:rsidRPr="006B0BF6">
        <w:rPr>
          <w:rFonts w:eastAsia="新宋体"/>
          <w:color w:val="000000"/>
          <w:szCs w:val="24"/>
          <w:lang w:eastAsia="zh-CN" w:bidi="ar-SA"/>
        </w:rPr>
        <w:t>)pos) {</w:t>
      </w:r>
    </w:p>
    <w:p w14:paraId="68477494" w14:textId="27B4D2A7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A31515"/>
          <w:szCs w:val="24"/>
          <w:lang w:eastAsia="zh-CN" w:bidi="ar-SA"/>
        </w:rPr>
        <w:t>"</w:t>
      </w:r>
      <w:r w:rsidRPr="006B0BF6">
        <w:rPr>
          <w:rFonts w:eastAsia="新宋体"/>
          <w:color w:val="A31515"/>
          <w:szCs w:val="24"/>
          <w:lang w:eastAsia="zh-CN" w:bidi="ar-SA"/>
        </w:rPr>
        <w:t>无法插入此位置</w:t>
      </w:r>
      <w:r w:rsidRPr="006B0BF6">
        <w:rPr>
          <w:rFonts w:eastAsia="新宋体"/>
          <w:color w:val="A31515"/>
          <w:szCs w:val="24"/>
          <w:lang w:eastAsia="zh-CN" w:bidi="ar-SA"/>
        </w:rPr>
        <w:t>!"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;</w:t>
      </w:r>
    </w:p>
    <w:p w14:paraId="18504EC0" w14:textId="5709A2BB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}</w:t>
      </w:r>
    </w:p>
    <w:p w14:paraId="5BE9CE53" w14:textId="6BA9400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FF"/>
          <w:szCs w:val="24"/>
          <w:lang w:eastAsia="zh-CN" w:bidi="ar-SA"/>
        </w:rPr>
        <w:t>else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339D374C" w14:textId="2C163984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A31515"/>
          <w:szCs w:val="24"/>
          <w:lang w:eastAsia="zh-CN" w:bidi="ar-SA"/>
        </w:rPr>
        <w:t>"</w:t>
      </w:r>
      <w:r w:rsidRPr="006B0BF6">
        <w:rPr>
          <w:rFonts w:eastAsia="新宋体"/>
          <w:color w:val="A31515"/>
          <w:szCs w:val="24"/>
          <w:lang w:eastAsia="zh-CN" w:bidi="ar-SA"/>
        </w:rPr>
        <w:t>请依次输入该考生的考号，姓名，性别，年龄以及报考类别！</w:t>
      </w:r>
      <w:r w:rsidRPr="006B0BF6">
        <w:rPr>
          <w:rFonts w:eastAsia="新宋体"/>
          <w:color w:val="A31515"/>
          <w:szCs w:val="24"/>
          <w:lang w:eastAsia="zh-CN" w:bidi="ar-SA"/>
        </w:rPr>
        <w:t>"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6B0BF6">
        <w:rPr>
          <w:rFonts w:eastAsia="新宋体"/>
          <w:color w:val="008080"/>
          <w:szCs w:val="24"/>
          <w:lang w:eastAsia="zh-CN" w:bidi="ar-SA"/>
        </w:rPr>
        <w:t>&lt;&lt;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;</w:t>
      </w:r>
    </w:p>
    <w:p w14:paraId="315F1CBA" w14:textId="4AAB6388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2B91AF"/>
          <w:szCs w:val="24"/>
          <w:lang w:eastAsia="zh-CN" w:bidi="ar-SA"/>
        </w:rPr>
        <w:t>string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unit;</w:t>
      </w:r>
    </w:p>
    <w:p w14:paraId="28DDD54D" w14:textId="22E873B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getchar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();</w:t>
      </w:r>
    </w:p>
    <w:p w14:paraId="614CBA9F" w14:textId="2E7D95CC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getline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, unit);</w:t>
      </w:r>
    </w:p>
    <w:p w14:paraId="57A042D2" w14:textId="11D4DF0C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2B91AF"/>
          <w:szCs w:val="24"/>
          <w:lang w:eastAsia="zh-CN" w:bidi="ar-SA"/>
        </w:rPr>
        <w:t>Candidate</w:t>
      </w:r>
      <w:r w:rsidRPr="006B0BF6">
        <w:rPr>
          <w:rFonts w:eastAsia="新宋体"/>
          <w:color w:val="000000"/>
          <w:szCs w:val="24"/>
          <w:lang w:eastAsia="zh-CN" w:bidi="ar-SA"/>
        </w:rPr>
        <w:t xml:space="preserve"> mem = </w:t>
      </w:r>
      <w:proofErr w:type="spellStart"/>
      <w:r w:rsidRPr="006B0BF6">
        <w:rPr>
          <w:rFonts w:eastAsia="新宋体"/>
          <w:color w:val="000000"/>
          <w:szCs w:val="24"/>
          <w:lang w:eastAsia="zh-CN" w:bidi="ar-SA"/>
        </w:rPr>
        <w:t>DistributeUnit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(unit);</w:t>
      </w:r>
    </w:p>
    <w:p w14:paraId="3A30630F" w14:textId="01ED90B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6B0BF6">
        <w:rPr>
          <w:rFonts w:eastAsia="新宋体"/>
          <w:color w:val="808080"/>
          <w:szCs w:val="24"/>
          <w:lang w:eastAsia="zh-CN" w:bidi="ar-SA"/>
        </w:rPr>
        <w:t>list</w:t>
      </w:r>
      <w:r w:rsidRPr="006B0BF6">
        <w:rPr>
          <w:rFonts w:eastAsia="新宋体"/>
          <w:color w:val="000000"/>
          <w:szCs w:val="24"/>
          <w:lang w:eastAsia="zh-CN" w:bidi="ar-SA"/>
        </w:rPr>
        <w:t>.Insert</w:t>
      </w:r>
      <w:proofErr w:type="spellEnd"/>
      <w:r w:rsidRPr="006B0BF6">
        <w:rPr>
          <w:rFonts w:eastAsia="新宋体"/>
          <w:color w:val="000000"/>
          <w:szCs w:val="24"/>
          <w:lang w:eastAsia="zh-CN" w:bidi="ar-SA"/>
        </w:rPr>
        <w:t>(mem, pos);</w:t>
      </w:r>
    </w:p>
    <w:p w14:paraId="6D54F815" w14:textId="4BEDEEC3" w:rsidR="006B0BF6" w:rsidRP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ab/>
      </w:r>
      <w:r w:rsidRPr="006B0BF6">
        <w:rPr>
          <w:rFonts w:eastAsia="新宋体"/>
          <w:color w:val="000000"/>
          <w:szCs w:val="24"/>
          <w:lang w:eastAsia="zh-CN" w:bidi="ar-SA"/>
        </w:rPr>
        <w:t>}</w:t>
      </w:r>
    </w:p>
    <w:p w14:paraId="3053A131" w14:textId="40C07C9E" w:rsid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6B0BF6">
        <w:rPr>
          <w:rFonts w:eastAsia="新宋体"/>
          <w:color w:val="000000"/>
          <w:szCs w:val="24"/>
          <w:lang w:eastAsia="zh-CN" w:bidi="ar-SA"/>
        </w:rPr>
        <w:t>}</w:t>
      </w:r>
    </w:p>
    <w:p w14:paraId="3379970F" w14:textId="5AA4F63C" w:rsid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05874932" w14:textId="7264444E" w:rsidR="006B0BF6" w:rsidRDefault="006B0BF6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0B9D6BF6" w14:textId="7F99DA26" w:rsidR="00FD2AA8" w:rsidRDefault="00FD2AA8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C52D34D" w14:textId="20810651" w:rsidR="00FD2AA8" w:rsidRDefault="00FD2AA8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10DC26FF" w14:textId="68D0C8BF" w:rsidR="00FD2AA8" w:rsidRDefault="00FD2AA8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CB22580" w14:textId="77777777" w:rsidR="00FD2AA8" w:rsidRPr="006B0BF6" w:rsidRDefault="00FD2AA8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 w:hint="eastAsia"/>
          <w:color w:val="000000"/>
          <w:szCs w:val="24"/>
          <w:lang w:eastAsia="zh-CN" w:bidi="ar-SA"/>
        </w:rPr>
      </w:pPr>
    </w:p>
    <w:p w14:paraId="688DCA00" w14:textId="0C06C587" w:rsidR="00AD5E2E" w:rsidRDefault="00AD5E2E" w:rsidP="006B0BF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</w:pPr>
      <w:r>
        <w:rPr>
          <w:rFonts w:hint="eastAsia"/>
        </w:rPr>
        <w:lastRenderedPageBreak/>
        <w:t xml:space="preserve">3.1.3 </w:t>
      </w:r>
      <w:proofErr w:type="spellStart"/>
      <w:r>
        <w:rPr>
          <w:rFonts w:hint="eastAsia"/>
        </w:rPr>
        <w:t>插入功能截屏示例</w:t>
      </w:r>
      <w:bookmarkEnd w:id="16"/>
      <w:proofErr w:type="spellEnd"/>
    </w:p>
    <w:p w14:paraId="228B523F" w14:textId="6A2C092E" w:rsidR="00954B54" w:rsidRDefault="00FD2AA8" w:rsidP="00FD2AA8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6690D4B" wp14:editId="26F82FCA">
            <wp:extent cx="5759450" cy="2997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812DF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F21C" w14:textId="1B1E3F04" w:rsidR="00954B54" w:rsidRPr="00954B54" w:rsidRDefault="00954B54" w:rsidP="00954B54">
      <w:pPr>
        <w:rPr>
          <w:lang w:eastAsia="zh-CN"/>
        </w:rPr>
      </w:pPr>
    </w:p>
    <w:p w14:paraId="64FAF0FD" w14:textId="77777777"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17"/>
    </w:p>
    <w:p w14:paraId="09FC0B6E" w14:textId="77777777"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18"/>
    </w:p>
    <w:p w14:paraId="49AD5BB2" w14:textId="10CDC5FD" w:rsidR="00FD2AA8" w:rsidRDefault="00FD2AA8" w:rsidP="00FD2A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08F28C" wp14:editId="4868A163">
            <wp:extent cx="3238781" cy="60584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89891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495668168"/>
    </w:p>
    <w:p w14:paraId="413122D9" w14:textId="77777777" w:rsidR="00FD2AA8" w:rsidRDefault="00FD2AA8" w:rsidP="00FD2AA8">
      <w:pPr>
        <w:rPr>
          <w:rFonts w:hint="eastAsia"/>
          <w:lang w:eastAsia="zh-CN"/>
        </w:rPr>
      </w:pPr>
    </w:p>
    <w:p w14:paraId="6AC66412" w14:textId="7104368B" w:rsidR="00954B54" w:rsidRDefault="00954B54" w:rsidP="00A8652E">
      <w:pPr>
        <w:pStyle w:val="3"/>
        <w:spacing w:before="120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19"/>
    </w:p>
    <w:p w14:paraId="3CDFA495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color w:val="0000FF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2B91AF"/>
          <w:szCs w:val="24"/>
          <w:lang w:eastAsia="zh-CN" w:bidi="ar-SA"/>
        </w:rPr>
        <w:t>Candidate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* </w:t>
      </w:r>
      <w:proofErr w:type="spellStart"/>
      <w:r w:rsidRPr="00FD2AA8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>::Delete(</w:t>
      </w:r>
      <w:r w:rsidRPr="00FD2AA8">
        <w:rPr>
          <w:rFonts w:eastAsia="新宋体"/>
          <w:color w:val="2B91AF"/>
          <w:szCs w:val="24"/>
          <w:lang w:eastAsia="zh-CN" w:bidi="ar-SA"/>
        </w:rPr>
        <w:t>string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808080"/>
          <w:szCs w:val="24"/>
          <w:lang w:eastAsia="zh-CN" w:bidi="ar-SA"/>
        </w:rPr>
        <w:t>id</w:t>
      </w:r>
      <w:r w:rsidRPr="00FD2AA8">
        <w:rPr>
          <w:rFonts w:eastAsia="新宋体"/>
          <w:color w:val="000000"/>
          <w:szCs w:val="24"/>
          <w:lang w:eastAsia="zh-CN" w:bidi="ar-SA"/>
        </w:rPr>
        <w:t>){</w:t>
      </w:r>
    </w:p>
    <w:p w14:paraId="6AB9C111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3309A51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2B91AF"/>
          <w:szCs w:val="24"/>
          <w:lang w:eastAsia="zh-CN" w:bidi="ar-SA"/>
        </w:rPr>
        <w:t>Candidate</w:t>
      </w:r>
      <w:r w:rsidRPr="00FD2AA8">
        <w:rPr>
          <w:rFonts w:eastAsia="新宋体"/>
          <w:color w:val="000000"/>
          <w:szCs w:val="24"/>
          <w:lang w:eastAsia="zh-CN" w:bidi="ar-SA"/>
        </w:rPr>
        <w:t>* p = Search(</w:t>
      </w:r>
      <w:r w:rsidRPr="00FD2AA8">
        <w:rPr>
          <w:rFonts w:eastAsia="新宋体"/>
          <w:color w:val="808080"/>
          <w:szCs w:val="24"/>
          <w:lang w:eastAsia="zh-CN" w:bidi="ar-SA"/>
        </w:rPr>
        <w:t>id</w:t>
      </w:r>
      <w:r w:rsidRPr="00FD2AA8">
        <w:rPr>
          <w:rFonts w:eastAsia="新宋体"/>
          <w:color w:val="000000"/>
          <w:szCs w:val="24"/>
          <w:lang w:eastAsia="zh-CN" w:bidi="ar-SA"/>
        </w:rPr>
        <w:t>);</w:t>
      </w:r>
    </w:p>
    <w:p w14:paraId="2A9CF9E8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632C0315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8000"/>
          <w:szCs w:val="24"/>
          <w:lang w:eastAsia="zh-CN" w:bidi="ar-SA"/>
        </w:rPr>
        <w:t>//</w:t>
      </w:r>
      <w:r w:rsidRPr="00FD2AA8">
        <w:rPr>
          <w:rFonts w:eastAsia="新宋体"/>
          <w:color w:val="008000"/>
          <w:szCs w:val="24"/>
          <w:lang w:eastAsia="zh-CN" w:bidi="ar-SA"/>
        </w:rPr>
        <w:t>删除节点</w:t>
      </w:r>
    </w:p>
    <w:p w14:paraId="2A7F399C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2B91AF"/>
          <w:szCs w:val="24"/>
          <w:lang w:eastAsia="zh-CN" w:bidi="ar-SA"/>
        </w:rPr>
        <w:t>Candidate</w:t>
      </w:r>
      <w:r w:rsidRPr="00FD2AA8">
        <w:rPr>
          <w:rFonts w:eastAsia="新宋体"/>
          <w:color w:val="000000"/>
          <w:szCs w:val="24"/>
          <w:lang w:eastAsia="zh-CN" w:bidi="ar-SA"/>
        </w:rPr>
        <w:t>* mem = p-&gt;next;</w:t>
      </w:r>
    </w:p>
    <w:p w14:paraId="6DD1EE9C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  <w:t>p-&gt;next = mem-&gt;next;</w:t>
      </w:r>
    </w:p>
    <w:p w14:paraId="29BBC7D1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2B91AF"/>
          <w:szCs w:val="24"/>
          <w:lang w:eastAsia="zh-CN" w:bidi="ar-SA"/>
        </w:rPr>
        <w:t>Candidate</w:t>
      </w:r>
      <w:r w:rsidRPr="00FD2AA8">
        <w:rPr>
          <w:rFonts w:eastAsia="新宋体"/>
          <w:color w:val="000000"/>
          <w:szCs w:val="24"/>
          <w:lang w:eastAsia="zh-CN" w:bidi="ar-SA"/>
        </w:rPr>
        <w:t>* store = mem;</w:t>
      </w:r>
    </w:p>
    <w:p w14:paraId="23ED5B31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  <w:t>length--;</w:t>
      </w:r>
    </w:p>
    <w:p w14:paraId="63D03E77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6F94900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FF"/>
          <w:szCs w:val="24"/>
          <w:lang w:eastAsia="zh-CN" w:bidi="ar-SA"/>
        </w:rPr>
        <w:t>return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store;</w:t>
      </w:r>
    </w:p>
    <w:p w14:paraId="647262CF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>}</w:t>
      </w:r>
    </w:p>
    <w:p w14:paraId="57F9FE6C" w14:textId="7388D3DB" w:rsidR="00954B54" w:rsidRPr="00FD2AA8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color w:val="0000FF"/>
          <w:szCs w:val="24"/>
          <w:lang w:eastAsia="zh-CN" w:bidi="ar-SA"/>
        </w:rPr>
      </w:pPr>
    </w:p>
    <w:p w14:paraId="41A7DB27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FF"/>
          <w:szCs w:val="24"/>
          <w:lang w:eastAsia="zh-CN" w:bidi="ar-SA"/>
        </w:rPr>
        <w:t>void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Delete(</w:t>
      </w:r>
      <w:proofErr w:type="spellStart"/>
      <w:r w:rsidRPr="00FD2AA8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FD2AA8">
        <w:rPr>
          <w:rFonts w:eastAsia="新宋体"/>
          <w:color w:val="808080"/>
          <w:szCs w:val="24"/>
          <w:lang w:eastAsia="zh-CN" w:bidi="ar-SA"/>
        </w:rPr>
        <w:t>list</w:t>
      </w:r>
      <w:r w:rsidRPr="00FD2AA8">
        <w:rPr>
          <w:rFonts w:eastAsia="新宋体"/>
          <w:color w:val="000000"/>
          <w:szCs w:val="24"/>
          <w:lang w:eastAsia="zh-CN" w:bidi="ar-SA"/>
        </w:rPr>
        <w:t>){</w:t>
      </w:r>
    </w:p>
    <w:p w14:paraId="5F8F322B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13849502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2B91AF"/>
          <w:szCs w:val="24"/>
          <w:lang w:eastAsia="zh-CN" w:bidi="ar-SA"/>
        </w:rPr>
        <w:t>string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60552B17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A31515"/>
          <w:szCs w:val="24"/>
          <w:lang w:eastAsia="zh-CN" w:bidi="ar-SA"/>
        </w:rPr>
        <w:t>"</w:t>
      </w:r>
      <w:r w:rsidRPr="00FD2AA8">
        <w:rPr>
          <w:rFonts w:eastAsia="新宋体"/>
          <w:color w:val="A31515"/>
          <w:szCs w:val="24"/>
          <w:lang w:eastAsia="zh-CN" w:bidi="ar-SA"/>
        </w:rPr>
        <w:t>请选择要删除的考生的考号：</w:t>
      </w:r>
      <w:r w:rsidRPr="00FD2AA8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FD2AA8">
        <w:rPr>
          <w:rFonts w:eastAsia="新宋体"/>
          <w:color w:val="000000"/>
          <w:szCs w:val="24"/>
          <w:lang w:eastAsia="zh-CN" w:bidi="ar-SA"/>
        </w:rPr>
        <w:t>;</w:t>
      </w:r>
    </w:p>
    <w:p w14:paraId="3E63087E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&gt;&gt;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78499C44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AFCDC62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FF"/>
          <w:szCs w:val="24"/>
          <w:lang w:eastAsia="zh-CN" w:bidi="ar-SA"/>
        </w:rPr>
        <w:t>if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FD2AA8">
        <w:rPr>
          <w:rFonts w:eastAsia="新宋体"/>
          <w:color w:val="808080"/>
          <w:szCs w:val="24"/>
          <w:lang w:eastAsia="zh-CN" w:bidi="ar-SA"/>
        </w:rPr>
        <w:t>list</w:t>
      </w:r>
      <w:r w:rsidRPr="00FD2AA8">
        <w:rPr>
          <w:rFonts w:eastAsia="新宋体"/>
          <w:color w:val="000000"/>
          <w:szCs w:val="24"/>
          <w:lang w:eastAsia="zh-CN" w:bidi="ar-SA"/>
        </w:rPr>
        <w:t>.Exist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>(id)) {</w:t>
      </w:r>
    </w:p>
    <w:p w14:paraId="119F62DD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A31515"/>
          <w:szCs w:val="24"/>
          <w:lang w:eastAsia="zh-CN" w:bidi="ar-SA"/>
        </w:rPr>
        <w:t>"</w:t>
      </w:r>
      <w:r w:rsidRPr="00FD2AA8">
        <w:rPr>
          <w:rFonts w:eastAsia="新宋体"/>
          <w:color w:val="A31515"/>
          <w:szCs w:val="24"/>
          <w:lang w:eastAsia="zh-CN" w:bidi="ar-SA"/>
        </w:rPr>
        <w:t>不存在考号为</w:t>
      </w:r>
      <w:r w:rsidRPr="00FD2AA8">
        <w:rPr>
          <w:rFonts w:eastAsia="新宋体"/>
          <w:color w:val="A31515"/>
          <w:szCs w:val="24"/>
          <w:lang w:eastAsia="zh-CN" w:bidi="ar-SA"/>
        </w:rPr>
        <w:t>"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id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A31515"/>
          <w:szCs w:val="24"/>
          <w:lang w:eastAsia="zh-CN" w:bidi="ar-SA"/>
        </w:rPr>
        <w:t>"</w:t>
      </w:r>
      <w:r w:rsidRPr="00FD2AA8">
        <w:rPr>
          <w:rFonts w:eastAsia="新宋体"/>
          <w:color w:val="A31515"/>
          <w:szCs w:val="24"/>
          <w:lang w:eastAsia="zh-CN" w:bidi="ar-SA"/>
        </w:rPr>
        <w:t>的考生</w:t>
      </w:r>
      <w:r w:rsidRPr="00FD2AA8">
        <w:rPr>
          <w:rFonts w:eastAsia="新宋体"/>
          <w:color w:val="A31515"/>
          <w:szCs w:val="24"/>
          <w:lang w:eastAsia="zh-CN" w:bidi="ar-SA"/>
        </w:rPr>
        <w:t>!"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>;</w:t>
      </w:r>
    </w:p>
    <w:p w14:paraId="2AA061CC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5D49AB6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FF"/>
          <w:szCs w:val="24"/>
          <w:lang w:eastAsia="zh-CN" w:bidi="ar-SA"/>
        </w:rPr>
        <w:t>else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28401C86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2B91AF"/>
          <w:szCs w:val="24"/>
          <w:lang w:eastAsia="zh-CN" w:bidi="ar-SA"/>
        </w:rPr>
        <w:t>Candidate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* mem = </w:t>
      </w:r>
      <w:proofErr w:type="spellStart"/>
      <w:r w:rsidRPr="00FD2AA8">
        <w:rPr>
          <w:rFonts w:eastAsia="新宋体"/>
          <w:color w:val="808080"/>
          <w:szCs w:val="24"/>
          <w:lang w:eastAsia="zh-CN" w:bidi="ar-SA"/>
        </w:rPr>
        <w:t>list</w:t>
      </w:r>
      <w:r w:rsidRPr="00FD2AA8">
        <w:rPr>
          <w:rFonts w:eastAsia="新宋体"/>
          <w:color w:val="000000"/>
          <w:szCs w:val="24"/>
          <w:lang w:eastAsia="zh-CN" w:bidi="ar-SA"/>
        </w:rPr>
        <w:t>.Delete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>(id);</w:t>
      </w:r>
    </w:p>
    <w:p w14:paraId="3E930371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A31515"/>
          <w:szCs w:val="24"/>
          <w:lang w:eastAsia="zh-CN" w:bidi="ar-SA"/>
        </w:rPr>
        <w:t>"</w:t>
      </w:r>
      <w:r w:rsidRPr="00FD2AA8">
        <w:rPr>
          <w:rFonts w:eastAsia="新宋体"/>
          <w:color w:val="A31515"/>
          <w:szCs w:val="24"/>
          <w:lang w:eastAsia="zh-CN" w:bidi="ar-SA"/>
        </w:rPr>
        <w:t>你删除的考生的考号信息是：</w:t>
      </w:r>
      <w:r w:rsidRPr="00FD2AA8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FD2AA8">
        <w:rPr>
          <w:rFonts w:eastAsia="新宋体"/>
          <w:color w:val="000000"/>
          <w:szCs w:val="24"/>
          <w:lang w:eastAsia="zh-CN" w:bidi="ar-SA"/>
        </w:rPr>
        <w:t>;</w:t>
      </w:r>
    </w:p>
    <w:p w14:paraId="28F7D9D3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00"/>
          <w:szCs w:val="24"/>
          <w:lang w:eastAsia="zh-CN" w:bidi="ar-SA"/>
        </w:rPr>
        <w:tab/>
        <w:t>mem-&gt;print();</w:t>
      </w:r>
    </w:p>
    <w:p w14:paraId="476C29FA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</w:r>
      <w:r w:rsidRPr="00FD2AA8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FD2AA8">
        <w:rPr>
          <w:rFonts w:eastAsia="新宋体"/>
          <w:color w:val="008080"/>
          <w:szCs w:val="24"/>
          <w:lang w:eastAsia="zh-CN" w:bidi="ar-SA"/>
        </w:rPr>
        <w:t>&lt;&lt;</w:t>
      </w:r>
      <w:r w:rsidRPr="00FD2AA8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FD2AA8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FD2AA8">
        <w:rPr>
          <w:rFonts w:eastAsia="新宋体"/>
          <w:color w:val="000000"/>
          <w:szCs w:val="24"/>
          <w:lang w:eastAsia="zh-CN" w:bidi="ar-SA"/>
        </w:rPr>
        <w:t>;</w:t>
      </w:r>
    </w:p>
    <w:p w14:paraId="1B9329C0" w14:textId="77777777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3345FF5" w14:textId="77B55AA0" w:rsidR="00FD2AA8" w:rsidRPr="00FD2AA8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color w:val="0000FF"/>
          <w:szCs w:val="24"/>
          <w:lang w:eastAsia="zh-CN" w:bidi="ar-SA"/>
        </w:rPr>
      </w:pPr>
      <w:r w:rsidRPr="00FD2AA8">
        <w:rPr>
          <w:rFonts w:eastAsia="新宋体"/>
          <w:color w:val="000000"/>
          <w:szCs w:val="24"/>
          <w:lang w:eastAsia="zh-CN" w:bidi="ar-SA"/>
        </w:rPr>
        <w:t>}</w:t>
      </w:r>
    </w:p>
    <w:p w14:paraId="543AD5DC" w14:textId="3F043128" w:rsidR="00FD2AA8" w:rsidRDefault="00FD2AA8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1EDEA838" w14:textId="77777777" w:rsidR="00FD2AA8" w:rsidRDefault="00FD2AA8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</w:pPr>
    </w:p>
    <w:p w14:paraId="3D694B61" w14:textId="77777777" w:rsidR="00954B54" w:rsidRDefault="00954B54" w:rsidP="00A8652E">
      <w:pPr>
        <w:pStyle w:val="3"/>
        <w:spacing w:before="120"/>
      </w:pPr>
      <w:bookmarkStart w:id="20" w:name="_Toc495668169"/>
      <w:r>
        <w:rPr>
          <w:rFonts w:hint="eastAsia"/>
        </w:rPr>
        <w:t xml:space="preserve">3.2.3 </w:t>
      </w:r>
      <w:r>
        <w:rPr>
          <w:rFonts w:hint="eastAsia"/>
        </w:rPr>
        <w:t>删除功能截屏示例</w:t>
      </w:r>
      <w:bookmarkEnd w:id="20"/>
    </w:p>
    <w:p w14:paraId="0B7DA873" w14:textId="27E28248" w:rsidR="00587D9B" w:rsidRDefault="00FD2AA8" w:rsidP="00FD2AA8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7ACC066" wp14:editId="506A09A3">
            <wp:extent cx="5759450" cy="155638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89CCB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FFF1" w14:textId="7D22E6FB" w:rsidR="00587D9B" w:rsidRPr="00587D9B" w:rsidRDefault="00587D9B" w:rsidP="00587D9B">
      <w:pPr>
        <w:rPr>
          <w:lang w:eastAsia="zh-CN"/>
        </w:rPr>
      </w:pPr>
    </w:p>
    <w:p w14:paraId="0A6EBB49" w14:textId="77777777" w:rsidR="0075165E" w:rsidRDefault="0075165E" w:rsidP="008F78B2">
      <w:pPr>
        <w:pStyle w:val="2"/>
        <w:spacing w:before="120"/>
      </w:pPr>
      <w:bookmarkStart w:id="21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1"/>
    </w:p>
    <w:p w14:paraId="5513A760" w14:textId="77777777" w:rsidR="00587D9B" w:rsidRDefault="00587D9B" w:rsidP="00A8652E">
      <w:pPr>
        <w:pStyle w:val="3"/>
        <w:spacing w:before="120"/>
      </w:pPr>
      <w:bookmarkStart w:id="22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2"/>
    </w:p>
    <w:p w14:paraId="6E39797A" w14:textId="5B2189BC" w:rsidR="00FD2AA8" w:rsidRDefault="00FD2AA8" w:rsidP="00FD2AA8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631F26F" wp14:editId="739022B5">
            <wp:extent cx="3246401" cy="592125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3867EC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495668172"/>
    </w:p>
    <w:p w14:paraId="30ADDC25" w14:textId="36E60C2B" w:rsidR="00FD2AA8" w:rsidRDefault="00FD2AA8" w:rsidP="00FD2AA8">
      <w:pPr>
        <w:ind w:firstLineChars="0" w:firstLine="0"/>
        <w:rPr>
          <w:lang w:eastAsia="zh-CN"/>
        </w:rPr>
      </w:pPr>
    </w:p>
    <w:p w14:paraId="326DB1BA" w14:textId="77777777" w:rsidR="00FD2AA8" w:rsidRDefault="00FD2AA8" w:rsidP="00FD2AA8">
      <w:pPr>
        <w:ind w:firstLineChars="0" w:firstLine="0"/>
        <w:rPr>
          <w:rFonts w:hint="eastAsia"/>
          <w:lang w:eastAsia="zh-CN"/>
        </w:rPr>
      </w:pPr>
    </w:p>
    <w:p w14:paraId="67CABC59" w14:textId="7B9069D8" w:rsidR="00587D9B" w:rsidRDefault="00587D9B" w:rsidP="00A8652E">
      <w:pPr>
        <w:pStyle w:val="3"/>
        <w:spacing w:before="120"/>
      </w:pPr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3"/>
    </w:p>
    <w:p w14:paraId="738331DE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bookmarkStart w:id="24" w:name="_Toc495668173"/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* </w:t>
      </w:r>
      <w:proofErr w:type="spellStart"/>
      <w:r w:rsidRPr="009825E9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::Search(</w:t>
      </w:r>
      <w:r w:rsidRPr="009825E9">
        <w:rPr>
          <w:rFonts w:eastAsia="新宋体"/>
          <w:color w:val="2B91AF"/>
          <w:szCs w:val="24"/>
          <w:lang w:eastAsia="zh-CN" w:bidi="ar-SA"/>
        </w:rPr>
        <w:t>string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808080"/>
          <w:szCs w:val="24"/>
          <w:lang w:eastAsia="zh-CN" w:bidi="ar-SA"/>
        </w:rPr>
        <w:t>id</w:t>
      </w:r>
      <w:r w:rsidRPr="009825E9">
        <w:rPr>
          <w:rFonts w:eastAsia="新宋体"/>
          <w:color w:val="000000"/>
          <w:szCs w:val="24"/>
          <w:lang w:eastAsia="zh-CN" w:bidi="ar-SA"/>
        </w:rPr>
        <w:t>){</w:t>
      </w:r>
    </w:p>
    <w:p w14:paraId="0B1D1899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6455E4D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>* mem = head;</w:t>
      </w:r>
    </w:p>
    <w:p w14:paraId="5E3F9D11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while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(mem-&gt;next-&gt;id </w:t>
      </w:r>
      <w:r w:rsidRPr="009825E9">
        <w:rPr>
          <w:rFonts w:eastAsia="新宋体"/>
          <w:color w:val="008080"/>
          <w:szCs w:val="24"/>
          <w:lang w:eastAsia="zh-CN" w:bidi="ar-SA"/>
        </w:rPr>
        <w:t>!=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808080"/>
          <w:szCs w:val="24"/>
          <w:lang w:eastAsia="zh-CN" w:bidi="ar-SA"/>
        </w:rPr>
        <w:t>id</w:t>
      </w:r>
      <w:r w:rsidRPr="009825E9">
        <w:rPr>
          <w:rFonts w:eastAsia="新宋体"/>
          <w:color w:val="000000"/>
          <w:szCs w:val="24"/>
          <w:lang w:eastAsia="zh-CN" w:bidi="ar-SA"/>
        </w:rPr>
        <w:t>){</w:t>
      </w:r>
    </w:p>
    <w:p w14:paraId="497980FF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 = mem-&gt;next;</w:t>
      </w:r>
    </w:p>
    <w:p w14:paraId="55569F16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7721F0C5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if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(mem-&gt;next == </w:t>
      </w:r>
      <w:r w:rsidRPr="009825E9">
        <w:rPr>
          <w:rFonts w:eastAsia="新宋体"/>
          <w:color w:val="6F008A"/>
          <w:szCs w:val="24"/>
          <w:lang w:eastAsia="zh-CN" w:bidi="ar-SA"/>
        </w:rPr>
        <w:t>NULL</w:t>
      </w:r>
      <w:r w:rsidRPr="009825E9">
        <w:rPr>
          <w:rFonts w:eastAsia="新宋体"/>
          <w:color w:val="000000"/>
          <w:szCs w:val="24"/>
          <w:lang w:eastAsia="zh-CN" w:bidi="ar-SA"/>
        </w:rPr>
        <w:t>) {</w:t>
      </w:r>
    </w:p>
    <w:p w14:paraId="6C1EB757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没找到考号为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808080"/>
          <w:szCs w:val="24"/>
          <w:lang w:eastAsia="zh-CN" w:bidi="ar-SA"/>
        </w:rPr>
        <w:t>id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的考生！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716C7585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8E56554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else</w:t>
      </w:r>
    </w:p>
    <w:p w14:paraId="436D24A7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return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mem;</w:t>
      </w:r>
    </w:p>
    <w:p w14:paraId="26502A23" w14:textId="77777777" w:rsidR="00FD2AA8" w:rsidRPr="009825E9" w:rsidRDefault="00FD2AA8" w:rsidP="00FD2AA8">
      <w:pPr>
        <w:pStyle w:val="3"/>
        <w:spacing w:before="120"/>
        <w:rPr>
          <w:rFonts w:eastAsia="新宋体"/>
          <w:color w:val="000000"/>
          <w:szCs w:val="24"/>
          <w:lang w:bidi="ar-SA"/>
        </w:rPr>
      </w:pPr>
      <w:r w:rsidRPr="009825E9">
        <w:rPr>
          <w:rFonts w:eastAsia="新宋体"/>
          <w:color w:val="000000"/>
          <w:szCs w:val="24"/>
          <w:lang w:bidi="ar-SA"/>
        </w:rPr>
        <w:t>}</w:t>
      </w:r>
    </w:p>
    <w:p w14:paraId="4497BC4B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FF"/>
          <w:szCs w:val="24"/>
          <w:lang w:eastAsia="zh-CN" w:bidi="ar-SA"/>
        </w:rPr>
        <w:t>void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Search(</w:t>
      </w:r>
      <w:proofErr w:type="spellStart"/>
      <w:r w:rsidRPr="009825E9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){</w:t>
      </w:r>
    </w:p>
    <w:p w14:paraId="0C1F54A1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8FE4DA0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请选择要查找的考生的考号：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3EF4C240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string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4ECCE3E5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&gt;&gt;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254FAF72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if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.Exist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(id)) {</w:t>
      </w:r>
    </w:p>
    <w:p w14:paraId="7D0A676D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该考生不存在</w:t>
      </w:r>
      <w:r w:rsidRPr="009825E9">
        <w:rPr>
          <w:rFonts w:eastAsia="新宋体"/>
          <w:color w:val="A31515"/>
          <w:szCs w:val="24"/>
          <w:lang w:eastAsia="zh-CN" w:bidi="ar-SA"/>
        </w:rPr>
        <w:t>!\n"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132EB796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245BA0E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else</w:t>
      </w:r>
    </w:p>
    <w:p w14:paraId="47FF6647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{</w:t>
      </w:r>
    </w:p>
    <w:p w14:paraId="2C039EAB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* mem = </w:t>
      </w:r>
      <w:proofErr w:type="spellStart"/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.Search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(id);</w:t>
      </w:r>
    </w:p>
    <w:p w14:paraId="21EACDAE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 = mem-&gt;next;</w:t>
      </w:r>
    </w:p>
    <w:p w14:paraId="47E15198" w14:textId="4F1E8C0F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r w:rsidR="009825E9" w:rsidRPr="009825E9">
        <w:rPr>
          <w:rFonts w:eastAsia="新宋体"/>
          <w:color w:val="000000"/>
          <w:szCs w:val="24"/>
          <w:lang w:eastAsia="zh-CN" w:bidi="ar-SA"/>
        </w:rPr>
        <w:t>15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考号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r w:rsidR="009825E9" w:rsidRPr="009825E9">
        <w:rPr>
          <w:rFonts w:eastAsia="新宋体"/>
          <w:color w:val="000000"/>
          <w:szCs w:val="24"/>
          <w:lang w:eastAsia="zh-CN" w:bidi="ar-SA"/>
        </w:rPr>
        <w:t>15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姓名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r w:rsidR="009825E9" w:rsidRPr="009825E9">
        <w:rPr>
          <w:rFonts w:eastAsia="新宋体"/>
          <w:color w:val="000000"/>
          <w:szCs w:val="24"/>
          <w:lang w:eastAsia="zh-CN" w:bidi="ar-SA"/>
        </w:rPr>
        <w:t>15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性别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r w:rsidR="009825E9" w:rsidRPr="009825E9">
        <w:rPr>
          <w:rFonts w:eastAsia="新宋体"/>
          <w:color w:val="000000"/>
          <w:szCs w:val="24"/>
          <w:lang w:eastAsia="zh-CN" w:bidi="ar-SA"/>
        </w:rPr>
        <w:t>15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年龄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r w:rsidR="009825E9" w:rsidRPr="009825E9">
        <w:rPr>
          <w:rFonts w:eastAsia="新宋体"/>
          <w:color w:val="000000"/>
          <w:szCs w:val="24"/>
          <w:lang w:eastAsia="zh-CN" w:bidi="ar-SA"/>
        </w:rPr>
        <w:t>15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报考类别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2A0415B4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mem-&gt;print();</w:t>
      </w:r>
    </w:p>
    <w:p w14:paraId="79C159ED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9A3DA81" w14:textId="77777777" w:rsidR="00FD2AA8" w:rsidRPr="009825E9" w:rsidRDefault="00FD2AA8" w:rsidP="00FD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>}</w:t>
      </w:r>
    </w:p>
    <w:p w14:paraId="7919CCBC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6AE48362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6F6D1D8C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2BC7794A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673D8C1E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77886494" w14:textId="7777777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59F0FC0B" w14:textId="0D022397" w:rsidR="009825E9" w:rsidRDefault="009825E9" w:rsidP="00FD2AA8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14:paraId="261C196B" w14:textId="77777777" w:rsidR="009825E9" w:rsidRPr="009825E9" w:rsidRDefault="009825E9" w:rsidP="009825E9">
      <w:pPr>
        <w:rPr>
          <w:rFonts w:hint="eastAsia"/>
          <w:lang w:eastAsia="zh-CN" w:bidi="ar-SA"/>
        </w:rPr>
      </w:pPr>
    </w:p>
    <w:p w14:paraId="0D1CDC21" w14:textId="1F07F53D" w:rsidR="00587D9B" w:rsidRDefault="00587D9B" w:rsidP="009825E9">
      <w:pPr>
        <w:pStyle w:val="3"/>
        <w:spacing w:before="120"/>
        <w:rPr>
          <w:rFonts w:hint="eastAsia"/>
        </w:rPr>
      </w:pPr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24"/>
    </w:p>
    <w:p w14:paraId="2735834E" w14:textId="6EA5F676" w:rsidR="00587D9B" w:rsidRPr="00587D9B" w:rsidRDefault="009825E9" w:rsidP="009825E9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ED062C" wp14:editId="14B70423">
            <wp:extent cx="5759450" cy="22866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8FC63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0C58" w14:textId="77777777" w:rsidR="0075165E" w:rsidRDefault="0075165E" w:rsidP="008F78B2">
      <w:pPr>
        <w:pStyle w:val="2"/>
        <w:spacing w:before="120"/>
      </w:pPr>
      <w:bookmarkStart w:id="25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25"/>
    </w:p>
    <w:p w14:paraId="1C1570F9" w14:textId="77777777" w:rsidR="00946937" w:rsidRDefault="00946937" w:rsidP="00A8652E">
      <w:pPr>
        <w:pStyle w:val="3"/>
        <w:spacing w:before="120"/>
      </w:pPr>
      <w:bookmarkStart w:id="26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26"/>
    </w:p>
    <w:p w14:paraId="7D9BD499" w14:textId="7106EB76" w:rsidR="00960CC1" w:rsidRPr="00960CC1" w:rsidRDefault="009825E9" w:rsidP="009825E9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184011C" wp14:editId="08C513AB">
            <wp:extent cx="3200677" cy="596697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88D2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1EF7" w14:textId="77777777" w:rsidR="009825E9" w:rsidRDefault="009825E9" w:rsidP="00A8652E">
      <w:pPr>
        <w:pStyle w:val="3"/>
        <w:spacing w:before="120"/>
      </w:pPr>
      <w:bookmarkStart w:id="27" w:name="_Toc495668176"/>
    </w:p>
    <w:p w14:paraId="5847B318" w14:textId="77777777" w:rsidR="009825E9" w:rsidRDefault="009825E9" w:rsidP="00A8652E">
      <w:pPr>
        <w:pStyle w:val="3"/>
        <w:spacing w:before="120"/>
      </w:pPr>
    </w:p>
    <w:p w14:paraId="0E753984" w14:textId="422C3ED1" w:rsidR="009825E9" w:rsidRDefault="009825E9" w:rsidP="00A8652E">
      <w:pPr>
        <w:pStyle w:val="3"/>
        <w:spacing w:before="120"/>
      </w:pPr>
    </w:p>
    <w:p w14:paraId="3672A4CE" w14:textId="6729343F" w:rsidR="009825E9" w:rsidRDefault="009825E9" w:rsidP="009825E9">
      <w:pPr>
        <w:rPr>
          <w:lang w:eastAsia="zh-CN"/>
        </w:rPr>
      </w:pPr>
    </w:p>
    <w:p w14:paraId="32C644AE" w14:textId="77777777" w:rsidR="009825E9" w:rsidRPr="009825E9" w:rsidRDefault="009825E9" w:rsidP="009825E9">
      <w:pPr>
        <w:rPr>
          <w:rFonts w:hint="eastAsia"/>
          <w:lang w:eastAsia="zh-CN"/>
        </w:rPr>
      </w:pPr>
    </w:p>
    <w:p w14:paraId="5E37F11C" w14:textId="3FF75499" w:rsidR="00946937" w:rsidRDefault="00946937" w:rsidP="00A8652E">
      <w:pPr>
        <w:pStyle w:val="3"/>
        <w:spacing w:before="120"/>
      </w:pPr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27"/>
    </w:p>
    <w:p w14:paraId="194732E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bookmarkStart w:id="28" w:name="_Toc495668177"/>
      <w:r w:rsidRPr="009825E9">
        <w:rPr>
          <w:rFonts w:eastAsia="新宋体"/>
          <w:color w:val="0000FF"/>
          <w:szCs w:val="24"/>
          <w:lang w:eastAsia="zh-CN" w:bidi="ar-SA"/>
        </w:rPr>
        <w:t>void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Change(</w:t>
      </w:r>
      <w:proofErr w:type="spellStart"/>
      <w:r w:rsidRPr="009825E9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){</w:t>
      </w:r>
    </w:p>
    <w:p w14:paraId="5B77FCE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52E7DA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请选择要修改的考生的考号：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0397C8BD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string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70FCB64D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&gt;&gt;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id;</w:t>
      </w:r>
    </w:p>
    <w:p w14:paraId="29EA984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7E1338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if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.Exist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(id)) {</w:t>
      </w:r>
    </w:p>
    <w:p w14:paraId="0582004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该考号不存在！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6750AB62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CCBAC6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else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4CA221D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* mem = </w:t>
      </w:r>
      <w:proofErr w:type="spellStart"/>
      <w:r w:rsidRPr="009825E9">
        <w:rPr>
          <w:rFonts w:eastAsia="新宋体"/>
          <w:color w:val="808080"/>
          <w:szCs w:val="24"/>
          <w:lang w:eastAsia="zh-CN" w:bidi="ar-SA"/>
        </w:rPr>
        <w:t>list</w:t>
      </w:r>
      <w:r w:rsidRPr="009825E9">
        <w:rPr>
          <w:rFonts w:eastAsia="新宋体"/>
          <w:color w:val="000000"/>
          <w:szCs w:val="24"/>
          <w:lang w:eastAsia="zh-CN" w:bidi="ar-SA"/>
        </w:rPr>
        <w:t>.Search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(id);</w:t>
      </w:r>
    </w:p>
    <w:p w14:paraId="02FA26C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 = mem-&gt;next;</w:t>
      </w:r>
    </w:p>
    <w:p w14:paraId="51AF688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你要修改的考生的考号信息是：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514AE08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mem-&gt;print();</w:t>
      </w:r>
    </w:p>
    <w:p w14:paraId="4093D2A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请依次输入新的考号，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姓名，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性别，</w:t>
      </w:r>
      <w:r w:rsidRPr="009825E9">
        <w:rPr>
          <w:rFonts w:eastAsia="新宋体"/>
          <w:color w:val="A31515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年龄及报考类别！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02058BC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9CFA709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string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unit;</w:t>
      </w:r>
    </w:p>
    <w:p w14:paraId="1E47CD08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getchar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43915E5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getline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, unit);</w:t>
      </w:r>
    </w:p>
    <w:p w14:paraId="3ADCC616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2A8005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New =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DistributeUnit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(unit);</w:t>
      </w:r>
    </w:p>
    <w:p w14:paraId="422245AD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mem-&gt;id </w:t>
      </w:r>
      <w:r w:rsidRPr="009825E9">
        <w:rPr>
          <w:rFonts w:eastAsia="新宋体"/>
          <w:color w:val="008080"/>
          <w:szCs w:val="24"/>
          <w:lang w:eastAsia="zh-CN" w:bidi="ar-SA"/>
        </w:rPr>
        <w:t>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New.id;</w:t>
      </w:r>
    </w:p>
    <w:p w14:paraId="37D7D48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mem-&gt;name </w:t>
      </w:r>
      <w:r w:rsidRPr="009825E9">
        <w:rPr>
          <w:rFonts w:eastAsia="新宋体"/>
          <w:color w:val="008080"/>
          <w:szCs w:val="24"/>
          <w:lang w:eastAsia="zh-CN" w:bidi="ar-SA"/>
        </w:rPr>
        <w:t>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New.name;</w:t>
      </w:r>
    </w:p>
    <w:p w14:paraId="6E01920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mem-&gt;gender </w:t>
      </w:r>
      <w:r w:rsidRPr="009825E9">
        <w:rPr>
          <w:rFonts w:eastAsia="新宋体"/>
          <w:color w:val="008080"/>
          <w:szCs w:val="24"/>
          <w:lang w:eastAsia="zh-CN" w:bidi="ar-SA"/>
        </w:rPr>
        <w:t>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New.gender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4D4C76A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mem-&gt;age </w:t>
      </w:r>
      <w:r w:rsidRPr="009825E9">
        <w:rPr>
          <w:rFonts w:eastAsia="新宋体"/>
          <w:color w:val="008080"/>
          <w:szCs w:val="24"/>
          <w:lang w:eastAsia="zh-CN" w:bidi="ar-SA"/>
        </w:rPr>
        <w:t>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New.age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0970C99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mem-&gt;major </w:t>
      </w:r>
      <w:r w:rsidRPr="009825E9">
        <w:rPr>
          <w:rFonts w:eastAsia="新宋体"/>
          <w:color w:val="008080"/>
          <w:szCs w:val="24"/>
          <w:lang w:eastAsia="zh-CN" w:bidi="ar-SA"/>
        </w:rPr>
        <w:t>=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New.major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46F2BFC2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9B352C3" w14:textId="217DE52C" w:rsid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>}</w:t>
      </w:r>
    </w:p>
    <w:p w14:paraId="75CD9449" w14:textId="6ABEA369" w:rsid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E8FECC1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</w:p>
    <w:p w14:paraId="78E0E277" w14:textId="77777777" w:rsidR="00946937" w:rsidRDefault="00946937" w:rsidP="00A8652E">
      <w:pPr>
        <w:pStyle w:val="3"/>
        <w:spacing w:before="120"/>
      </w:pPr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28"/>
    </w:p>
    <w:p w14:paraId="665CF786" w14:textId="0FB5EC61" w:rsidR="00946937" w:rsidRDefault="009825E9" w:rsidP="009825E9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139F27F" wp14:editId="37B50E58">
            <wp:extent cx="5759450" cy="15544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38EBDC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91B" w14:textId="6B7B0805" w:rsidR="00946937" w:rsidRPr="00946937" w:rsidRDefault="00946937" w:rsidP="00946937">
      <w:pPr>
        <w:rPr>
          <w:lang w:eastAsia="zh-CN"/>
        </w:rPr>
      </w:pPr>
    </w:p>
    <w:p w14:paraId="261A0A17" w14:textId="77777777" w:rsidR="0075165E" w:rsidRPr="002779D6" w:rsidRDefault="0075165E" w:rsidP="002779D6">
      <w:pPr>
        <w:pStyle w:val="2"/>
        <w:spacing w:before="120"/>
      </w:pPr>
      <w:bookmarkStart w:id="29" w:name="_Toc495668178"/>
      <w:r w:rsidRPr="002779D6">
        <w:rPr>
          <w:rFonts w:hint="eastAsia"/>
        </w:rPr>
        <w:lastRenderedPageBreak/>
        <w:t xml:space="preserve">3.5 </w:t>
      </w:r>
      <w:r w:rsidRPr="002779D6">
        <w:rPr>
          <w:rFonts w:hint="eastAsia"/>
        </w:rPr>
        <w:t>统计功能的实现</w:t>
      </w:r>
      <w:bookmarkEnd w:id="29"/>
    </w:p>
    <w:p w14:paraId="5001E08F" w14:textId="77777777" w:rsidR="00946937" w:rsidRDefault="00946937" w:rsidP="00A8652E">
      <w:pPr>
        <w:pStyle w:val="3"/>
        <w:spacing w:before="120"/>
      </w:pPr>
      <w:bookmarkStart w:id="30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0"/>
    </w:p>
    <w:p w14:paraId="7C822762" w14:textId="0030399B" w:rsidR="009825E9" w:rsidRDefault="009825E9" w:rsidP="009825E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E9B54C" wp14:editId="27DB164C">
            <wp:extent cx="3193057" cy="60584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385E0A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Toc495668180"/>
    </w:p>
    <w:p w14:paraId="551EADF3" w14:textId="77777777" w:rsidR="009825E9" w:rsidRDefault="009825E9" w:rsidP="009825E9">
      <w:pPr>
        <w:ind w:firstLineChars="0" w:firstLine="0"/>
        <w:rPr>
          <w:rFonts w:hint="eastAsia"/>
          <w:lang w:eastAsia="zh-CN"/>
        </w:rPr>
      </w:pPr>
    </w:p>
    <w:p w14:paraId="5F723408" w14:textId="1AF32293" w:rsidR="00946937" w:rsidRDefault="00946937" w:rsidP="00A8652E">
      <w:pPr>
        <w:pStyle w:val="3"/>
        <w:spacing w:before="120"/>
      </w:pPr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1"/>
    </w:p>
    <w:p w14:paraId="5B3F0C0C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bookmarkStart w:id="32" w:name="_Toc495668181"/>
      <w:r w:rsidRPr="009825E9">
        <w:rPr>
          <w:rFonts w:eastAsia="新宋体"/>
          <w:color w:val="0000FF"/>
          <w:szCs w:val="24"/>
          <w:lang w:eastAsia="zh-CN" w:bidi="ar-SA"/>
        </w:rPr>
        <w:t>void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::Statistic(){</w:t>
      </w:r>
    </w:p>
    <w:p w14:paraId="1CBE072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4124E7A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3FD83AB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if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(head-&gt;next == </w:t>
      </w:r>
      <w:r w:rsidRPr="009825E9">
        <w:rPr>
          <w:rFonts w:eastAsia="新宋体"/>
          <w:color w:val="6F008A"/>
          <w:szCs w:val="24"/>
          <w:lang w:eastAsia="zh-CN" w:bidi="ar-SA"/>
        </w:rPr>
        <w:t>NULL</w:t>
      </w:r>
      <w:r w:rsidRPr="009825E9">
        <w:rPr>
          <w:rFonts w:eastAsia="新宋体"/>
          <w:color w:val="000000"/>
          <w:szCs w:val="24"/>
          <w:lang w:eastAsia="zh-CN" w:bidi="ar-SA"/>
        </w:rPr>
        <w:t>) {</w:t>
      </w:r>
      <w:r w:rsidRPr="009825E9">
        <w:rPr>
          <w:rFonts w:eastAsia="新宋体"/>
          <w:color w:val="008000"/>
          <w:szCs w:val="24"/>
          <w:lang w:eastAsia="zh-CN" w:bidi="ar-SA"/>
        </w:rPr>
        <w:t>//</w:t>
      </w:r>
      <w:r w:rsidRPr="009825E9">
        <w:rPr>
          <w:rFonts w:eastAsia="新宋体"/>
          <w:color w:val="008000"/>
          <w:szCs w:val="24"/>
          <w:lang w:eastAsia="zh-CN" w:bidi="ar-SA"/>
        </w:rPr>
        <w:t>如果链表为空</w:t>
      </w:r>
    </w:p>
    <w:p w14:paraId="6550CBF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"(</w:t>
      </w:r>
      <w:r w:rsidRPr="009825E9">
        <w:rPr>
          <w:rFonts w:eastAsia="新宋体"/>
          <w:color w:val="A31515"/>
          <w:szCs w:val="24"/>
          <w:lang w:eastAsia="zh-CN" w:bidi="ar-SA"/>
        </w:rPr>
        <w:t>空</w:t>
      </w:r>
      <w:r w:rsidRPr="009825E9">
        <w:rPr>
          <w:rFonts w:eastAsia="新宋体"/>
          <w:color w:val="A31515"/>
          <w:szCs w:val="24"/>
          <w:lang w:eastAsia="zh-CN" w:bidi="ar-SA"/>
        </w:rPr>
        <w:t>)"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67AE25B0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EE8B20C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else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{</w:t>
      </w:r>
      <w:r w:rsidRPr="009825E9">
        <w:rPr>
          <w:rFonts w:eastAsia="新宋体"/>
          <w:color w:val="008000"/>
          <w:szCs w:val="24"/>
          <w:lang w:eastAsia="zh-CN" w:bidi="ar-SA"/>
        </w:rPr>
        <w:t>//</w:t>
      </w:r>
      <w:r w:rsidRPr="009825E9">
        <w:rPr>
          <w:rFonts w:eastAsia="新宋体"/>
          <w:color w:val="008000"/>
          <w:szCs w:val="24"/>
          <w:lang w:eastAsia="zh-CN" w:bidi="ar-SA"/>
        </w:rPr>
        <w:t>否则</w:t>
      </w:r>
    </w:p>
    <w:p w14:paraId="6003396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考号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姓名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性别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年龄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报考类别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76BEAD8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2B91AF"/>
          <w:szCs w:val="24"/>
          <w:lang w:eastAsia="zh-CN" w:bidi="ar-SA"/>
        </w:rPr>
        <w:t>Candidate</w:t>
      </w:r>
      <w:r w:rsidRPr="009825E9">
        <w:rPr>
          <w:rFonts w:eastAsia="新宋体"/>
          <w:color w:val="000000"/>
          <w:szCs w:val="24"/>
          <w:lang w:eastAsia="zh-CN" w:bidi="ar-SA"/>
        </w:rPr>
        <w:t>* mem = head;</w:t>
      </w:r>
    </w:p>
    <w:p w14:paraId="0C136D29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for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</w:t>
      </w:r>
      <w:r w:rsidRPr="009825E9">
        <w:rPr>
          <w:rFonts w:eastAsia="新宋体"/>
          <w:color w:val="0000FF"/>
          <w:szCs w:val="24"/>
          <w:lang w:eastAsia="zh-CN" w:bidi="ar-SA"/>
        </w:rPr>
        <w:t>int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i = 0; i &lt; length; i++){</w:t>
      </w:r>
    </w:p>
    <w:p w14:paraId="604F670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61306D0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mem = mem-&gt;next;</w:t>
      </w:r>
    </w:p>
    <w:p w14:paraId="19D39E8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mem-&gt;id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mem-&gt;name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mem-&gt;gender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mem-&gt;age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setw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(15)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mem-&gt;major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66766E79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878FD5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911DE75" w14:textId="07A37AA4" w:rsidR="009825E9" w:rsidRDefault="009825E9" w:rsidP="009825E9">
      <w:pPr>
        <w:pStyle w:val="3"/>
        <w:spacing w:before="120"/>
        <w:rPr>
          <w:rFonts w:eastAsia="新宋体"/>
          <w:color w:val="000000"/>
          <w:szCs w:val="24"/>
          <w:lang w:bidi="ar-SA"/>
        </w:rPr>
      </w:pPr>
      <w:r w:rsidRPr="009825E9">
        <w:rPr>
          <w:rFonts w:eastAsia="新宋体"/>
          <w:color w:val="000000"/>
          <w:szCs w:val="24"/>
          <w:lang w:bidi="ar-SA"/>
        </w:rPr>
        <w:t>}</w:t>
      </w:r>
    </w:p>
    <w:p w14:paraId="25A48739" w14:textId="33E45E8A" w:rsidR="009825E9" w:rsidRDefault="009825E9" w:rsidP="009825E9">
      <w:pPr>
        <w:rPr>
          <w:lang w:eastAsia="zh-CN" w:bidi="ar-SA"/>
        </w:rPr>
      </w:pPr>
    </w:p>
    <w:p w14:paraId="6481AB4E" w14:textId="543CB5DA" w:rsidR="009825E9" w:rsidRPr="009825E9" w:rsidRDefault="009825E9" w:rsidP="009825E9">
      <w:pPr>
        <w:ind w:firstLineChars="0" w:firstLine="0"/>
        <w:rPr>
          <w:rFonts w:hint="eastAsia"/>
          <w:lang w:eastAsia="zh-CN" w:bidi="ar-SA"/>
        </w:rPr>
      </w:pPr>
    </w:p>
    <w:p w14:paraId="35C66ACA" w14:textId="509C5912" w:rsidR="00946937" w:rsidRDefault="00946937" w:rsidP="009825E9">
      <w:pPr>
        <w:pStyle w:val="3"/>
        <w:spacing w:before="120"/>
      </w:pPr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32"/>
    </w:p>
    <w:p w14:paraId="17FBA113" w14:textId="05956B56" w:rsidR="00946937" w:rsidRPr="00946937" w:rsidRDefault="009825E9" w:rsidP="009825E9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438108" wp14:editId="342196D0">
            <wp:extent cx="5759450" cy="71056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385D5B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9A4" w14:textId="77777777" w:rsidR="0075165E" w:rsidRDefault="0075165E" w:rsidP="008F78B2">
      <w:pPr>
        <w:pStyle w:val="2"/>
        <w:spacing w:before="120"/>
      </w:pPr>
      <w:bookmarkStart w:id="33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33"/>
    </w:p>
    <w:p w14:paraId="7A6763D8" w14:textId="77777777" w:rsidR="00AD5E2E" w:rsidRDefault="00946937" w:rsidP="00A8652E">
      <w:pPr>
        <w:pStyle w:val="3"/>
        <w:spacing w:before="120"/>
      </w:pPr>
      <w:bookmarkStart w:id="34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34"/>
    </w:p>
    <w:p w14:paraId="6B6E494E" w14:textId="314AC0C4" w:rsidR="004F1DC1" w:rsidRDefault="009825E9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019C1D" wp14:editId="2BB09B83">
            <wp:extent cx="5524979" cy="598983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8B47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E051" w14:textId="77777777" w:rsidR="009825E9" w:rsidRPr="004F1DC1" w:rsidRDefault="009825E9" w:rsidP="004F1DC1">
      <w:pPr>
        <w:rPr>
          <w:rFonts w:hint="eastAsia"/>
          <w:lang w:eastAsia="zh-CN"/>
        </w:rPr>
      </w:pPr>
    </w:p>
    <w:p w14:paraId="00FF2EA6" w14:textId="77777777" w:rsidR="00AD5E2E" w:rsidRDefault="00946937" w:rsidP="00A8652E">
      <w:pPr>
        <w:pStyle w:val="3"/>
        <w:spacing w:before="120"/>
      </w:pPr>
      <w:bookmarkStart w:id="35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35"/>
    </w:p>
    <w:p w14:paraId="479E5DE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36" w:name="_Toc495668185"/>
      <w:proofErr w:type="spellStart"/>
      <w:r w:rsidRPr="009825E9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list =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BuildList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2716DB08" w14:textId="5A62E02A" w:rsid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1E3E8D91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</w:p>
    <w:p w14:paraId="32DD930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int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opt;</w:t>
      </w:r>
    </w:p>
    <w:p w14:paraId="795F4F0F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bool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n = </w:t>
      </w:r>
      <w:r w:rsidRPr="009825E9">
        <w:rPr>
          <w:rFonts w:eastAsia="新宋体"/>
          <w:color w:val="0000FF"/>
          <w:szCs w:val="24"/>
          <w:lang w:eastAsia="zh-CN" w:bidi="ar-SA"/>
        </w:rPr>
        <w:t>true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5868DD8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请选择您要进行的操作（</w:t>
      </w:r>
      <w:r w:rsidRPr="009825E9">
        <w:rPr>
          <w:rFonts w:eastAsia="新宋体"/>
          <w:color w:val="A31515"/>
          <w:szCs w:val="24"/>
          <w:lang w:eastAsia="zh-CN" w:bidi="ar-SA"/>
        </w:rPr>
        <w:t>1</w:t>
      </w:r>
      <w:r w:rsidRPr="009825E9">
        <w:rPr>
          <w:rFonts w:eastAsia="新宋体"/>
          <w:color w:val="A31515"/>
          <w:szCs w:val="24"/>
          <w:lang w:eastAsia="zh-CN" w:bidi="ar-SA"/>
        </w:rPr>
        <w:t>为插入，</w:t>
      </w:r>
      <w:r w:rsidRPr="009825E9">
        <w:rPr>
          <w:rFonts w:eastAsia="新宋体"/>
          <w:color w:val="A31515"/>
          <w:szCs w:val="24"/>
          <w:lang w:eastAsia="zh-CN" w:bidi="ar-SA"/>
        </w:rPr>
        <w:t>2</w:t>
      </w:r>
      <w:r w:rsidRPr="009825E9">
        <w:rPr>
          <w:rFonts w:eastAsia="新宋体"/>
          <w:color w:val="A31515"/>
          <w:szCs w:val="24"/>
          <w:lang w:eastAsia="zh-CN" w:bidi="ar-SA"/>
        </w:rPr>
        <w:t>为删除，</w:t>
      </w:r>
      <w:r w:rsidRPr="009825E9">
        <w:rPr>
          <w:rFonts w:eastAsia="新宋体"/>
          <w:color w:val="A31515"/>
          <w:szCs w:val="24"/>
          <w:lang w:eastAsia="zh-CN" w:bidi="ar-SA"/>
        </w:rPr>
        <w:t>3</w:t>
      </w:r>
      <w:r w:rsidRPr="009825E9">
        <w:rPr>
          <w:rFonts w:eastAsia="新宋体"/>
          <w:color w:val="A31515"/>
          <w:szCs w:val="24"/>
          <w:lang w:eastAsia="zh-CN" w:bidi="ar-SA"/>
        </w:rPr>
        <w:t>为查找，</w:t>
      </w:r>
      <w:r w:rsidRPr="009825E9">
        <w:rPr>
          <w:rFonts w:eastAsia="新宋体"/>
          <w:color w:val="A31515"/>
          <w:szCs w:val="24"/>
          <w:lang w:eastAsia="zh-CN" w:bidi="ar-SA"/>
        </w:rPr>
        <w:t>4</w:t>
      </w:r>
      <w:r w:rsidRPr="009825E9">
        <w:rPr>
          <w:rFonts w:eastAsia="新宋体"/>
          <w:color w:val="A31515"/>
          <w:szCs w:val="24"/>
          <w:lang w:eastAsia="zh-CN" w:bidi="ar-SA"/>
        </w:rPr>
        <w:t>为修改，</w:t>
      </w:r>
      <w:r w:rsidRPr="009825E9">
        <w:rPr>
          <w:rFonts w:eastAsia="新宋体"/>
          <w:color w:val="A31515"/>
          <w:szCs w:val="24"/>
          <w:lang w:eastAsia="zh-CN" w:bidi="ar-SA"/>
        </w:rPr>
        <w:t>5</w:t>
      </w:r>
      <w:r w:rsidRPr="009825E9">
        <w:rPr>
          <w:rFonts w:eastAsia="新宋体"/>
          <w:color w:val="A31515"/>
          <w:szCs w:val="24"/>
          <w:lang w:eastAsia="zh-CN" w:bidi="ar-SA"/>
        </w:rPr>
        <w:t>为统计，</w:t>
      </w:r>
      <w:r w:rsidRPr="009825E9">
        <w:rPr>
          <w:rFonts w:eastAsia="新宋体"/>
          <w:color w:val="A31515"/>
          <w:szCs w:val="24"/>
          <w:lang w:eastAsia="zh-CN" w:bidi="ar-SA"/>
        </w:rPr>
        <w:t>0</w:t>
      </w:r>
      <w:r w:rsidRPr="009825E9">
        <w:rPr>
          <w:rFonts w:eastAsia="新宋体"/>
          <w:color w:val="A31515"/>
          <w:szCs w:val="24"/>
          <w:lang w:eastAsia="zh-CN" w:bidi="ar-SA"/>
        </w:rPr>
        <w:t>为取消操作）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4A0726E2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DA78193" w14:textId="1515A7F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while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(n){</w:t>
      </w:r>
    </w:p>
    <w:p w14:paraId="0E22AC30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请选择您要进行的操作：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6334615C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&gt;&gt;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opt;</w:t>
      </w:r>
    </w:p>
    <w:p w14:paraId="6B8801E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5BBDE1F1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switch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(opt){</w:t>
      </w:r>
    </w:p>
    <w:p w14:paraId="1E91D17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(0):</w:t>
      </w:r>
    </w:p>
    <w:p w14:paraId="5B1D7FD2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 xml:space="preserve">n = </w:t>
      </w:r>
      <w:r w:rsidRPr="009825E9">
        <w:rPr>
          <w:rFonts w:eastAsia="新宋体"/>
          <w:color w:val="0000FF"/>
          <w:szCs w:val="24"/>
          <w:lang w:eastAsia="zh-CN" w:bidi="ar-SA"/>
        </w:rPr>
        <w:t>false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15BD80F8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2209703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(1):</w:t>
      </w:r>
    </w:p>
    <w:p w14:paraId="5F233B82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Insert(list);</w:t>
      </w:r>
    </w:p>
    <w:p w14:paraId="65AECD48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7E0621F0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4C50EBC6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(2):</w:t>
      </w:r>
    </w:p>
    <w:p w14:paraId="5771E0DF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Delete(list);</w:t>
      </w:r>
    </w:p>
    <w:p w14:paraId="46CCB1F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35D41A3C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24FF50E8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(3):</w:t>
      </w:r>
    </w:p>
    <w:p w14:paraId="71CF975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Search(list);</w:t>
      </w:r>
    </w:p>
    <w:p w14:paraId="43EDD440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15F4679B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5C375C4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(4):</w:t>
      </w:r>
    </w:p>
    <w:p w14:paraId="52DD029D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Change(list);</w:t>
      </w:r>
    </w:p>
    <w:p w14:paraId="03BA188E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154CB90F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3B643424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case</w:t>
      </w:r>
      <w:r w:rsidRPr="009825E9">
        <w:rPr>
          <w:rFonts w:eastAsia="新宋体"/>
          <w:color w:val="000000"/>
          <w:szCs w:val="24"/>
          <w:lang w:eastAsia="zh-CN" w:bidi="ar-SA"/>
        </w:rPr>
        <w:t>(5):</w:t>
      </w:r>
    </w:p>
    <w:p w14:paraId="0E310BB1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list.Statistic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();</w:t>
      </w:r>
    </w:p>
    <w:p w14:paraId="0A9A4B23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5C413C47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default</w:t>
      </w:r>
      <w:r w:rsidRPr="009825E9">
        <w:rPr>
          <w:rFonts w:eastAsia="新宋体"/>
          <w:color w:val="000000"/>
          <w:szCs w:val="24"/>
          <w:lang w:eastAsia="zh-CN" w:bidi="ar-SA"/>
        </w:rPr>
        <w:t>:</w:t>
      </w:r>
    </w:p>
    <w:p w14:paraId="4DB26355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A31515"/>
          <w:szCs w:val="24"/>
          <w:lang w:eastAsia="zh-CN" w:bidi="ar-SA"/>
        </w:rPr>
        <w:t>"</w:t>
      </w:r>
      <w:r w:rsidRPr="009825E9">
        <w:rPr>
          <w:rFonts w:eastAsia="新宋体"/>
          <w:color w:val="A31515"/>
          <w:szCs w:val="24"/>
          <w:lang w:eastAsia="zh-CN" w:bidi="ar-SA"/>
        </w:rPr>
        <w:t>操作码错误</w:t>
      </w:r>
      <w:r w:rsidRPr="009825E9">
        <w:rPr>
          <w:rFonts w:eastAsia="新宋体"/>
          <w:color w:val="A31515"/>
          <w:szCs w:val="24"/>
          <w:lang w:eastAsia="zh-CN" w:bidi="ar-SA"/>
        </w:rPr>
        <w:t>!</w:t>
      </w:r>
      <w:r w:rsidRPr="009825E9">
        <w:rPr>
          <w:rFonts w:eastAsia="新宋体"/>
          <w:color w:val="A31515"/>
          <w:szCs w:val="24"/>
          <w:lang w:eastAsia="zh-CN" w:bidi="ar-SA"/>
        </w:rPr>
        <w:t>请重新输入</w:t>
      </w:r>
      <w:r w:rsidRPr="009825E9">
        <w:rPr>
          <w:rFonts w:eastAsia="新宋体"/>
          <w:color w:val="A31515"/>
          <w:szCs w:val="24"/>
          <w:lang w:eastAsia="zh-CN" w:bidi="ar-SA"/>
        </w:rPr>
        <w:t>!"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9825E9">
        <w:rPr>
          <w:rFonts w:eastAsia="新宋体"/>
          <w:color w:val="008080"/>
          <w:szCs w:val="24"/>
          <w:lang w:eastAsia="zh-CN" w:bidi="ar-SA"/>
        </w:rPr>
        <w:t>&lt;&lt;</w:t>
      </w:r>
      <w:r w:rsidRPr="009825E9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9825E9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4F99912A" w14:textId="77777777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FF"/>
          <w:szCs w:val="24"/>
          <w:lang w:eastAsia="zh-CN" w:bidi="ar-SA"/>
        </w:rPr>
        <w:t>break</w:t>
      </w:r>
      <w:r w:rsidRPr="009825E9">
        <w:rPr>
          <w:rFonts w:eastAsia="新宋体"/>
          <w:color w:val="000000"/>
          <w:szCs w:val="24"/>
          <w:lang w:eastAsia="zh-CN" w:bidi="ar-SA"/>
        </w:rPr>
        <w:t>;</w:t>
      </w:r>
    </w:p>
    <w:p w14:paraId="571BA3AC" w14:textId="77777777" w:rsid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9825E9">
        <w:rPr>
          <w:rFonts w:eastAsia="新宋体"/>
          <w:color w:val="000000"/>
          <w:szCs w:val="24"/>
          <w:lang w:eastAsia="zh-CN" w:bidi="ar-SA"/>
        </w:rPr>
        <w:tab/>
      </w:r>
      <w:r w:rsidRPr="009825E9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1349E653" w14:textId="5FC9ADC1" w:rsidR="009825E9" w:rsidRPr="009825E9" w:rsidRDefault="009825E9" w:rsidP="009825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D8B17CD" w14:textId="4F9203A3" w:rsidR="009825E9" w:rsidRDefault="009825E9" w:rsidP="009825E9">
      <w:pPr>
        <w:pStyle w:val="3"/>
        <w:spacing w:before="120"/>
      </w:pPr>
    </w:p>
    <w:p w14:paraId="2FA26A32" w14:textId="04D0BBD0" w:rsidR="009825E9" w:rsidRDefault="009825E9" w:rsidP="009825E9">
      <w:pPr>
        <w:rPr>
          <w:lang w:eastAsia="zh-CN"/>
        </w:rPr>
      </w:pPr>
    </w:p>
    <w:p w14:paraId="56C1BE27" w14:textId="77777777" w:rsidR="009825E9" w:rsidRPr="009825E9" w:rsidRDefault="009825E9" w:rsidP="009825E9">
      <w:pPr>
        <w:rPr>
          <w:rFonts w:hint="eastAsia"/>
          <w:lang w:eastAsia="zh-CN"/>
        </w:rPr>
      </w:pPr>
    </w:p>
    <w:p w14:paraId="6CE817F1" w14:textId="0C1D1195" w:rsidR="00946937" w:rsidRDefault="00946937" w:rsidP="009825E9">
      <w:pPr>
        <w:pStyle w:val="3"/>
        <w:spacing w:before="120"/>
      </w:pPr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36"/>
    </w:p>
    <w:p w14:paraId="1EEB6AAB" w14:textId="0D12209C" w:rsidR="00F95D49" w:rsidRDefault="009825E9" w:rsidP="009825E9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17421B1" wp14:editId="0FCBBEC9">
            <wp:extent cx="5759450" cy="3007360"/>
            <wp:effectExtent l="0" t="0" r="0" b="0"/>
            <wp:docPr id="43" name="图片 43" descr="Microsoft Visual Studio 调试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386386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A5D7" w14:textId="54DBE02D" w:rsidR="009825E9" w:rsidRDefault="009825E9" w:rsidP="009825E9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2340B99" wp14:editId="63816CAD">
            <wp:extent cx="5759450" cy="3007360"/>
            <wp:effectExtent l="0" t="0" r="0" b="0"/>
            <wp:docPr id="44" name="图片 44" descr="Microsoft Visual Studio 调试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87E24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E2C" w14:textId="60C9B323" w:rsidR="00F95D49" w:rsidRPr="00F95D49" w:rsidRDefault="00F95D49" w:rsidP="00F95D49">
      <w:pPr>
        <w:rPr>
          <w:lang w:eastAsia="zh-CN"/>
        </w:rPr>
      </w:pPr>
    </w:p>
    <w:p w14:paraId="4EF478CF" w14:textId="77777777" w:rsidR="002779D6" w:rsidRPr="002779D6" w:rsidRDefault="002779D6" w:rsidP="002779D6">
      <w:pPr>
        <w:rPr>
          <w:lang w:eastAsia="zh-CN"/>
        </w:rPr>
      </w:pPr>
    </w:p>
    <w:p w14:paraId="13CB7F3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37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37"/>
    </w:p>
    <w:p w14:paraId="00DBDE36" w14:textId="140B48A1" w:rsidR="004135DF" w:rsidRDefault="004135DF" w:rsidP="004135DF">
      <w:pPr>
        <w:pStyle w:val="2"/>
        <w:spacing w:before="120"/>
      </w:pPr>
      <w:bookmarkStart w:id="38" w:name="_Toc495668187"/>
      <w:r>
        <w:rPr>
          <w:rFonts w:hint="eastAsia"/>
        </w:rPr>
        <w:t xml:space="preserve">4.1 </w:t>
      </w:r>
      <w:r w:rsidR="009825E9">
        <w:rPr>
          <w:rFonts w:hint="eastAsia"/>
        </w:rPr>
        <w:t>常规功能</w:t>
      </w:r>
      <w:r>
        <w:rPr>
          <w:rFonts w:hint="eastAsia"/>
        </w:rPr>
        <w:t>测试</w:t>
      </w:r>
      <w:bookmarkEnd w:id="38"/>
    </w:p>
    <w:p w14:paraId="0DE87BD0" w14:textId="77777777" w:rsidR="004135DF" w:rsidRDefault="004135DF" w:rsidP="004135DF">
      <w:pPr>
        <w:pStyle w:val="3"/>
        <w:spacing w:before="120"/>
      </w:pPr>
      <w:bookmarkStart w:id="39" w:name="_Toc495668188"/>
      <w:r>
        <w:rPr>
          <w:rFonts w:hint="eastAsia"/>
        </w:rPr>
        <w:t xml:space="preserve">4.1.1 </w:t>
      </w:r>
      <w:r>
        <w:rPr>
          <w:rFonts w:hint="eastAsia"/>
        </w:rPr>
        <w:t>插入功能测试</w:t>
      </w:r>
      <w:bookmarkEnd w:id="39"/>
    </w:p>
    <w:p w14:paraId="2AE284E6" w14:textId="718BEF4E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4A09C2" w:rsidRPr="004A09C2">
        <w:rPr>
          <w:rFonts w:hint="eastAsia"/>
          <w:lang w:eastAsia="zh-CN"/>
        </w:rPr>
        <w:t xml:space="preserve">4 stu4 </w:t>
      </w:r>
      <w:r w:rsidR="004A09C2" w:rsidRPr="004A09C2">
        <w:rPr>
          <w:rFonts w:hint="eastAsia"/>
          <w:lang w:eastAsia="zh-CN"/>
        </w:rPr>
        <w:t>女</w:t>
      </w:r>
      <w:r w:rsidR="004A09C2" w:rsidRPr="004A09C2">
        <w:rPr>
          <w:rFonts w:hint="eastAsia"/>
          <w:lang w:eastAsia="zh-CN"/>
        </w:rPr>
        <w:t xml:space="preserve"> 21 </w:t>
      </w:r>
      <w:r w:rsidR="004A09C2" w:rsidRPr="004A09C2">
        <w:rPr>
          <w:rFonts w:hint="eastAsia"/>
          <w:lang w:eastAsia="zh-CN"/>
        </w:rPr>
        <w:t>软件测试师</w:t>
      </w:r>
    </w:p>
    <w:p w14:paraId="4F114295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2D8DA368" w14:textId="2A259DFD" w:rsidR="004A09C2" w:rsidRDefault="004A09C2" w:rsidP="004A0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stu1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软件设计师</w:t>
      </w:r>
    </w:p>
    <w:p w14:paraId="2DC291F1" w14:textId="093949BA" w:rsidR="004A09C2" w:rsidRDefault="004A09C2" w:rsidP="004A0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stu2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21 </w:t>
      </w:r>
      <w:r>
        <w:rPr>
          <w:rFonts w:hint="eastAsia"/>
          <w:lang w:eastAsia="zh-CN"/>
        </w:rPr>
        <w:t>软件开发师</w:t>
      </w:r>
    </w:p>
    <w:p w14:paraId="1C659721" w14:textId="31D5227E" w:rsidR="004A09C2" w:rsidRDefault="004A09C2" w:rsidP="004A0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 stu3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20 </w:t>
      </w:r>
      <w:r>
        <w:rPr>
          <w:rFonts w:hint="eastAsia"/>
          <w:lang w:eastAsia="zh-CN"/>
        </w:rPr>
        <w:t>软件设计师</w:t>
      </w:r>
    </w:p>
    <w:p w14:paraId="12C4F06E" w14:textId="6B34DA1E" w:rsidR="004A09C2" w:rsidRDefault="004A09C2" w:rsidP="004A09C2">
      <w:pPr>
        <w:rPr>
          <w:lang w:eastAsia="zh-CN"/>
        </w:rPr>
      </w:pPr>
      <w:r>
        <w:rPr>
          <w:rFonts w:hint="eastAsia"/>
          <w:lang w:eastAsia="zh-CN"/>
        </w:rPr>
        <w:t>4 stu4</w:t>
      </w:r>
      <w:r>
        <w:rPr>
          <w:rFonts w:hint="eastAsia"/>
          <w:lang w:eastAsia="zh-CN"/>
        </w:rPr>
        <w:t>女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21 </w:t>
      </w:r>
      <w:r>
        <w:rPr>
          <w:rFonts w:hint="eastAsia"/>
          <w:lang w:eastAsia="zh-CN"/>
        </w:rPr>
        <w:t>软件测试师</w:t>
      </w:r>
    </w:p>
    <w:p w14:paraId="360D41C4" w14:textId="2CF37464" w:rsidR="003118CA" w:rsidRPr="003118CA" w:rsidRDefault="003118CA" w:rsidP="004A09C2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5A0BA9F" w14:textId="7A90DB88" w:rsidR="004135DF" w:rsidRDefault="004A09C2" w:rsidP="004135D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E161511" wp14:editId="47C20D9B">
            <wp:extent cx="5759450" cy="25603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3817EA.t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3A6" w14:textId="10046F81" w:rsidR="004A09C2" w:rsidRDefault="004A09C2" w:rsidP="004135DF">
      <w:pPr>
        <w:rPr>
          <w:lang w:eastAsia="zh-CN"/>
        </w:rPr>
      </w:pPr>
    </w:p>
    <w:p w14:paraId="1536575F" w14:textId="770B58CE" w:rsidR="004A09C2" w:rsidRDefault="004A09C2" w:rsidP="004135DF">
      <w:pPr>
        <w:rPr>
          <w:lang w:eastAsia="zh-CN"/>
        </w:rPr>
      </w:pPr>
    </w:p>
    <w:p w14:paraId="095ACD00" w14:textId="6685AD83" w:rsidR="004A09C2" w:rsidRDefault="004A09C2" w:rsidP="004135DF">
      <w:pPr>
        <w:rPr>
          <w:lang w:eastAsia="zh-CN"/>
        </w:rPr>
      </w:pPr>
    </w:p>
    <w:p w14:paraId="315E789F" w14:textId="76A023AF" w:rsidR="004A09C2" w:rsidRDefault="004A09C2" w:rsidP="004135DF">
      <w:pPr>
        <w:rPr>
          <w:lang w:eastAsia="zh-CN"/>
        </w:rPr>
      </w:pPr>
    </w:p>
    <w:p w14:paraId="7885D5CD" w14:textId="77777777" w:rsidR="004A09C2" w:rsidRPr="004135DF" w:rsidRDefault="004A09C2" w:rsidP="004135DF">
      <w:pPr>
        <w:rPr>
          <w:rFonts w:hint="eastAsia"/>
          <w:lang w:eastAsia="zh-CN"/>
        </w:rPr>
      </w:pPr>
    </w:p>
    <w:p w14:paraId="72242500" w14:textId="77777777" w:rsidR="004135DF" w:rsidRDefault="004135DF" w:rsidP="004135DF">
      <w:pPr>
        <w:pStyle w:val="3"/>
        <w:spacing w:before="120"/>
      </w:pPr>
      <w:bookmarkStart w:id="40" w:name="_Toc495668189"/>
      <w:r>
        <w:rPr>
          <w:rFonts w:hint="eastAsia"/>
        </w:rPr>
        <w:t xml:space="preserve">4.1.2 </w:t>
      </w:r>
      <w:r>
        <w:rPr>
          <w:rFonts w:hint="eastAsia"/>
        </w:rPr>
        <w:t>删除功能测试</w:t>
      </w:r>
      <w:bookmarkEnd w:id="40"/>
    </w:p>
    <w:p w14:paraId="6FAC5686" w14:textId="2F884B2B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删除考号为</w:t>
      </w:r>
      <w:r w:rsidR="004A09C2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的考生</w:t>
      </w:r>
    </w:p>
    <w:p w14:paraId="418057AD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73B07192" w14:textId="232F1414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 w:rsidR="004A09C2"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 w:rsidR="004A09C2">
        <w:rPr>
          <w:rFonts w:hint="eastAsia"/>
          <w:lang w:eastAsia="zh-CN"/>
        </w:rPr>
        <w:t>软件设计师</w:t>
      </w:r>
    </w:p>
    <w:p w14:paraId="5301D331" w14:textId="2438A9C4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3118CA">
        <w:rPr>
          <w:rFonts w:hint="eastAsia"/>
          <w:lang w:eastAsia="zh-CN"/>
        </w:rPr>
        <w:t xml:space="preserve"> stu</w:t>
      </w:r>
      <w:r>
        <w:rPr>
          <w:rFonts w:hint="eastAsia"/>
          <w:lang w:eastAsia="zh-CN"/>
        </w:rPr>
        <w:t>3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男</w:t>
      </w:r>
      <w:r w:rsidR="003118CA"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0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软件设计师</w:t>
      </w:r>
    </w:p>
    <w:p w14:paraId="080FE109" w14:textId="5FFAC14C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3118CA">
        <w:rPr>
          <w:rFonts w:hint="eastAsia"/>
          <w:lang w:eastAsia="zh-CN"/>
        </w:rPr>
        <w:t xml:space="preserve"> stu</w:t>
      </w:r>
      <w:r>
        <w:rPr>
          <w:rFonts w:hint="eastAsia"/>
          <w:lang w:eastAsia="zh-CN"/>
        </w:rPr>
        <w:t>4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女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21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软件测试师</w:t>
      </w:r>
    </w:p>
    <w:p w14:paraId="6438CEC3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72610D64" w14:textId="3C90B900" w:rsidR="003118CA" w:rsidRDefault="004A09C2" w:rsidP="003118C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1F3B70" wp14:editId="45C8C1E2">
            <wp:extent cx="5759450" cy="173228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8EC6D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609" w14:textId="700FDF59" w:rsidR="004A09C2" w:rsidRDefault="004A09C2" w:rsidP="003118CA">
      <w:pPr>
        <w:rPr>
          <w:lang w:eastAsia="zh-CN"/>
        </w:rPr>
      </w:pPr>
    </w:p>
    <w:p w14:paraId="2BF859C3" w14:textId="71984E33" w:rsidR="004A09C2" w:rsidRDefault="004A09C2" w:rsidP="003118CA">
      <w:pPr>
        <w:rPr>
          <w:lang w:eastAsia="zh-CN"/>
        </w:rPr>
      </w:pPr>
    </w:p>
    <w:p w14:paraId="7AFCFBDA" w14:textId="5B299FF2" w:rsidR="004A09C2" w:rsidRDefault="004A09C2" w:rsidP="003118CA">
      <w:pPr>
        <w:rPr>
          <w:lang w:eastAsia="zh-CN"/>
        </w:rPr>
      </w:pPr>
    </w:p>
    <w:p w14:paraId="66E9E732" w14:textId="77777777" w:rsidR="004A09C2" w:rsidRPr="003118CA" w:rsidRDefault="004A09C2" w:rsidP="003118CA">
      <w:pPr>
        <w:rPr>
          <w:rFonts w:hint="eastAsia"/>
          <w:lang w:eastAsia="zh-CN"/>
        </w:rPr>
      </w:pPr>
    </w:p>
    <w:p w14:paraId="104BAD84" w14:textId="77777777" w:rsidR="004135DF" w:rsidRDefault="004135DF" w:rsidP="004135DF">
      <w:pPr>
        <w:pStyle w:val="3"/>
        <w:spacing w:before="120"/>
      </w:pPr>
      <w:bookmarkStart w:id="41" w:name="_Toc495668190"/>
      <w:r>
        <w:rPr>
          <w:rFonts w:hint="eastAsia"/>
        </w:rPr>
        <w:t xml:space="preserve">4.1.3 </w:t>
      </w:r>
      <w:r>
        <w:rPr>
          <w:rFonts w:hint="eastAsia"/>
        </w:rPr>
        <w:t>查找功能测试</w:t>
      </w:r>
      <w:bookmarkEnd w:id="41"/>
    </w:p>
    <w:p w14:paraId="424C61EB" w14:textId="67C3D200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查找考号为</w:t>
      </w:r>
      <w:r w:rsidR="004A09C2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的考生</w:t>
      </w:r>
    </w:p>
    <w:p w14:paraId="07553A5C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6BAC818F" w14:textId="4C7A0E0D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软件测试师</w:t>
      </w:r>
    </w:p>
    <w:p w14:paraId="53F3363F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3474ECEC" w14:textId="40630777" w:rsidR="003118CA" w:rsidRDefault="004A09C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22405D" wp14:editId="5816BEFC">
            <wp:extent cx="5759450" cy="13779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38A9A4.t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FAC" w14:textId="77777777" w:rsidR="004A09C2" w:rsidRPr="003118CA" w:rsidRDefault="004A09C2" w:rsidP="003118CA">
      <w:pPr>
        <w:rPr>
          <w:rFonts w:hint="eastAsia"/>
          <w:lang w:eastAsia="zh-CN"/>
        </w:rPr>
      </w:pPr>
    </w:p>
    <w:p w14:paraId="6EA03A73" w14:textId="77777777" w:rsidR="004A09C2" w:rsidRDefault="004A09C2" w:rsidP="004135DF">
      <w:pPr>
        <w:pStyle w:val="3"/>
        <w:spacing w:before="120"/>
      </w:pPr>
      <w:bookmarkStart w:id="42" w:name="_Toc495668191"/>
    </w:p>
    <w:p w14:paraId="5DE2EFB0" w14:textId="77777777" w:rsidR="004A09C2" w:rsidRDefault="004A09C2" w:rsidP="004135DF">
      <w:pPr>
        <w:pStyle w:val="3"/>
        <w:spacing w:before="120"/>
      </w:pPr>
    </w:p>
    <w:p w14:paraId="698A40C3" w14:textId="5DC85C48" w:rsidR="004A09C2" w:rsidRDefault="004A09C2" w:rsidP="004135DF">
      <w:pPr>
        <w:pStyle w:val="3"/>
        <w:spacing w:before="120"/>
      </w:pPr>
    </w:p>
    <w:p w14:paraId="6A892041" w14:textId="29A73F3F" w:rsidR="004A09C2" w:rsidRDefault="004A09C2" w:rsidP="004A09C2">
      <w:pPr>
        <w:rPr>
          <w:lang w:eastAsia="zh-CN"/>
        </w:rPr>
      </w:pPr>
    </w:p>
    <w:p w14:paraId="4846A9AA" w14:textId="59E7C2A3" w:rsidR="004A09C2" w:rsidRDefault="004A09C2" w:rsidP="004A09C2">
      <w:pPr>
        <w:rPr>
          <w:rFonts w:hint="eastAsia"/>
          <w:lang w:eastAsia="zh-CN"/>
        </w:rPr>
      </w:pPr>
    </w:p>
    <w:p w14:paraId="2B22C5ED" w14:textId="77777777" w:rsidR="004A09C2" w:rsidRPr="004A09C2" w:rsidRDefault="004A09C2" w:rsidP="004A09C2">
      <w:pPr>
        <w:rPr>
          <w:rFonts w:hint="eastAsia"/>
          <w:lang w:eastAsia="zh-CN"/>
        </w:rPr>
      </w:pPr>
    </w:p>
    <w:p w14:paraId="04B1F201" w14:textId="5EAA77F7" w:rsidR="004135DF" w:rsidRDefault="004135DF" w:rsidP="004135DF">
      <w:pPr>
        <w:pStyle w:val="3"/>
        <w:spacing w:before="120"/>
      </w:pPr>
      <w:r>
        <w:rPr>
          <w:rFonts w:hint="eastAsia"/>
        </w:rPr>
        <w:lastRenderedPageBreak/>
        <w:t xml:space="preserve">4.1.4 </w:t>
      </w:r>
      <w:r>
        <w:rPr>
          <w:rFonts w:hint="eastAsia"/>
        </w:rPr>
        <w:t>修改功能测试</w:t>
      </w:r>
      <w:bookmarkEnd w:id="42"/>
    </w:p>
    <w:p w14:paraId="399DC2CA" w14:textId="07A6F56F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将考号</w:t>
      </w:r>
      <w:r w:rsidR="004A09C2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修改为</w:t>
      </w:r>
      <w:r w:rsidR="004A09C2">
        <w:rPr>
          <w:rFonts w:hint="eastAsia"/>
          <w:lang w:eastAsia="zh-CN"/>
        </w:rPr>
        <w:t>考号</w:t>
      </w:r>
      <w:r w:rsidR="004A09C2">
        <w:rPr>
          <w:rFonts w:hint="eastAsia"/>
          <w:lang w:eastAsia="zh-CN"/>
        </w:rPr>
        <w:t>2</w:t>
      </w:r>
      <w:r w:rsidR="004A09C2">
        <w:rPr>
          <w:rFonts w:hint="eastAsia"/>
          <w:lang w:eastAsia="zh-CN"/>
        </w:rPr>
        <w:t>，其他项保持原状</w:t>
      </w:r>
      <w:r>
        <w:rPr>
          <w:rFonts w:hint="eastAsia"/>
          <w:lang w:eastAsia="zh-CN"/>
        </w:rPr>
        <w:t>。</w:t>
      </w:r>
    </w:p>
    <w:p w14:paraId="7446A296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54D84136" w14:textId="66DFEA50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3118CA">
        <w:rPr>
          <w:rFonts w:hint="eastAsia"/>
          <w:lang w:eastAsia="zh-CN"/>
        </w:rPr>
        <w:t xml:space="preserve"> stu</w:t>
      </w:r>
      <w:r>
        <w:rPr>
          <w:rFonts w:hint="eastAsia"/>
          <w:lang w:eastAsia="zh-CN"/>
        </w:rPr>
        <w:t>4</w:t>
      </w:r>
      <w:r w:rsidR="003118CA">
        <w:rPr>
          <w:rFonts w:hint="eastAsia"/>
          <w:lang w:eastAsia="zh-CN"/>
        </w:rPr>
        <w:t xml:space="preserve"> </w:t>
      </w:r>
      <w:r w:rsidR="003118CA">
        <w:rPr>
          <w:rFonts w:hint="eastAsia"/>
          <w:lang w:eastAsia="zh-CN"/>
        </w:rPr>
        <w:t>女</w:t>
      </w:r>
      <w:r w:rsidR="003118CA"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1</w:t>
      </w:r>
      <w:r w:rsidR="00311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软件测试师</w:t>
      </w:r>
    </w:p>
    <w:p w14:paraId="074AA40A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5583CAEE" w14:textId="2B2BAF59" w:rsidR="003118CA" w:rsidRDefault="004A09C2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F2A559" wp14:editId="2904BAC3">
            <wp:extent cx="5759450" cy="16014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387ABC.t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F6B" w14:textId="368F127D" w:rsidR="004A09C2" w:rsidRDefault="004A09C2" w:rsidP="003118CA">
      <w:pPr>
        <w:rPr>
          <w:lang w:eastAsia="zh-CN"/>
        </w:rPr>
      </w:pPr>
    </w:p>
    <w:p w14:paraId="29C51E5A" w14:textId="419D156B" w:rsidR="004A09C2" w:rsidRDefault="004A09C2" w:rsidP="003118CA">
      <w:pPr>
        <w:rPr>
          <w:lang w:eastAsia="zh-CN"/>
        </w:rPr>
      </w:pPr>
    </w:p>
    <w:p w14:paraId="424B7985" w14:textId="77046293" w:rsidR="004A09C2" w:rsidRDefault="004A09C2" w:rsidP="003118CA">
      <w:pPr>
        <w:rPr>
          <w:lang w:eastAsia="zh-CN"/>
        </w:rPr>
      </w:pPr>
    </w:p>
    <w:p w14:paraId="7E46A619" w14:textId="77777777" w:rsidR="004A09C2" w:rsidRPr="003118CA" w:rsidRDefault="004A09C2" w:rsidP="003118CA">
      <w:pPr>
        <w:rPr>
          <w:rFonts w:hint="eastAsia"/>
          <w:lang w:eastAsia="zh-CN"/>
        </w:rPr>
      </w:pPr>
    </w:p>
    <w:p w14:paraId="3C0CE840" w14:textId="77777777" w:rsidR="004135DF" w:rsidRDefault="004135DF" w:rsidP="004135DF">
      <w:pPr>
        <w:pStyle w:val="3"/>
        <w:spacing w:before="120"/>
      </w:pPr>
      <w:bookmarkStart w:id="43" w:name="_Toc495668192"/>
      <w:r>
        <w:rPr>
          <w:rFonts w:hint="eastAsia"/>
        </w:rPr>
        <w:t xml:space="preserve">4.1.5 </w:t>
      </w:r>
      <w:r>
        <w:rPr>
          <w:rFonts w:hint="eastAsia"/>
        </w:rPr>
        <w:t>统计功能测试</w:t>
      </w:r>
      <w:bookmarkEnd w:id="43"/>
    </w:p>
    <w:p w14:paraId="5636A648" w14:textId="77777777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统计当前数据</w:t>
      </w:r>
    </w:p>
    <w:p w14:paraId="0995F97E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59910860" w14:textId="273A9BC5"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 w:rsidR="004A09C2">
        <w:rPr>
          <w:rFonts w:hint="eastAsia"/>
          <w:lang w:eastAsia="zh-CN"/>
        </w:rPr>
        <w:t>软件设计师</w:t>
      </w:r>
    </w:p>
    <w:p w14:paraId="2BFB2E28" w14:textId="11663B3A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DD1AD7">
        <w:rPr>
          <w:rFonts w:hint="eastAsia"/>
          <w:lang w:eastAsia="zh-CN"/>
        </w:rPr>
        <w:t xml:space="preserve"> stu</w:t>
      </w:r>
      <w:r>
        <w:rPr>
          <w:rFonts w:hint="eastAsia"/>
          <w:lang w:eastAsia="zh-CN"/>
        </w:rPr>
        <w:t>3</w:t>
      </w:r>
      <w:r w:rsidR="00DD1AD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男</w:t>
      </w:r>
      <w:r w:rsidR="00DD1AD7"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0</w:t>
      </w:r>
      <w:r w:rsidR="00DD1AD7">
        <w:rPr>
          <w:rFonts w:hint="eastAsia"/>
          <w:lang w:eastAsia="zh-CN"/>
        </w:rPr>
        <w:t xml:space="preserve"> </w:t>
      </w:r>
      <w:r w:rsidR="00DD1AD7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设计师</w:t>
      </w:r>
    </w:p>
    <w:p w14:paraId="5E2681DB" w14:textId="5ECEC3F2" w:rsidR="003118CA" w:rsidRDefault="004A09C2" w:rsidP="003118C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DD1AD7">
        <w:rPr>
          <w:rFonts w:hint="eastAsia"/>
          <w:lang w:eastAsia="zh-CN"/>
        </w:rPr>
        <w:t xml:space="preserve"> stu</w:t>
      </w:r>
      <w:r>
        <w:rPr>
          <w:rFonts w:hint="eastAsia"/>
          <w:lang w:eastAsia="zh-CN"/>
        </w:rPr>
        <w:t>2</w:t>
      </w:r>
      <w:r w:rsidR="00DD1AD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女</w:t>
      </w:r>
      <w:r w:rsidR="00DD1AD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21</w:t>
      </w:r>
      <w:r w:rsidR="00DD1AD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软件测试师</w:t>
      </w:r>
    </w:p>
    <w:p w14:paraId="065099C9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5D2864B9" w14:textId="5D7195AF" w:rsidR="003118CA" w:rsidRDefault="003118CA" w:rsidP="003118CA">
      <w:pPr>
        <w:rPr>
          <w:noProof/>
          <w:lang w:eastAsia="zh-CN"/>
        </w:rPr>
      </w:pPr>
    </w:p>
    <w:p w14:paraId="6988421F" w14:textId="55B466C7" w:rsidR="004A09C2" w:rsidRDefault="004A09C2" w:rsidP="003118CA">
      <w:pPr>
        <w:rPr>
          <w:noProof/>
          <w:lang w:eastAsia="zh-CN"/>
        </w:rPr>
      </w:pPr>
    </w:p>
    <w:p w14:paraId="04D7B3C4" w14:textId="617DCD07" w:rsidR="004A09C2" w:rsidRDefault="004A09C2" w:rsidP="003118CA">
      <w:pPr>
        <w:rPr>
          <w:noProof/>
          <w:lang w:eastAsia="zh-CN"/>
        </w:rPr>
      </w:pPr>
    </w:p>
    <w:p w14:paraId="322F7018" w14:textId="3BBD36FE" w:rsidR="004A09C2" w:rsidRPr="003118CA" w:rsidRDefault="004A09C2" w:rsidP="003118C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4F382DE" wp14:editId="364E9E0C">
            <wp:extent cx="5759450" cy="190881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38CB2A.t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997" w14:textId="2787BBBF" w:rsidR="004135DF" w:rsidRDefault="004135DF" w:rsidP="004135DF">
      <w:pPr>
        <w:pStyle w:val="2"/>
        <w:spacing w:before="120"/>
      </w:pPr>
      <w:bookmarkStart w:id="44" w:name="_Toc495668193"/>
      <w:r>
        <w:rPr>
          <w:rFonts w:hint="eastAsia"/>
        </w:rPr>
        <w:lastRenderedPageBreak/>
        <w:t xml:space="preserve">4.2 </w:t>
      </w:r>
      <w:r w:rsidR="004A09C2">
        <w:rPr>
          <w:rFonts w:hint="eastAsia"/>
        </w:rPr>
        <w:t>不良输入</w:t>
      </w:r>
      <w:r>
        <w:rPr>
          <w:rFonts w:hint="eastAsia"/>
        </w:rPr>
        <w:t>测试</w:t>
      </w:r>
      <w:bookmarkEnd w:id="44"/>
    </w:p>
    <w:p w14:paraId="118A44A3" w14:textId="0ED26DAB" w:rsidR="004135DF" w:rsidRDefault="004135DF" w:rsidP="004135DF">
      <w:pPr>
        <w:pStyle w:val="3"/>
        <w:spacing w:before="120"/>
      </w:pPr>
      <w:bookmarkStart w:id="45" w:name="_Toc495668194"/>
      <w:r>
        <w:rPr>
          <w:rFonts w:hint="eastAsia"/>
        </w:rPr>
        <w:t xml:space="preserve">4.2.1 </w:t>
      </w:r>
      <w:r>
        <w:rPr>
          <w:rFonts w:hint="eastAsia"/>
        </w:rPr>
        <w:t>初始化</w:t>
      </w:r>
      <w:bookmarkEnd w:id="45"/>
      <w:r w:rsidR="004A09C2">
        <w:rPr>
          <w:rFonts w:hint="eastAsia"/>
        </w:rPr>
        <w:t>考生人数输入不大于</w:t>
      </w:r>
      <w:r w:rsidR="004A09C2">
        <w:rPr>
          <w:rFonts w:hint="eastAsia"/>
        </w:rPr>
        <w:t>0</w:t>
      </w:r>
    </w:p>
    <w:p w14:paraId="0077E195" w14:textId="6DACE19C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4A09C2">
        <w:rPr>
          <w:rFonts w:hint="eastAsia"/>
          <w:lang w:eastAsia="zh-CN"/>
        </w:rPr>
        <w:t>0</w:t>
      </w:r>
    </w:p>
    <w:p w14:paraId="1215C5BB" w14:textId="27E19778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</w:t>
      </w:r>
      <w:r w:rsidR="004A09C2">
        <w:rPr>
          <w:rFonts w:hint="eastAsia"/>
          <w:lang w:eastAsia="zh-CN"/>
        </w:rPr>
        <w:t>直接关闭</w:t>
      </w:r>
      <w:r>
        <w:rPr>
          <w:rFonts w:hint="eastAsia"/>
          <w:lang w:eastAsia="zh-CN"/>
        </w:rPr>
        <w:t>。</w:t>
      </w:r>
    </w:p>
    <w:p w14:paraId="684F5E0A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47D7996F" w14:textId="5F8A6A3C" w:rsidR="008B5D8B" w:rsidRDefault="004A09C2" w:rsidP="008B5D8B">
      <w:pPr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5C1A7548" wp14:editId="7F10EEC0">
            <wp:extent cx="5759450" cy="108521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387CC3.t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C07" w14:textId="6D21E1BC" w:rsidR="004A09C2" w:rsidRDefault="004A09C2" w:rsidP="008B5D8B">
      <w:pPr>
        <w:rPr>
          <w:noProof/>
          <w:lang w:eastAsia="zh-CN" w:bidi="ar-SA"/>
        </w:rPr>
      </w:pPr>
    </w:p>
    <w:p w14:paraId="7AE89E80" w14:textId="16A419F0" w:rsidR="004A09C2" w:rsidRPr="001839FC" w:rsidRDefault="004A09C2" w:rsidP="004A09C2">
      <w:pPr>
        <w:ind w:firstLineChars="0" w:firstLine="0"/>
        <w:rPr>
          <w:b/>
          <w:lang w:eastAsia="zh-CN"/>
        </w:rPr>
      </w:pPr>
    </w:p>
    <w:p w14:paraId="49159E85" w14:textId="4CE90590" w:rsidR="004A09C2" w:rsidRDefault="004A09C2" w:rsidP="004A09C2">
      <w:pPr>
        <w:pStyle w:val="3"/>
        <w:spacing w:before="120"/>
      </w:pPr>
      <w:bookmarkStart w:id="46" w:name="_Toc495668199"/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操作码错误</w:t>
      </w:r>
      <w:bookmarkEnd w:id="46"/>
    </w:p>
    <w:p w14:paraId="5D6F1E45" w14:textId="26CB0717" w:rsidR="004A09C2" w:rsidRDefault="004A09C2" w:rsidP="004A09C2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lang w:eastAsia="zh-CN"/>
        </w:rPr>
        <w:t>输入操作码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6</w:t>
      </w:r>
    </w:p>
    <w:p w14:paraId="0AE921A0" w14:textId="2B670092" w:rsidR="004A09C2" w:rsidRDefault="004A09C2" w:rsidP="004A09C2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</w:t>
      </w:r>
      <w:r>
        <w:rPr>
          <w:rFonts w:hint="eastAsia"/>
          <w:lang w:eastAsia="zh-CN"/>
        </w:rPr>
        <w:t>并要求用户重新输入，</w:t>
      </w:r>
      <w:r>
        <w:rPr>
          <w:rFonts w:hint="eastAsia"/>
          <w:lang w:eastAsia="zh-CN"/>
        </w:rPr>
        <w:t>程序正常运行不崩溃。</w:t>
      </w:r>
    </w:p>
    <w:p w14:paraId="2CBBA176" w14:textId="77777777" w:rsidR="004A09C2" w:rsidRDefault="004A09C2" w:rsidP="004A09C2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352DF765" w14:textId="18624DDC" w:rsidR="004A09C2" w:rsidRDefault="004A09C2" w:rsidP="004A09C2">
      <w:pPr>
        <w:ind w:firstLine="482"/>
        <w:rPr>
          <w:b/>
          <w:noProof/>
          <w:lang w:eastAsia="zh-CN" w:bidi="ar-SA"/>
        </w:rPr>
      </w:pPr>
      <w:r>
        <w:rPr>
          <w:b/>
          <w:noProof/>
          <w:lang w:eastAsia="zh-CN" w:bidi="ar-SA"/>
        </w:rPr>
        <w:drawing>
          <wp:inline distT="0" distB="0" distL="0" distR="0" wp14:anchorId="0E51C093" wp14:editId="065CEDE9">
            <wp:extent cx="5759450" cy="145859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383770.t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557B" w14:textId="07B13CC9" w:rsidR="004A09C2" w:rsidRDefault="004A09C2" w:rsidP="004A09C2">
      <w:pPr>
        <w:ind w:firstLine="482"/>
        <w:rPr>
          <w:b/>
          <w:noProof/>
          <w:lang w:eastAsia="zh-CN" w:bidi="ar-SA"/>
        </w:rPr>
      </w:pPr>
    </w:p>
    <w:p w14:paraId="3575AC82" w14:textId="44B821FF" w:rsidR="004A09C2" w:rsidRDefault="004A09C2" w:rsidP="004A09C2">
      <w:pPr>
        <w:ind w:firstLine="482"/>
        <w:rPr>
          <w:b/>
          <w:noProof/>
          <w:lang w:eastAsia="zh-CN" w:bidi="ar-SA"/>
        </w:rPr>
      </w:pPr>
    </w:p>
    <w:p w14:paraId="66FD1F75" w14:textId="77777777" w:rsidR="004A09C2" w:rsidRPr="001839FC" w:rsidRDefault="004A09C2" w:rsidP="004A09C2">
      <w:pPr>
        <w:ind w:firstLine="482"/>
        <w:rPr>
          <w:rFonts w:hint="eastAsia"/>
          <w:b/>
          <w:lang w:eastAsia="zh-CN"/>
        </w:rPr>
      </w:pPr>
    </w:p>
    <w:p w14:paraId="3F78BB21" w14:textId="77777777" w:rsidR="004A09C2" w:rsidRDefault="004A09C2" w:rsidP="004A09C2">
      <w:pPr>
        <w:pStyle w:val="3"/>
        <w:spacing w:before="120"/>
      </w:pPr>
      <w:bookmarkStart w:id="47" w:name="_Toc495668200"/>
      <w:r>
        <w:rPr>
          <w:rFonts w:hint="eastAsia"/>
        </w:rPr>
        <w:t xml:space="preserve">4.3.3 </w:t>
      </w:r>
      <w:r>
        <w:rPr>
          <w:rFonts w:hint="eastAsia"/>
        </w:rPr>
        <w:t>插入位置不存在</w:t>
      </w:r>
      <w:bookmarkEnd w:id="47"/>
    </w:p>
    <w:p w14:paraId="15AFA7E0" w14:textId="214800A6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链表里有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条记录，向链表的第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个位置插入结点</w:t>
      </w:r>
    </w:p>
    <w:p w14:paraId="0EC7E969" w14:textId="0FF0150C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eastAsia="zh-CN"/>
        </w:rPr>
        <w:t>并跳过本次插入操作，</w:t>
      </w:r>
      <w:r>
        <w:rPr>
          <w:rFonts w:hint="eastAsia"/>
          <w:lang w:eastAsia="zh-CN"/>
        </w:rPr>
        <w:t>程序正常运行不崩溃。</w:t>
      </w:r>
    </w:p>
    <w:p w14:paraId="26521AFE" w14:textId="77777777" w:rsidR="004A09C2" w:rsidRPr="00B649B3" w:rsidRDefault="004A09C2" w:rsidP="004A09C2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36E23E71" w14:textId="245C0759" w:rsidR="004A09C2" w:rsidRDefault="004A09C2" w:rsidP="004A09C2">
      <w:pPr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9929721" wp14:editId="7B2971CC">
            <wp:extent cx="5759450" cy="197167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38AF6B.t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D66C" w14:textId="1E40A43B" w:rsidR="004A09C2" w:rsidRDefault="004A09C2" w:rsidP="004A09C2">
      <w:pPr>
        <w:rPr>
          <w:noProof/>
          <w:lang w:eastAsia="zh-CN" w:bidi="ar-SA"/>
        </w:rPr>
      </w:pPr>
    </w:p>
    <w:p w14:paraId="30E92D26" w14:textId="438F64C0" w:rsidR="004A09C2" w:rsidRDefault="004A09C2" w:rsidP="004A09C2">
      <w:pPr>
        <w:rPr>
          <w:noProof/>
          <w:lang w:eastAsia="zh-CN" w:bidi="ar-SA"/>
        </w:rPr>
      </w:pPr>
    </w:p>
    <w:p w14:paraId="6F1901E6" w14:textId="77777777" w:rsidR="004A09C2" w:rsidRPr="002644C8" w:rsidRDefault="004A09C2" w:rsidP="004A09C2">
      <w:pPr>
        <w:rPr>
          <w:rFonts w:hint="eastAsia"/>
          <w:lang w:eastAsia="zh-CN"/>
        </w:rPr>
      </w:pPr>
    </w:p>
    <w:p w14:paraId="2082496C" w14:textId="77777777" w:rsidR="004A09C2" w:rsidRDefault="004A09C2" w:rsidP="004A09C2">
      <w:pPr>
        <w:pStyle w:val="3"/>
        <w:spacing w:before="120"/>
      </w:pPr>
      <w:bookmarkStart w:id="48" w:name="_Toc495668201"/>
      <w:r>
        <w:rPr>
          <w:rFonts w:hint="eastAsia"/>
        </w:rPr>
        <w:t xml:space="preserve">4.3.4 </w:t>
      </w:r>
      <w:r>
        <w:rPr>
          <w:rFonts w:hint="eastAsia"/>
        </w:rPr>
        <w:t>删除考号不存在</w:t>
      </w:r>
      <w:bookmarkEnd w:id="48"/>
    </w:p>
    <w:p w14:paraId="41477BF1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要删除的考号不存在</w:t>
      </w:r>
    </w:p>
    <w:p w14:paraId="6E6A9FDE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14:paraId="0B840741" w14:textId="77777777" w:rsidR="004A09C2" w:rsidRDefault="004A09C2" w:rsidP="004A09C2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631708FA" w14:textId="77494DAE" w:rsidR="004A09C2" w:rsidRDefault="004A09C2" w:rsidP="004A09C2">
      <w:pPr>
        <w:ind w:firstLine="482"/>
        <w:rPr>
          <w:b/>
          <w:noProof/>
          <w:lang w:eastAsia="zh-CN" w:bidi="ar-SA"/>
        </w:rPr>
      </w:pPr>
      <w:r>
        <w:rPr>
          <w:b/>
          <w:noProof/>
          <w:lang w:eastAsia="zh-CN" w:bidi="ar-SA"/>
        </w:rPr>
        <w:drawing>
          <wp:inline distT="0" distB="0" distL="0" distR="0" wp14:anchorId="52360D3D" wp14:editId="5F208FD5">
            <wp:extent cx="5759450" cy="128016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38394D.tmp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C90" w14:textId="56CB7D0E" w:rsidR="004A09C2" w:rsidRDefault="004A09C2" w:rsidP="004A09C2">
      <w:pPr>
        <w:ind w:firstLine="482"/>
        <w:rPr>
          <w:b/>
          <w:noProof/>
          <w:lang w:eastAsia="zh-CN" w:bidi="ar-SA"/>
        </w:rPr>
      </w:pPr>
    </w:p>
    <w:p w14:paraId="578977DF" w14:textId="77777777" w:rsidR="004A09C2" w:rsidRPr="00B649B3" w:rsidRDefault="004A09C2" w:rsidP="004A09C2">
      <w:pPr>
        <w:ind w:firstLine="482"/>
        <w:rPr>
          <w:rFonts w:hint="eastAsia"/>
          <w:b/>
          <w:lang w:eastAsia="zh-CN"/>
        </w:rPr>
      </w:pPr>
    </w:p>
    <w:p w14:paraId="05C039CA" w14:textId="77777777" w:rsidR="004A09C2" w:rsidRDefault="004A09C2" w:rsidP="004A09C2">
      <w:pPr>
        <w:pStyle w:val="3"/>
        <w:spacing w:before="120"/>
      </w:pPr>
      <w:bookmarkStart w:id="49" w:name="_Toc495668202"/>
      <w:r>
        <w:rPr>
          <w:rFonts w:hint="eastAsia"/>
        </w:rPr>
        <w:t xml:space="preserve">4.3.5 </w:t>
      </w:r>
      <w:r>
        <w:rPr>
          <w:rFonts w:hint="eastAsia"/>
        </w:rPr>
        <w:t>查找考号不存在</w:t>
      </w:r>
      <w:bookmarkEnd w:id="49"/>
    </w:p>
    <w:p w14:paraId="3A759B21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要查找的考号不存在</w:t>
      </w:r>
    </w:p>
    <w:p w14:paraId="4CCD02ED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14:paraId="6FF611F1" w14:textId="7F3AB870" w:rsidR="004A09C2" w:rsidRDefault="004A09C2" w:rsidP="004A09C2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0AC2ADA2" w14:textId="324E652D" w:rsidR="004A09C2" w:rsidRDefault="004A09C2" w:rsidP="004A09C2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048C2C6B" wp14:editId="262FDBAD">
            <wp:extent cx="5759450" cy="81216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388F5E.tmp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2E34" w14:textId="6E369A5E" w:rsidR="004A09C2" w:rsidRDefault="004A09C2" w:rsidP="004A09C2">
      <w:pPr>
        <w:ind w:firstLine="482"/>
        <w:rPr>
          <w:b/>
          <w:noProof/>
          <w:lang w:eastAsia="zh-CN" w:bidi="ar-SA"/>
        </w:rPr>
      </w:pPr>
    </w:p>
    <w:p w14:paraId="3FCCF29F" w14:textId="0FB64473" w:rsidR="004A09C2" w:rsidRDefault="004A09C2" w:rsidP="004A09C2">
      <w:pPr>
        <w:ind w:firstLine="482"/>
        <w:rPr>
          <w:b/>
          <w:noProof/>
          <w:lang w:eastAsia="zh-CN" w:bidi="ar-SA"/>
        </w:rPr>
      </w:pPr>
    </w:p>
    <w:p w14:paraId="5E6CAD5E" w14:textId="77777777" w:rsidR="004A09C2" w:rsidRPr="00B649B3" w:rsidRDefault="004A09C2" w:rsidP="004A09C2">
      <w:pPr>
        <w:ind w:firstLine="482"/>
        <w:rPr>
          <w:rFonts w:hint="eastAsia"/>
          <w:b/>
          <w:lang w:eastAsia="zh-CN"/>
        </w:rPr>
      </w:pPr>
    </w:p>
    <w:p w14:paraId="03C87136" w14:textId="77777777" w:rsidR="004A09C2" w:rsidRDefault="004A09C2" w:rsidP="004A09C2">
      <w:pPr>
        <w:pStyle w:val="3"/>
        <w:spacing w:before="120"/>
      </w:pPr>
      <w:bookmarkStart w:id="50" w:name="_Toc495668203"/>
      <w:r>
        <w:rPr>
          <w:rFonts w:hint="eastAsia"/>
        </w:rPr>
        <w:lastRenderedPageBreak/>
        <w:t xml:space="preserve">4.3.6 </w:t>
      </w:r>
      <w:r>
        <w:rPr>
          <w:rFonts w:hint="eastAsia"/>
        </w:rPr>
        <w:t>修改考号不存在</w:t>
      </w:r>
      <w:bookmarkEnd w:id="50"/>
    </w:p>
    <w:p w14:paraId="3BABE2CF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要修改的考号不存在</w:t>
      </w:r>
    </w:p>
    <w:p w14:paraId="4C28EFE6" w14:textId="77777777" w:rsidR="004A09C2" w:rsidRDefault="004A09C2" w:rsidP="004A09C2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14:paraId="59881615" w14:textId="77777777" w:rsidR="004A09C2" w:rsidRPr="00B649B3" w:rsidRDefault="004A09C2" w:rsidP="004A09C2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32BF6365" w14:textId="34EE1C8D" w:rsidR="00967C27" w:rsidRPr="00ED4D76" w:rsidRDefault="004A09C2" w:rsidP="004A09C2">
      <w:pPr>
        <w:rPr>
          <w:rFonts w:hint="eastAsia"/>
          <w:lang w:eastAsia="zh-CN"/>
        </w:rPr>
      </w:pPr>
      <w:bookmarkStart w:id="51" w:name="_GoBack"/>
      <w:r>
        <w:rPr>
          <w:rFonts w:hint="eastAsia"/>
          <w:noProof/>
          <w:lang w:eastAsia="zh-CN"/>
        </w:rPr>
        <w:drawing>
          <wp:inline distT="0" distB="0" distL="0" distR="0" wp14:anchorId="2DCA1E72" wp14:editId="208C7799">
            <wp:extent cx="5759450" cy="9105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382B8F.tmp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sectPr w:rsidR="00967C27" w:rsidRPr="00ED4D76" w:rsidSect="00FD3194">
      <w:footerReference w:type="default" r:id="rId3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7270" w14:textId="77777777" w:rsidR="0097475D" w:rsidRDefault="0097475D" w:rsidP="001D0743">
      <w:r>
        <w:separator/>
      </w:r>
    </w:p>
    <w:p w14:paraId="771B2EFE" w14:textId="77777777" w:rsidR="0097475D" w:rsidRDefault="0097475D" w:rsidP="001D0743"/>
    <w:p w14:paraId="68E6AD4C" w14:textId="77777777" w:rsidR="0097475D" w:rsidRDefault="0097475D" w:rsidP="001D0743"/>
    <w:p w14:paraId="74933385" w14:textId="77777777" w:rsidR="0097475D" w:rsidRDefault="0097475D" w:rsidP="001D0743"/>
    <w:p w14:paraId="4E2C5945" w14:textId="77777777" w:rsidR="0097475D" w:rsidRDefault="0097475D" w:rsidP="001D0743"/>
    <w:p w14:paraId="166991E6" w14:textId="77777777" w:rsidR="0097475D" w:rsidRDefault="0097475D" w:rsidP="001D0743"/>
  </w:endnote>
  <w:endnote w:type="continuationSeparator" w:id="0">
    <w:p w14:paraId="32A5268A" w14:textId="77777777" w:rsidR="0097475D" w:rsidRDefault="0097475D" w:rsidP="001D0743">
      <w:r>
        <w:continuationSeparator/>
      </w:r>
    </w:p>
    <w:p w14:paraId="04C439A7" w14:textId="77777777" w:rsidR="0097475D" w:rsidRDefault="0097475D" w:rsidP="001D0743"/>
    <w:p w14:paraId="76E47403" w14:textId="77777777" w:rsidR="0097475D" w:rsidRDefault="0097475D" w:rsidP="001D0743"/>
    <w:p w14:paraId="354387B5" w14:textId="77777777" w:rsidR="0097475D" w:rsidRDefault="0097475D" w:rsidP="001D0743"/>
    <w:p w14:paraId="7ABA04E4" w14:textId="77777777" w:rsidR="0097475D" w:rsidRDefault="0097475D" w:rsidP="001D0743"/>
    <w:p w14:paraId="4D5A8C5F" w14:textId="77777777" w:rsidR="0097475D" w:rsidRDefault="0097475D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0DDD" w14:textId="77777777" w:rsidR="00F6141D" w:rsidRDefault="00F6141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04AF5D33" w14:textId="77777777" w:rsidR="00F6141D" w:rsidRDefault="00F6141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69726B2" w14:textId="77777777" w:rsidR="00F6141D" w:rsidRPr="00E0298B" w:rsidRDefault="00F6141D" w:rsidP="001D0743">
    <w:pPr>
      <w:pStyle w:val="a4"/>
      <w:ind w:firstLine="360"/>
    </w:pPr>
  </w:p>
  <w:p w14:paraId="7FB46B34" w14:textId="77777777" w:rsidR="00F6141D" w:rsidRDefault="00F614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44DA" w14:textId="77777777" w:rsidR="0097475D" w:rsidRDefault="0097475D" w:rsidP="001D0743">
      <w:r>
        <w:separator/>
      </w:r>
    </w:p>
    <w:p w14:paraId="18CF0E1A" w14:textId="77777777" w:rsidR="0097475D" w:rsidRDefault="0097475D" w:rsidP="001D0743"/>
    <w:p w14:paraId="5A5CCA0B" w14:textId="77777777" w:rsidR="0097475D" w:rsidRDefault="0097475D" w:rsidP="001D0743"/>
    <w:p w14:paraId="34BFF697" w14:textId="77777777" w:rsidR="0097475D" w:rsidRDefault="0097475D" w:rsidP="001D0743"/>
    <w:p w14:paraId="4363DC97" w14:textId="77777777" w:rsidR="0097475D" w:rsidRDefault="0097475D" w:rsidP="001D0743"/>
    <w:p w14:paraId="69126F9C" w14:textId="77777777" w:rsidR="0097475D" w:rsidRDefault="0097475D" w:rsidP="001D0743"/>
  </w:footnote>
  <w:footnote w:type="continuationSeparator" w:id="0">
    <w:p w14:paraId="46A1D19F" w14:textId="77777777" w:rsidR="0097475D" w:rsidRDefault="0097475D" w:rsidP="001D0743">
      <w:r>
        <w:continuationSeparator/>
      </w:r>
    </w:p>
    <w:p w14:paraId="48F39535" w14:textId="77777777" w:rsidR="0097475D" w:rsidRDefault="0097475D" w:rsidP="001D0743"/>
    <w:p w14:paraId="43AFF7EF" w14:textId="77777777" w:rsidR="0097475D" w:rsidRDefault="0097475D" w:rsidP="001D0743"/>
    <w:p w14:paraId="50C751F5" w14:textId="77777777" w:rsidR="0097475D" w:rsidRDefault="0097475D" w:rsidP="001D0743"/>
    <w:p w14:paraId="099FFE72" w14:textId="77777777" w:rsidR="0097475D" w:rsidRDefault="0097475D" w:rsidP="001D0743"/>
    <w:p w14:paraId="59F1181B" w14:textId="77777777" w:rsidR="0097475D" w:rsidRDefault="0097475D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2961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1E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2BC7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09C2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32DF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0BF6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6065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66D"/>
    <w:rsid w:val="00834E84"/>
    <w:rsid w:val="0084012F"/>
    <w:rsid w:val="00841041"/>
    <w:rsid w:val="00841739"/>
    <w:rsid w:val="00846038"/>
    <w:rsid w:val="00846CBA"/>
    <w:rsid w:val="00850023"/>
    <w:rsid w:val="008503FC"/>
    <w:rsid w:val="00852CA1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340C"/>
    <w:rsid w:val="0097475D"/>
    <w:rsid w:val="009825E9"/>
    <w:rsid w:val="00986377"/>
    <w:rsid w:val="00987DB8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141D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AA8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D285B6"/>
  <w15:docId w15:val="{1B611769-EA31-485E-BB58-E199F899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0651A0-F3DA-472A-9775-BE3CC5DA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608</TotalTime>
  <Pages>27</Pages>
  <Words>965</Words>
  <Characters>5506</Characters>
  <Application>Microsoft Office Word</Application>
  <DocSecurity>0</DocSecurity>
  <Lines>45</Lines>
  <Paragraphs>12</Paragraphs>
  <ScaleCrop>false</ScaleCrop>
  <Company>中国石油大学</Company>
  <LinksUpToDate>false</LinksUpToDate>
  <CharactersWithSpaces>6459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Xinyu Cui</cp:lastModifiedBy>
  <cp:revision>25</cp:revision>
  <cp:lastPrinted>2008-07-17T03:36:00Z</cp:lastPrinted>
  <dcterms:created xsi:type="dcterms:W3CDTF">2017-10-13T02:08:00Z</dcterms:created>
  <dcterms:modified xsi:type="dcterms:W3CDTF">2019-12-22T11:34:00Z</dcterms:modified>
</cp:coreProperties>
</file>